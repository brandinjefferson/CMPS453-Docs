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077762"/>
        <w:docPartObj>
          <w:docPartGallery w:val="Cover Pages"/>
          <w:docPartUnique/>
        </w:docPartObj>
      </w:sdtPr>
      <w:sdtEndPr>
        <w:rPr>
          <w:sz w:val="24"/>
        </w:rPr>
      </w:sdtEndPr>
      <w:sdtContent>
        <w:p w14:paraId="5564E67E" w14:textId="77777777" w:rsidR="00641403" w:rsidRDefault="006414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641403" w14:paraId="35390068" w14:textId="77777777">
            <w:sdt>
              <w:sdtPr>
                <w:rPr>
                  <w:color w:val="2E74B5" w:themeColor="accent1" w:themeShade="BF"/>
                  <w:sz w:val="24"/>
                  <w:szCs w:val="24"/>
                </w:rPr>
                <w:alias w:val="Company"/>
                <w:id w:val="13406915"/>
                <w:placeholder>
                  <w:docPart w:val="3DBA629B217F47E2B6E59AC865035FE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FD12CF" w14:textId="77777777" w:rsidR="00641403" w:rsidRDefault="00641403" w:rsidP="00641403">
                    <w:pPr>
                      <w:pStyle w:val="NoSpacing"/>
                      <w:rPr>
                        <w:color w:val="2E74B5" w:themeColor="accent1" w:themeShade="BF"/>
                        <w:sz w:val="24"/>
                      </w:rPr>
                    </w:pPr>
                    <w:r>
                      <w:rPr>
                        <w:color w:val="2E74B5" w:themeColor="accent1" w:themeShade="BF"/>
                        <w:sz w:val="24"/>
                        <w:szCs w:val="24"/>
                      </w:rPr>
                      <w:t>CMPS453 – University of Louisiana at Lafayette</w:t>
                    </w:r>
                  </w:p>
                </w:tc>
              </w:sdtContent>
            </w:sdt>
          </w:tr>
          <w:tr w:rsidR="00641403" w14:paraId="4E30F7F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A06F7FF8A86409B9942C8A704CE7731"/>
                  </w:placeholder>
                  <w:dataBinding w:prefixMappings="xmlns:ns0='http://schemas.openxmlformats.org/package/2006/metadata/core-properties' xmlns:ns1='http://purl.org/dc/elements/1.1/'" w:xpath="/ns0:coreProperties[1]/ns1:title[1]" w:storeItemID="{6C3C8BC8-F283-45AE-878A-BAB7291924A1}"/>
                  <w:text/>
                </w:sdtPr>
                <w:sdtEndPr/>
                <w:sdtContent>
                  <w:p w14:paraId="1088EA83" w14:textId="77777777" w:rsidR="00641403" w:rsidRDefault="00641403" w:rsidP="0064140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w:t>
                    </w:r>
                  </w:p>
                </w:sdtContent>
              </w:sdt>
            </w:tc>
          </w:tr>
          <w:tr w:rsidR="00641403" w14:paraId="7D1C16F1" w14:textId="77777777">
            <w:sdt>
              <w:sdtPr>
                <w:rPr>
                  <w:color w:val="2E74B5" w:themeColor="accent1" w:themeShade="BF"/>
                  <w:sz w:val="24"/>
                  <w:szCs w:val="24"/>
                </w:rPr>
                <w:alias w:val="Subtitle"/>
                <w:id w:val="13406923"/>
                <w:placeholder>
                  <w:docPart w:val="763BC16C00984C5FA508101EFEB32E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EE22BE" w14:textId="77777777" w:rsidR="00641403" w:rsidRDefault="00641403" w:rsidP="00641403">
                    <w:pPr>
                      <w:pStyle w:val="NoSpacing"/>
                      <w:rPr>
                        <w:color w:val="2E74B5" w:themeColor="accent1" w:themeShade="BF"/>
                        <w:sz w:val="24"/>
                      </w:rPr>
                    </w:pPr>
                    <w:r>
                      <w:rPr>
                        <w:color w:val="2E74B5" w:themeColor="accent1" w:themeShade="BF"/>
                        <w:sz w:val="24"/>
                        <w:szCs w:val="24"/>
                      </w:rPr>
                      <w:t>UL Housing Project</w:t>
                    </w:r>
                  </w:p>
                </w:tc>
              </w:sdtContent>
            </w:sdt>
          </w:tr>
        </w:tbl>
        <w:tbl>
          <w:tblPr>
            <w:tblpPr w:leftFromText="187" w:rightFromText="187" w:vertAnchor="page" w:horzAnchor="margin" w:tblpXSpec="center" w:tblpY="6781"/>
            <w:tblOverlap w:val="never"/>
            <w:tblW w:w="3857" w:type="pct"/>
            <w:tblLook w:val="04A0" w:firstRow="1" w:lastRow="0" w:firstColumn="1" w:lastColumn="0" w:noHBand="0" w:noVBand="1"/>
          </w:tblPr>
          <w:tblGrid>
            <w:gridCol w:w="7398"/>
          </w:tblGrid>
          <w:tr w:rsidR="002D0821" w14:paraId="5A24AABB" w14:textId="77777777" w:rsidTr="002D0821">
            <w:tc>
              <w:tcPr>
                <w:tcW w:w="7398" w:type="dxa"/>
                <w:tcMar>
                  <w:top w:w="216" w:type="dxa"/>
                  <w:left w:w="115" w:type="dxa"/>
                  <w:bottom w:w="216" w:type="dxa"/>
                  <w:right w:w="115" w:type="dxa"/>
                </w:tcMar>
              </w:tcPr>
              <w:p w14:paraId="1465ACBF" w14:textId="025FDE18" w:rsidR="002D0821" w:rsidRDefault="001654FA" w:rsidP="002D0821">
                <w:pPr>
                  <w:pStyle w:val="NoSpacing"/>
                  <w:rPr>
                    <w:color w:val="5B9BD5" w:themeColor="accent1"/>
                    <w:sz w:val="28"/>
                    <w:szCs w:val="28"/>
                  </w:rPr>
                </w:pPr>
                <w:sdt>
                  <w:sdtPr>
                    <w:rPr>
                      <w:color w:val="5B9BD5" w:themeColor="accent1"/>
                      <w:sz w:val="28"/>
                      <w:szCs w:val="28"/>
                    </w:rPr>
                    <w:alias w:val="Author"/>
                    <w:id w:val="13406928"/>
                    <w:placeholder>
                      <w:docPart w:val="0392CE0E2BF84C8790CE3A6C623B6902"/>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2D0821">
                      <w:rPr>
                        <w:color w:val="5B9BD5" w:themeColor="accent1"/>
                        <w:sz w:val="28"/>
                        <w:szCs w:val="28"/>
                      </w:rPr>
                      <w:t>Brandin</w:t>
                    </w:r>
                    <w:proofErr w:type="spellEnd"/>
                    <w:r w:rsidR="002D0821">
                      <w:rPr>
                        <w:color w:val="5B9BD5" w:themeColor="accent1"/>
                        <w:sz w:val="28"/>
                        <w:szCs w:val="28"/>
                      </w:rPr>
                      <w:t xml:space="preserve"> Jefferson, </w:t>
                    </w:r>
                    <w:proofErr w:type="spellStart"/>
                    <w:r w:rsidR="002D0821">
                      <w:rPr>
                        <w:color w:val="5B9BD5" w:themeColor="accent1"/>
                        <w:sz w:val="28"/>
                        <w:szCs w:val="28"/>
                      </w:rPr>
                      <w:t>Issa</w:t>
                    </w:r>
                    <w:proofErr w:type="spellEnd"/>
                    <w:r w:rsidR="002D0821">
                      <w:rPr>
                        <w:color w:val="5B9BD5" w:themeColor="accent1"/>
                        <w:sz w:val="28"/>
                        <w:szCs w:val="28"/>
                      </w:rPr>
                      <w:t xml:space="preserve"> </w:t>
                    </w:r>
                    <w:proofErr w:type="spellStart"/>
                    <w:r w:rsidR="002D0821">
                      <w:rPr>
                        <w:color w:val="5B9BD5" w:themeColor="accent1"/>
                        <w:sz w:val="28"/>
                        <w:szCs w:val="28"/>
                      </w:rPr>
                      <w:t>Samake</w:t>
                    </w:r>
                    <w:proofErr w:type="spellEnd"/>
                    <w:r w:rsidR="002D0821">
                      <w:rPr>
                        <w:color w:val="5B9BD5" w:themeColor="accent1"/>
                        <w:sz w:val="28"/>
                        <w:szCs w:val="28"/>
                      </w:rPr>
                      <w:t xml:space="preserve">, Zach </w:t>
                    </w:r>
                    <w:proofErr w:type="spellStart"/>
                    <w:r w:rsidR="002D0821">
                      <w:rPr>
                        <w:color w:val="5B9BD5" w:themeColor="accent1"/>
                        <w:sz w:val="28"/>
                        <w:szCs w:val="28"/>
                      </w:rPr>
                      <w:t>Danjean</w:t>
                    </w:r>
                    <w:proofErr w:type="spellEnd"/>
                    <w:r w:rsidR="002D0821">
                      <w:rPr>
                        <w:color w:val="5B9BD5" w:themeColor="accent1"/>
                        <w:sz w:val="28"/>
                        <w:szCs w:val="28"/>
                      </w:rPr>
                      <w:t xml:space="preserve">, Yee Wong, Jaquincy Nelson, Brian </w:t>
                    </w:r>
                    <w:proofErr w:type="spellStart"/>
                    <w:r w:rsidR="002D0821">
                      <w:rPr>
                        <w:color w:val="5B9BD5" w:themeColor="accent1"/>
                        <w:sz w:val="28"/>
                        <w:szCs w:val="28"/>
                      </w:rPr>
                      <w:t>Okoye</w:t>
                    </w:r>
                    <w:proofErr w:type="spellEnd"/>
                  </w:sdtContent>
                </w:sdt>
              </w:p>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EndPr/>
                <w:sdtContent>
                  <w:p w14:paraId="1BA0C5B9" w14:textId="77777777" w:rsidR="002D0821" w:rsidRDefault="002D0821" w:rsidP="002D0821">
                    <w:pPr>
                      <w:pStyle w:val="NoSpacing"/>
                      <w:rPr>
                        <w:color w:val="5B9BD5" w:themeColor="accent1"/>
                        <w:sz w:val="28"/>
                        <w:szCs w:val="28"/>
                      </w:rPr>
                    </w:pPr>
                    <w:r>
                      <w:rPr>
                        <w:color w:val="5B9BD5" w:themeColor="accent1"/>
                        <w:sz w:val="28"/>
                        <w:szCs w:val="28"/>
                      </w:rPr>
                      <w:t>10-23-2014</w:t>
                    </w:r>
                  </w:p>
                </w:sdtContent>
              </w:sdt>
              <w:p w14:paraId="01CE15BD" w14:textId="77777777" w:rsidR="002D0821" w:rsidRDefault="002D0821" w:rsidP="002D0821">
                <w:pPr>
                  <w:pStyle w:val="NoSpacing"/>
                  <w:rPr>
                    <w:color w:val="5B9BD5" w:themeColor="accent1"/>
                  </w:rPr>
                </w:pPr>
              </w:p>
            </w:tc>
          </w:tr>
        </w:tbl>
        <w:p w14:paraId="174A8840" w14:textId="77777777" w:rsidR="00641403" w:rsidRDefault="00641403">
          <w:pPr>
            <w:rPr>
              <w:sz w:val="24"/>
            </w:rPr>
          </w:pPr>
          <w:r>
            <w:rPr>
              <w:sz w:val="24"/>
            </w:rPr>
            <w:br w:type="page"/>
          </w:r>
        </w:p>
      </w:sdtContent>
    </w:sdt>
    <w:p w14:paraId="344833EA" w14:textId="77777777" w:rsidR="00B57FF8" w:rsidRDefault="00A12D8E" w:rsidP="008F54C6">
      <w:pPr>
        <w:pStyle w:val="Heading1"/>
        <w:jc w:val="center"/>
      </w:pPr>
      <w:bookmarkStart w:id="0" w:name="_Toc404632278"/>
      <w:r>
        <w:lastRenderedPageBreak/>
        <w:t>ABSTRACT</w:t>
      </w:r>
      <w:bookmarkEnd w:id="0"/>
    </w:p>
    <w:p w14:paraId="1E5C8FD6" w14:textId="0421B8FF" w:rsidR="00A12D8E" w:rsidRDefault="00D2438A">
      <w:pPr>
        <w:rPr>
          <w:sz w:val="24"/>
        </w:rPr>
      </w:pPr>
      <w:r>
        <w:rPr>
          <w:sz w:val="24"/>
        </w:rPr>
        <w:tab/>
      </w:r>
      <w:r w:rsidR="002108CE">
        <w:rPr>
          <w:sz w:val="24"/>
        </w:rPr>
        <w:t>The document</w:t>
      </w:r>
      <w:r>
        <w:rPr>
          <w:sz w:val="24"/>
        </w:rPr>
        <w:t xml:space="preserve"> </w:t>
      </w:r>
      <w:r w:rsidR="002108CE">
        <w:rPr>
          <w:sz w:val="24"/>
        </w:rPr>
        <w:t xml:space="preserve">below </w:t>
      </w:r>
      <w:r>
        <w:rPr>
          <w:sz w:val="24"/>
        </w:rPr>
        <w:t xml:space="preserve">describes both the visual and back-end aspects of the project that prior documents have not broached. The features </w:t>
      </w:r>
      <w:r w:rsidR="002108CE">
        <w:rPr>
          <w:sz w:val="24"/>
        </w:rPr>
        <w:t xml:space="preserve">that are being described; </w:t>
      </w:r>
      <w:proofErr w:type="gramStart"/>
      <w:r w:rsidR="002108CE">
        <w:rPr>
          <w:sz w:val="24"/>
        </w:rPr>
        <w:t>E</w:t>
      </w:r>
      <w:r>
        <w:rPr>
          <w:sz w:val="24"/>
        </w:rPr>
        <w:t>ach</w:t>
      </w:r>
      <w:proofErr w:type="gramEnd"/>
      <w:r>
        <w:rPr>
          <w:sz w:val="24"/>
        </w:rPr>
        <w:t xml:space="preserve"> </w:t>
      </w:r>
      <w:r w:rsidR="002108CE">
        <w:rPr>
          <w:sz w:val="24"/>
        </w:rPr>
        <w:t>separate diagram that</w:t>
      </w:r>
      <w:r>
        <w:rPr>
          <w:sz w:val="24"/>
        </w:rPr>
        <w:t xml:space="preserve"> show</w:t>
      </w:r>
      <w:r w:rsidR="002108CE">
        <w:rPr>
          <w:sz w:val="24"/>
        </w:rPr>
        <w:t>s</w:t>
      </w:r>
      <w:r>
        <w:rPr>
          <w:sz w:val="24"/>
        </w:rPr>
        <w:t xml:space="preserve"> </w:t>
      </w:r>
      <w:r w:rsidR="002108CE">
        <w:rPr>
          <w:sz w:val="24"/>
        </w:rPr>
        <w:t>the processed</w:t>
      </w:r>
      <w:r>
        <w:rPr>
          <w:sz w:val="24"/>
        </w:rPr>
        <w:t xml:space="preserve"> work in both static and dynamic manners. A prototype of the actual user interface is also </w:t>
      </w:r>
      <w:r w:rsidR="00E24D42">
        <w:rPr>
          <w:sz w:val="24"/>
        </w:rPr>
        <w:t>provided</w:t>
      </w:r>
      <w:r w:rsidR="002108CE">
        <w:rPr>
          <w:sz w:val="24"/>
        </w:rPr>
        <w:t xml:space="preserve"> within the document.</w:t>
      </w:r>
    </w:p>
    <w:p w14:paraId="7FE26F32" w14:textId="77777777" w:rsidR="00A12D8E" w:rsidRDefault="00A12D8E">
      <w:pPr>
        <w:rPr>
          <w:sz w:val="24"/>
        </w:rPr>
      </w:pPr>
    </w:p>
    <w:p w14:paraId="1CB465B2" w14:textId="4FAE2F43" w:rsidR="008F54C6" w:rsidRDefault="008F54C6">
      <w:pPr>
        <w:rPr>
          <w:sz w:val="24"/>
        </w:rPr>
      </w:pPr>
      <w:r>
        <w:rPr>
          <w:sz w:val="24"/>
        </w:rPr>
        <w:br w:type="page"/>
      </w:r>
    </w:p>
    <w:p w14:paraId="685806C3" w14:textId="77777777" w:rsidR="008F54C6" w:rsidRDefault="008F54C6">
      <w:pPr>
        <w:rPr>
          <w:sz w:val="24"/>
        </w:rPr>
      </w:pPr>
    </w:p>
    <w:sdt>
      <w:sdtPr>
        <w:rPr>
          <w:rFonts w:asciiTheme="minorHAnsi" w:eastAsiaTheme="minorHAnsi" w:hAnsiTheme="minorHAnsi" w:cstheme="minorBidi"/>
          <w:color w:val="auto"/>
          <w:sz w:val="22"/>
          <w:szCs w:val="22"/>
        </w:rPr>
        <w:id w:val="-118310988"/>
        <w:docPartObj>
          <w:docPartGallery w:val="Table of Contents"/>
          <w:docPartUnique/>
        </w:docPartObj>
      </w:sdtPr>
      <w:sdtEndPr>
        <w:rPr>
          <w:b/>
          <w:bCs/>
          <w:noProof/>
        </w:rPr>
      </w:sdtEndPr>
      <w:sdtContent>
        <w:p w14:paraId="607E2353" w14:textId="2A6F1D60" w:rsidR="00713684" w:rsidRDefault="00713684">
          <w:pPr>
            <w:pStyle w:val="TOCHeading"/>
          </w:pPr>
          <w:r>
            <w:t>Table of Contents</w:t>
          </w:r>
        </w:p>
        <w:p w14:paraId="1856B889" w14:textId="77777777" w:rsidR="001654FA" w:rsidRDefault="007136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632278" w:history="1">
            <w:r w:rsidR="001654FA" w:rsidRPr="008A7095">
              <w:rPr>
                <w:rStyle w:val="Hyperlink"/>
                <w:noProof/>
              </w:rPr>
              <w:t>ABSTRACT</w:t>
            </w:r>
            <w:r w:rsidR="001654FA">
              <w:rPr>
                <w:noProof/>
                <w:webHidden/>
              </w:rPr>
              <w:tab/>
            </w:r>
            <w:r w:rsidR="001654FA">
              <w:rPr>
                <w:noProof/>
                <w:webHidden/>
              </w:rPr>
              <w:fldChar w:fldCharType="begin"/>
            </w:r>
            <w:r w:rsidR="001654FA">
              <w:rPr>
                <w:noProof/>
                <w:webHidden/>
              </w:rPr>
              <w:instrText xml:space="preserve"> PAGEREF _Toc404632278 \h </w:instrText>
            </w:r>
            <w:r w:rsidR="001654FA">
              <w:rPr>
                <w:noProof/>
                <w:webHidden/>
              </w:rPr>
            </w:r>
            <w:r w:rsidR="001654FA">
              <w:rPr>
                <w:noProof/>
                <w:webHidden/>
              </w:rPr>
              <w:fldChar w:fldCharType="separate"/>
            </w:r>
            <w:r w:rsidR="001654FA">
              <w:rPr>
                <w:noProof/>
                <w:webHidden/>
              </w:rPr>
              <w:t>1</w:t>
            </w:r>
            <w:r w:rsidR="001654FA">
              <w:rPr>
                <w:noProof/>
                <w:webHidden/>
              </w:rPr>
              <w:fldChar w:fldCharType="end"/>
            </w:r>
          </w:hyperlink>
        </w:p>
        <w:p w14:paraId="51F210FF" w14:textId="77777777" w:rsidR="001654FA" w:rsidRDefault="001654FA">
          <w:pPr>
            <w:pStyle w:val="TOC1"/>
            <w:tabs>
              <w:tab w:val="right" w:leader="dot" w:pos="9350"/>
            </w:tabs>
            <w:rPr>
              <w:rFonts w:eastAsiaTheme="minorEastAsia"/>
              <w:noProof/>
            </w:rPr>
          </w:pPr>
          <w:hyperlink w:anchor="_Toc404632279" w:history="1">
            <w:r w:rsidRPr="008A7095">
              <w:rPr>
                <w:rStyle w:val="Hyperlink"/>
                <w:noProof/>
              </w:rPr>
              <w:t>LIST OF FIGURES</w:t>
            </w:r>
            <w:r>
              <w:rPr>
                <w:noProof/>
                <w:webHidden/>
              </w:rPr>
              <w:tab/>
            </w:r>
            <w:r>
              <w:rPr>
                <w:noProof/>
                <w:webHidden/>
              </w:rPr>
              <w:fldChar w:fldCharType="begin"/>
            </w:r>
            <w:r>
              <w:rPr>
                <w:noProof/>
                <w:webHidden/>
              </w:rPr>
              <w:instrText xml:space="preserve"> PAGEREF _Toc404632279 \h </w:instrText>
            </w:r>
            <w:r>
              <w:rPr>
                <w:noProof/>
                <w:webHidden/>
              </w:rPr>
            </w:r>
            <w:r>
              <w:rPr>
                <w:noProof/>
                <w:webHidden/>
              </w:rPr>
              <w:fldChar w:fldCharType="separate"/>
            </w:r>
            <w:r>
              <w:rPr>
                <w:noProof/>
                <w:webHidden/>
              </w:rPr>
              <w:t>2</w:t>
            </w:r>
            <w:r>
              <w:rPr>
                <w:noProof/>
                <w:webHidden/>
              </w:rPr>
              <w:fldChar w:fldCharType="end"/>
            </w:r>
          </w:hyperlink>
        </w:p>
        <w:p w14:paraId="4E82ED70" w14:textId="77777777" w:rsidR="001654FA" w:rsidRDefault="001654FA">
          <w:pPr>
            <w:pStyle w:val="TOC1"/>
            <w:tabs>
              <w:tab w:val="right" w:leader="dot" w:pos="9350"/>
            </w:tabs>
            <w:rPr>
              <w:rFonts w:eastAsiaTheme="minorEastAsia"/>
              <w:noProof/>
            </w:rPr>
          </w:pPr>
          <w:hyperlink w:anchor="_Toc404632280" w:history="1">
            <w:r w:rsidRPr="008A7095">
              <w:rPr>
                <w:rStyle w:val="Hyperlink"/>
                <w:noProof/>
              </w:rPr>
              <w:t>INTRODUCTION</w:t>
            </w:r>
            <w:r>
              <w:rPr>
                <w:noProof/>
                <w:webHidden/>
              </w:rPr>
              <w:tab/>
            </w:r>
            <w:r>
              <w:rPr>
                <w:noProof/>
                <w:webHidden/>
              </w:rPr>
              <w:fldChar w:fldCharType="begin"/>
            </w:r>
            <w:r>
              <w:rPr>
                <w:noProof/>
                <w:webHidden/>
              </w:rPr>
              <w:instrText xml:space="preserve"> PAGEREF _Toc404632280 \h </w:instrText>
            </w:r>
            <w:r>
              <w:rPr>
                <w:noProof/>
                <w:webHidden/>
              </w:rPr>
            </w:r>
            <w:r>
              <w:rPr>
                <w:noProof/>
                <w:webHidden/>
              </w:rPr>
              <w:fldChar w:fldCharType="separate"/>
            </w:r>
            <w:r>
              <w:rPr>
                <w:noProof/>
                <w:webHidden/>
              </w:rPr>
              <w:t>3</w:t>
            </w:r>
            <w:r>
              <w:rPr>
                <w:noProof/>
                <w:webHidden/>
              </w:rPr>
              <w:fldChar w:fldCharType="end"/>
            </w:r>
          </w:hyperlink>
        </w:p>
        <w:p w14:paraId="0FDBC39F" w14:textId="77777777" w:rsidR="001654FA" w:rsidRDefault="001654FA">
          <w:pPr>
            <w:pStyle w:val="TOC1"/>
            <w:tabs>
              <w:tab w:val="right" w:leader="dot" w:pos="9350"/>
            </w:tabs>
            <w:rPr>
              <w:rFonts w:eastAsiaTheme="minorEastAsia"/>
              <w:noProof/>
            </w:rPr>
          </w:pPr>
          <w:hyperlink w:anchor="_Toc404632281" w:history="1">
            <w:r w:rsidRPr="008A7095">
              <w:rPr>
                <w:rStyle w:val="Hyperlink"/>
                <w:noProof/>
              </w:rPr>
              <w:t>GUI (Graphical User Interface) DESIGN</w:t>
            </w:r>
            <w:r>
              <w:rPr>
                <w:noProof/>
                <w:webHidden/>
              </w:rPr>
              <w:tab/>
            </w:r>
            <w:r>
              <w:rPr>
                <w:noProof/>
                <w:webHidden/>
              </w:rPr>
              <w:fldChar w:fldCharType="begin"/>
            </w:r>
            <w:r>
              <w:rPr>
                <w:noProof/>
                <w:webHidden/>
              </w:rPr>
              <w:instrText xml:space="preserve"> PAGEREF _Toc404632281 \h </w:instrText>
            </w:r>
            <w:r>
              <w:rPr>
                <w:noProof/>
                <w:webHidden/>
              </w:rPr>
            </w:r>
            <w:r>
              <w:rPr>
                <w:noProof/>
                <w:webHidden/>
              </w:rPr>
              <w:fldChar w:fldCharType="separate"/>
            </w:r>
            <w:r>
              <w:rPr>
                <w:noProof/>
                <w:webHidden/>
              </w:rPr>
              <w:t>4</w:t>
            </w:r>
            <w:r>
              <w:rPr>
                <w:noProof/>
                <w:webHidden/>
              </w:rPr>
              <w:fldChar w:fldCharType="end"/>
            </w:r>
          </w:hyperlink>
        </w:p>
        <w:p w14:paraId="7CEC6DBF" w14:textId="77777777" w:rsidR="001654FA" w:rsidRDefault="001654FA">
          <w:pPr>
            <w:pStyle w:val="TOC1"/>
            <w:tabs>
              <w:tab w:val="right" w:leader="dot" w:pos="9350"/>
            </w:tabs>
            <w:rPr>
              <w:rFonts w:eastAsiaTheme="minorEastAsia"/>
              <w:noProof/>
            </w:rPr>
          </w:pPr>
          <w:hyperlink w:anchor="_Toc404632282" w:history="1">
            <w:r w:rsidRPr="008A7095">
              <w:rPr>
                <w:rStyle w:val="Hyperlink"/>
                <w:noProof/>
              </w:rPr>
              <w:t>STATIC MODEL SEQUENCE DIAGRAMS</w:t>
            </w:r>
            <w:r>
              <w:rPr>
                <w:noProof/>
                <w:webHidden/>
              </w:rPr>
              <w:tab/>
            </w:r>
            <w:r>
              <w:rPr>
                <w:noProof/>
                <w:webHidden/>
              </w:rPr>
              <w:fldChar w:fldCharType="begin"/>
            </w:r>
            <w:r>
              <w:rPr>
                <w:noProof/>
                <w:webHidden/>
              </w:rPr>
              <w:instrText xml:space="preserve"> PAGEREF _Toc404632282 \h </w:instrText>
            </w:r>
            <w:r>
              <w:rPr>
                <w:noProof/>
                <w:webHidden/>
              </w:rPr>
            </w:r>
            <w:r>
              <w:rPr>
                <w:noProof/>
                <w:webHidden/>
              </w:rPr>
              <w:fldChar w:fldCharType="separate"/>
            </w:r>
            <w:r>
              <w:rPr>
                <w:noProof/>
                <w:webHidden/>
              </w:rPr>
              <w:t>6</w:t>
            </w:r>
            <w:r>
              <w:rPr>
                <w:noProof/>
                <w:webHidden/>
              </w:rPr>
              <w:fldChar w:fldCharType="end"/>
            </w:r>
          </w:hyperlink>
        </w:p>
        <w:p w14:paraId="153B2111" w14:textId="77777777" w:rsidR="001654FA" w:rsidRDefault="001654FA">
          <w:pPr>
            <w:pStyle w:val="TOC1"/>
            <w:tabs>
              <w:tab w:val="right" w:leader="dot" w:pos="9350"/>
            </w:tabs>
            <w:rPr>
              <w:rFonts w:eastAsiaTheme="minorEastAsia"/>
              <w:noProof/>
            </w:rPr>
          </w:pPr>
          <w:hyperlink w:anchor="_Toc404632283" w:history="1">
            <w:r w:rsidRPr="008A7095">
              <w:rPr>
                <w:rStyle w:val="Hyperlink"/>
                <w:noProof/>
              </w:rPr>
              <w:t>DYNAMIC MODEL SEQUENCE DIAGRAMS</w:t>
            </w:r>
            <w:r>
              <w:rPr>
                <w:noProof/>
                <w:webHidden/>
              </w:rPr>
              <w:tab/>
            </w:r>
            <w:r>
              <w:rPr>
                <w:noProof/>
                <w:webHidden/>
              </w:rPr>
              <w:fldChar w:fldCharType="begin"/>
            </w:r>
            <w:r>
              <w:rPr>
                <w:noProof/>
                <w:webHidden/>
              </w:rPr>
              <w:instrText xml:space="preserve"> PAGEREF _Toc404632283 \h </w:instrText>
            </w:r>
            <w:r>
              <w:rPr>
                <w:noProof/>
                <w:webHidden/>
              </w:rPr>
            </w:r>
            <w:r>
              <w:rPr>
                <w:noProof/>
                <w:webHidden/>
              </w:rPr>
              <w:fldChar w:fldCharType="separate"/>
            </w:r>
            <w:r>
              <w:rPr>
                <w:noProof/>
                <w:webHidden/>
              </w:rPr>
              <w:t>7</w:t>
            </w:r>
            <w:r>
              <w:rPr>
                <w:noProof/>
                <w:webHidden/>
              </w:rPr>
              <w:fldChar w:fldCharType="end"/>
            </w:r>
          </w:hyperlink>
        </w:p>
        <w:p w14:paraId="18703337" w14:textId="77777777" w:rsidR="001654FA" w:rsidRDefault="001654FA">
          <w:pPr>
            <w:pStyle w:val="TOC1"/>
            <w:tabs>
              <w:tab w:val="right" w:leader="dot" w:pos="9350"/>
            </w:tabs>
            <w:rPr>
              <w:rFonts w:eastAsiaTheme="minorEastAsia"/>
              <w:noProof/>
            </w:rPr>
          </w:pPr>
          <w:hyperlink w:anchor="_Toc404632284" w:history="1">
            <w:r w:rsidRPr="008A7095">
              <w:rPr>
                <w:rStyle w:val="Hyperlink"/>
                <w:noProof/>
              </w:rPr>
              <w:t>RATIONALE FOR DETAILED DESIGN MODEL</w:t>
            </w:r>
            <w:r>
              <w:rPr>
                <w:noProof/>
                <w:webHidden/>
              </w:rPr>
              <w:tab/>
            </w:r>
            <w:r>
              <w:rPr>
                <w:noProof/>
                <w:webHidden/>
              </w:rPr>
              <w:fldChar w:fldCharType="begin"/>
            </w:r>
            <w:r>
              <w:rPr>
                <w:noProof/>
                <w:webHidden/>
              </w:rPr>
              <w:instrText xml:space="preserve"> PAGEREF _Toc404632284 \h </w:instrText>
            </w:r>
            <w:r>
              <w:rPr>
                <w:noProof/>
                <w:webHidden/>
              </w:rPr>
            </w:r>
            <w:r>
              <w:rPr>
                <w:noProof/>
                <w:webHidden/>
              </w:rPr>
              <w:fldChar w:fldCharType="separate"/>
            </w:r>
            <w:r>
              <w:rPr>
                <w:noProof/>
                <w:webHidden/>
              </w:rPr>
              <w:t>10</w:t>
            </w:r>
            <w:r>
              <w:rPr>
                <w:noProof/>
                <w:webHidden/>
              </w:rPr>
              <w:fldChar w:fldCharType="end"/>
            </w:r>
          </w:hyperlink>
        </w:p>
        <w:p w14:paraId="236974A3" w14:textId="77777777" w:rsidR="001654FA" w:rsidRDefault="001654FA">
          <w:pPr>
            <w:pStyle w:val="TOC1"/>
            <w:tabs>
              <w:tab w:val="right" w:leader="dot" w:pos="9350"/>
            </w:tabs>
            <w:rPr>
              <w:rFonts w:eastAsiaTheme="minorEastAsia"/>
              <w:noProof/>
            </w:rPr>
          </w:pPr>
          <w:hyperlink w:anchor="_Toc404632285" w:history="1">
            <w:r w:rsidRPr="008A7095">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_Toc404632285 \h </w:instrText>
            </w:r>
            <w:r>
              <w:rPr>
                <w:noProof/>
                <w:webHidden/>
              </w:rPr>
            </w:r>
            <w:r>
              <w:rPr>
                <w:noProof/>
                <w:webHidden/>
              </w:rPr>
              <w:fldChar w:fldCharType="separate"/>
            </w:r>
            <w:r>
              <w:rPr>
                <w:noProof/>
                <w:webHidden/>
              </w:rPr>
              <w:t>10</w:t>
            </w:r>
            <w:r>
              <w:rPr>
                <w:noProof/>
                <w:webHidden/>
              </w:rPr>
              <w:fldChar w:fldCharType="end"/>
            </w:r>
          </w:hyperlink>
        </w:p>
        <w:p w14:paraId="1FAC58C6" w14:textId="77777777" w:rsidR="001654FA" w:rsidRDefault="001654FA">
          <w:pPr>
            <w:pStyle w:val="TOC1"/>
            <w:tabs>
              <w:tab w:val="right" w:leader="dot" w:pos="9350"/>
            </w:tabs>
            <w:rPr>
              <w:rFonts w:eastAsiaTheme="minorEastAsia"/>
              <w:noProof/>
            </w:rPr>
          </w:pPr>
          <w:hyperlink w:anchor="_Toc404632286" w:history="1">
            <w:r w:rsidRPr="008A7095">
              <w:rPr>
                <w:rStyle w:val="Hyperlink"/>
                <w:noProof/>
              </w:rPr>
              <w:t>REFERENCES</w:t>
            </w:r>
            <w:r>
              <w:rPr>
                <w:noProof/>
                <w:webHidden/>
              </w:rPr>
              <w:tab/>
            </w:r>
            <w:r>
              <w:rPr>
                <w:noProof/>
                <w:webHidden/>
              </w:rPr>
              <w:fldChar w:fldCharType="begin"/>
            </w:r>
            <w:r>
              <w:rPr>
                <w:noProof/>
                <w:webHidden/>
              </w:rPr>
              <w:instrText xml:space="preserve"> PAGEREF _Toc404632286 \h </w:instrText>
            </w:r>
            <w:r>
              <w:rPr>
                <w:noProof/>
                <w:webHidden/>
              </w:rPr>
            </w:r>
            <w:r>
              <w:rPr>
                <w:noProof/>
                <w:webHidden/>
              </w:rPr>
              <w:fldChar w:fldCharType="separate"/>
            </w:r>
            <w:r>
              <w:rPr>
                <w:noProof/>
                <w:webHidden/>
              </w:rPr>
              <w:t>10</w:t>
            </w:r>
            <w:r>
              <w:rPr>
                <w:noProof/>
                <w:webHidden/>
              </w:rPr>
              <w:fldChar w:fldCharType="end"/>
            </w:r>
          </w:hyperlink>
        </w:p>
        <w:p w14:paraId="621E12AC" w14:textId="5406F844" w:rsidR="00713684" w:rsidRDefault="00713684">
          <w:r>
            <w:rPr>
              <w:b/>
              <w:bCs/>
              <w:noProof/>
            </w:rPr>
            <w:fldChar w:fldCharType="end"/>
          </w:r>
        </w:p>
      </w:sdtContent>
    </w:sdt>
    <w:p w14:paraId="12C9C7A7" w14:textId="6F5D11BB" w:rsidR="00A12D8E" w:rsidRDefault="00A12D8E">
      <w:pPr>
        <w:rPr>
          <w:sz w:val="24"/>
        </w:rPr>
      </w:pPr>
    </w:p>
    <w:p w14:paraId="3C2D09D8" w14:textId="77777777" w:rsidR="00A12D8E" w:rsidRPr="00713684" w:rsidRDefault="00A12D8E" w:rsidP="00713684">
      <w:pPr>
        <w:pStyle w:val="Heading1"/>
        <w:rPr>
          <w:sz w:val="28"/>
        </w:rPr>
      </w:pPr>
      <w:bookmarkStart w:id="1" w:name="_Toc404632279"/>
      <w:r w:rsidRPr="00713684">
        <w:rPr>
          <w:sz w:val="28"/>
        </w:rPr>
        <w:t>LIST OF FIGURES</w:t>
      </w:r>
      <w:bookmarkEnd w:id="1"/>
    </w:p>
    <w:bookmarkStart w:id="2" w:name="_GoBack"/>
    <w:bookmarkEnd w:id="2"/>
    <w:p w14:paraId="64E390E2" w14:textId="77777777" w:rsidR="001654FA" w:rsidRDefault="008F54C6">
      <w:pPr>
        <w:pStyle w:val="TableofFigures"/>
        <w:tabs>
          <w:tab w:val="right" w:leader="hyphen" w:pos="9350"/>
        </w:tabs>
        <w:rPr>
          <w:rFonts w:eastAsiaTheme="minorEastAsia"/>
          <w:noProof/>
        </w:rPr>
      </w:pPr>
      <w:r>
        <w:rPr>
          <w:sz w:val="24"/>
        </w:rPr>
        <w:fldChar w:fldCharType="begin"/>
      </w:r>
      <w:r>
        <w:rPr>
          <w:sz w:val="24"/>
        </w:rPr>
        <w:instrText xml:space="preserve"> TOC \h \z \c "Figure" </w:instrText>
      </w:r>
      <w:r>
        <w:rPr>
          <w:sz w:val="24"/>
        </w:rPr>
        <w:fldChar w:fldCharType="separate"/>
      </w:r>
      <w:hyperlink w:anchor="_Toc404632380" w:history="1">
        <w:r w:rsidR="001654FA" w:rsidRPr="00737E26">
          <w:rPr>
            <w:rStyle w:val="Hyperlink"/>
            <w:noProof/>
          </w:rPr>
          <w:t>Figure 1 - GUI: Login Screen</w:t>
        </w:r>
        <w:r w:rsidR="001654FA">
          <w:rPr>
            <w:noProof/>
            <w:webHidden/>
          </w:rPr>
          <w:tab/>
        </w:r>
        <w:r w:rsidR="001654FA">
          <w:rPr>
            <w:noProof/>
            <w:webHidden/>
          </w:rPr>
          <w:fldChar w:fldCharType="begin"/>
        </w:r>
        <w:r w:rsidR="001654FA">
          <w:rPr>
            <w:noProof/>
            <w:webHidden/>
          </w:rPr>
          <w:instrText xml:space="preserve"> PAGEREF _Toc404632380 \h </w:instrText>
        </w:r>
        <w:r w:rsidR="001654FA">
          <w:rPr>
            <w:noProof/>
            <w:webHidden/>
          </w:rPr>
        </w:r>
        <w:r w:rsidR="001654FA">
          <w:rPr>
            <w:noProof/>
            <w:webHidden/>
          </w:rPr>
          <w:fldChar w:fldCharType="separate"/>
        </w:r>
        <w:r w:rsidR="001654FA">
          <w:rPr>
            <w:noProof/>
            <w:webHidden/>
          </w:rPr>
          <w:t>4</w:t>
        </w:r>
        <w:r w:rsidR="001654FA">
          <w:rPr>
            <w:noProof/>
            <w:webHidden/>
          </w:rPr>
          <w:fldChar w:fldCharType="end"/>
        </w:r>
      </w:hyperlink>
    </w:p>
    <w:p w14:paraId="093A1355" w14:textId="77777777" w:rsidR="001654FA" w:rsidRDefault="001654FA">
      <w:pPr>
        <w:pStyle w:val="TableofFigures"/>
        <w:tabs>
          <w:tab w:val="right" w:leader="hyphen" w:pos="9350"/>
        </w:tabs>
        <w:rPr>
          <w:rFonts w:eastAsiaTheme="minorEastAsia"/>
          <w:noProof/>
        </w:rPr>
      </w:pPr>
      <w:hyperlink w:anchor="_Toc404632381" w:history="1">
        <w:r w:rsidRPr="00737E26">
          <w:rPr>
            <w:rStyle w:val="Hyperlink"/>
            <w:noProof/>
          </w:rPr>
          <w:t>Figure 2 - Student Interface</w:t>
        </w:r>
        <w:r>
          <w:rPr>
            <w:noProof/>
            <w:webHidden/>
          </w:rPr>
          <w:tab/>
        </w:r>
        <w:r>
          <w:rPr>
            <w:noProof/>
            <w:webHidden/>
          </w:rPr>
          <w:fldChar w:fldCharType="begin"/>
        </w:r>
        <w:r>
          <w:rPr>
            <w:noProof/>
            <w:webHidden/>
          </w:rPr>
          <w:instrText xml:space="preserve"> PAGEREF _Toc404632381 \h </w:instrText>
        </w:r>
        <w:r>
          <w:rPr>
            <w:noProof/>
            <w:webHidden/>
          </w:rPr>
        </w:r>
        <w:r>
          <w:rPr>
            <w:noProof/>
            <w:webHidden/>
          </w:rPr>
          <w:fldChar w:fldCharType="separate"/>
        </w:r>
        <w:r>
          <w:rPr>
            <w:noProof/>
            <w:webHidden/>
          </w:rPr>
          <w:t>5</w:t>
        </w:r>
        <w:r>
          <w:rPr>
            <w:noProof/>
            <w:webHidden/>
          </w:rPr>
          <w:fldChar w:fldCharType="end"/>
        </w:r>
      </w:hyperlink>
    </w:p>
    <w:p w14:paraId="14046691" w14:textId="77777777" w:rsidR="001654FA" w:rsidRDefault="001654FA">
      <w:pPr>
        <w:pStyle w:val="TableofFigures"/>
        <w:tabs>
          <w:tab w:val="right" w:leader="hyphen" w:pos="9350"/>
        </w:tabs>
        <w:rPr>
          <w:rFonts w:eastAsiaTheme="minorEastAsia"/>
          <w:noProof/>
        </w:rPr>
      </w:pPr>
      <w:hyperlink w:anchor="_Toc404632382" w:history="1">
        <w:r w:rsidRPr="00737E26">
          <w:rPr>
            <w:rStyle w:val="Hyperlink"/>
            <w:noProof/>
          </w:rPr>
          <w:t>Figure 3 - Admin Interface</w:t>
        </w:r>
        <w:r>
          <w:rPr>
            <w:noProof/>
            <w:webHidden/>
          </w:rPr>
          <w:tab/>
        </w:r>
        <w:r>
          <w:rPr>
            <w:noProof/>
            <w:webHidden/>
          </w:rPr>
          <w:fldChar w:fldCharType="begin"/>
        </w:r>
        <w:r>
          <w:rPr>
            <w:noProof/>
            <w:webHidden/>
          </w:rPr>
          <w:instrText xml:space="preserve"> PAGEREF _Toc404632382 \h </w:instrText>
        </w:r>
        <w:r>
          <w:rPr>
            <w:noProof/>
            <w:webHidden/>
          </w:rPr>
        </w:r>
        <w:r>
          <w:rPr>
            <w:noProof/>
            <w:webHidden/>
          </w:rPr>
          <w:fldChar w:fldCharType="separate"/>
        </w:r>
        <w:r>
          <w:rPr>
            <w:noProof/>
            <w:webHidden/>
          </w:rPr>
          <w:t>5</w:t>
        </w:r>
        <w:r>
          <w:rPr>
            <w:noProof/>
            <w:webHidden/>
          </w:rPr>
          <w:fldChar w:fldCharType="end"/>
        </w:r>
      </w:hyperlink>
    </w:p>
    <w:p w14:paraId="07DF957B" w14:textId="77777777" w:rsidR="001654FA" w:rsidRDefault="001654FA">
      <w:pPr>
        <w:pStyle w:val="TableofFigures"/>
        <w:tabs>
          <w:tab w:val="right" w:leader="hyphen" w:pos="9350"/>
        </w:tabs>
        <w:rPr>
          <w:rFonts w:eastAsiaTheme="minorEastAsia"/>
          <w:noProof/>
        </w:rPr>
      </w:pPr>
      <w:hyperlink w:anchor="_Toc404632383" w:history="1">
        <w:r w:rsidRPr="00737E26">
          <w:rPr>
            <w:rStyle w:val="Hyperlink"/>
            <w:noProof/>
          </w:rPr>
          <w:t>Figure 4 - Static Diagram: Room Change (Student)/(Admin)</w:t>
        </w:r>
        <w:r>
          <w:rPr>
            <w:noProof/>
            <w:webHidden/>
          </w:rPr>
          <w:tab/>
        </w:r>
        <w:r>
          <w:rPr>
            <w:noProof/>
            <w:webHidden/>
          </w:rPr>
          <w:fldChar w:fldCharType="begin"/>
        </w:r>
        <w:r>
          <w:rPr>
            <w:noProof/>
            <w:webHidden/>
          </w:rPr>
          <w:instrText xml:space="preserve"> PAGEREF _Toc404632383 \h </w:instrText>
        </w:r>
        <w:r>
          <w:rPr>
            <w:noProof/>
            <w:webHidden/>
          </w:rPr>
        </w:r>
        <w:r>
          <w:rPr>
            <w:noProof/>
            <w:webHidden/>
          </w:rPr>
          <w:fldChar w:fldCharType="separate"/>
        </w:r>
        <w:r>
          <w:rPr>
            <w:noProof/>
            <w:webHidden/>
          </w:rPr>
          <w:t>6</w:t>
        </w:r>
        <w:r>
          <w:rPr>
            <w:noProof/>
            <w:webHidden/>
          </w:rPr>
          <w:fldChar w:fldCharType="end"/>
        </w:r>
      </w:hyperlink>
    </w:p>
    <w:p w14:paraId="3D66AE91" w14:textId="77777777" w:rsidR="00713684" w:rsidRDefault="008F54C6">
      <w:pPr>
        <w:rPr>
          <w:sz w:val="24"/>
        </w:rPr>
      </w:pPr>
      <w:r>
        <w:rPr>
          <w:sz w:val="24"/>
        </w:rPr>
        <w:fldChar w:fldCharType="end"/>
      </w:r>
    </w:p>
    <w:p w14:paraId="251A7225" w14:textId="77777777" w:rsidR="00A12D8E" w:rsidRDefault="00A12D8E">
      <w:pPr>
        <w:rPr>
          <w:sz w:val="24"/>
        </w:rPr>
      </w:pPr>
    </w:p>
    <w:p w14:paraId="1BFA72E2" w14:textId="72160A30" w:rsidR="008F54C6" w:rsidRDefault="008F54C6">
      <w:pPr>
        <w:rPr>
          <w:sz w:val="24"/>
        </w:rPr>
      </w:pPr>
      <w:r>
        <w:rPr>
          <w:sz w:val="24"/>
        </w:rPr>
        <w:br w:type="page"/>
      </w:r>
    </w:p>
    <w:p w14:paraId="72B9866E" w14:textId="77777777" w:rsidR="00A12D8E" w:rsidRDefault="00A12D8E" w:rsidP="008F54C6">
      <w:pPr>
        <w:pStyle w:val="Heading1"/>
        <w:jc w:val="center"/>
      </w:pPr>
      <w:bookmarkStart w:id="3" w:name="_Toc404632280"/>
      <w:r>
        <w:lastRenderedPageBreak/>
        <w:t>INTRODUCTION</w:t>
      </w:r>
      <w:bookmarkEnd w:id="3"/>
    </w:p>
    <w:p w14:paraId="613A5EA8" w14:textId="77777777" w:rsidR="00A12D8E" w:rsidRDefault="00A12D8E">
      <w:pPr>
        <w:rPr>
          <w:sz w:val="24"/>
        </w:rPr>
      </w:pPr>
    </w:p>
    <w:p w14:paraId="6BBC2006" w14:textId="77777777" w:rsidR="00FE3C61" w:rsidRDefault="00FE3C61" w:rsidP="00FE3C61">
      <w:pPr>
        <w:rPr>
          <w:sz w:val="24"/>
        </w:rPr>
      </w:pPr>
      <w:r>
        <w:rPr>
          <w:sz w:val="24"/>
        </w:rPr>
        <w:t>The purpose of the detailed design document is to provide a low level description of the change room system, providing insight into the structure and design of each component. This document is meant to equip the reader with a solid understanding of the inner workings of the room change system.</w:t>
      </w:r>
    </w:p>
    <w:p w14:paraId="2B256843" w14:textId="77777777" w:rsidR="00FE3C61" w:rsidRDefault="00FE3C61" w:rsidP="00FE3C61">
      <w:pPr>
        <w:rPr>
          <w:sz w:val="24"/>
        </w:rPr>
      </w:pPr>
    </w:p>
    <w:p w14:paraId="551DA356" w14:textId="77777777" w:rsidR="00FE3C61" w:rsidRDefault="00FE3C61" w:rsidP="00FE3C61">
      <w:pPr>
        <w:pStyle w:val="ListParagraph"/>
        <w:numPr>
          <w:ilvl w:val="1"/>
          <w:numId w:val="1"/>
        </w:numPr>
        <w:rPr>
          <w:sz w:val="24"/>
          <w:u w:val="single"/>
        </w:rPr>
      </w:pPr>
      <w:r w:rsidRPr="00ED72DF">
        <w:rPr>
          <w:sz w:val="24"/>
          <w:u w:val="single"/>
        </w:rPr>
        <w:t>Goals and Objectives</w:t>
      </w:r>
    </w:p>
    <w:p w14:paraId="6D1001A4" w14:textId="77777777" w:rsidR="00FE3C61" w:rsidRDefault="00FE3C61" w:rsidP="00FE3C61">
      <w:pPr>
        <w:rPr>
          <w:sz w:val="24"/>
          <w:u w:val="single"/>
        </w:rPr>
      </w:pPr>
    </w:p>
    <w:p w14:paraId="1A1BE3E5" w14:textId="77777777" w:rsidR="00FE3C61" w:rsidRDefault="00FE3C61" w:rsidP="00FE3C61">
      <w:pPr>
        <w:rPr>
          <w:sz w:val="24"/>
        </w:rPr>
      </w:pPr>
      <w:r>
        <w:rPr>
          <w:sz w:val="24"/>
        </w:rPr>
        <w:t>The purpose of the room change system is to facilitate the process of requesting room change for both the occupants and the housing employee in charge. Thus, the occupant can request a room change on the webpage and his/her request will be send to a queue where it will be review by the UL housing employees based on the requested date and the availability of the rooms. The system will also allow the housing worker to update he database by adding, removing and switching occupants. Finally, it will keep track of room availability.</w:t>
      </w:r>
    </w:p>
    <w:p w14:paraId="3B0290A6" w14:textId="77777777" w:rsidR="00FE3C61" w:rsidRPr="00ED72DF" w:rsidRDefault="00FE3C61" w:rsidP="00FE3C61">
      <w:pPr>
        <w:rPr>
          <w:sz w:val="24"/>
          <w:u w:val="single"/>
        </w:rPr>
      </w:pPr>
    </w:p>
    <w:p w14:paraId="6C73FC94" w14:textId="77777777" w:rsidR="00FE3C61" w:rsidRPr="00ED72DF" w:rsidRDefault="00FE3C61" w:rsidP="00FE3C61">
      <w:pPr>
        <w:pStyle w:val="ListParagraph"/>
        <w:numPr>
          <w:ilvl w:val="1"/>
          <w:numId w:val="1"/>
        </w:numPr>
        <w:rPr>
          <w:sz w:val="24"/>
          <w:u w:val="single"/>
        </w:rPr>
      </w:pPr>
      <w:r>
        <w:rPr>
          <w:sz w:val="24"/>
          <w:u w:val="single"/>
        </w:rPr>
        <w:t>Projects overview and scope</w:t>
      </w:r>
    </w:p>
    <w:p w14:paraId="38ADB686" w14:textId="77777777" w:rsidR="00FE3C61" w:rsidRDefault="00FE3C61" w:rsidP="00FE3C61">
      <w:pPr>
        <w:rPr>
          <w:sz w:val="24"/>
        </w:rPr>
      </w:pPr>
    </w:p>
    <w:p w14:paraId="7B3FF6C9" w14:textId="77777777" w:rsidR="00FE3C61" w:rsidRDefault="00FE3C61" w:rsidP="00FE3C61">
      <w:pPr>
        <w:rPr>
          <w:sz w:val="24"/>
        </w:rPr>
      </w:pPr>
      <w:r>
        <w:rPr>
          <w:sz w:val="24"/>
        </w:rPr>
        <w:t xml:space="preserve">The room change system will be composed of 2 main components: the database and the interface. The system will have 2 user interfaces, one for the occupants to request room change and one for the UL housing workers to access and modify the databases. The system will also have </w:t>
      </w:r>
      <w:proofErr w:type="gramStart"/>
      <w:r>
        <w:rPr>
          <w:sz w:val="24"/>
        </w:rPr>
        <w:t>a 4</w:t>
      </w:r>
      <w:proofErr w:type="gramEnd"/>
      <w:r>
        <w:rPr>
          <w:sz w:val="24"/>
        </w:rPr>
        <w:t xml:space="preserve"> major databases: one for the occupants’ information, one for the queue of requests, one for the administrators and one for the building and rooms.</w:t>
      </w:r>
    </w:p>
    <w:p w14:paraId="5FEB817E" w14:textId="77777777" w:rsidR="00FE3C61" w:rsidRDefault="00FE3C61" w:rsidP="00FE3C61">
      <w:pPr>
        <w:rPr>
          <w:sz w:val="24"/>
        </w:rPr>
      </w:pPr>
    </w:p>
    <w:p w14:paraId="68D39E01" w14:textId="77777777" w:rsidR="00FE3C61" w:rsidRDefault="00FE3C61" w:rsidP="00FE3C61">
      <w:pPr>
        <w:rPr>
          <w:sz w:val="24"/>
        </w:rPr>
      </w:pPr>
      <w:r>
        <w:rPr>
          <w:sz w:val="24"/>
        </w:rPr>
        <w:t>The detail design document will cover 3 primary parts. These include the GUI Design, the static model diagrams, and the dynamic model diagrams. In addition to these are explanations for the designs and an explanation of how the models connect with the original architecture.</w:t>
      </w:r>
    </w:p>
    <w:p w14:paraId="561B7D44" w14:textId="77777777" w:rsidR="00A12D8E" w:rsidRDefault="00A12D8E">
      <w:pPr>
        <w:rPr>
          <w:sz w:val="24"/>
        </w:rPr>
      </w:pPr>
    </w:p>
    <w:p w14:paraId="6B8AC454"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16CED92" w14:textId="6CC8B9BF" w:rsidR="00A12D8E" w:rsidRDefault="00A12D8E" w:rsidP="008F54C6">
      <w:pPr>
        <w:pStyle w:val="Heading1"/>
        <w:jc w:val="center"/>
      </w:pPr>
      <w:bookmarkStart w:id="4" w:name="_Toc404632281"/>
      <w:r>
        <w:lastRenderedPageBreak/>
        <w:t>GUI (Graphical User Interface) D</w:t>
      </w:r>
      <w:r w:rsidR="008F54C6">
        <w:t>ESIGN</w:t>
      </w:r>
      <w:bookmarkEnd w:id="4"/>
    </w:p>
    <w:p w14:paraId="4F4AB451" w14:textId="77777777" w:rsidR="00900657" w:rsidRDefault="00900657" w:rsidP="00900657">
      <w:pPr>
        <w:keepNext/>
      </w:pPr>
      <w:r>
        <w:rPr>
          <w:noProof/>
        </w:rPr>
        <w:drawing>
          <wp:inline distT="0" distB="0" distL="0" distR="0" wp14:anchorId="22F53B41" wp14:editId="34EEF4C5">
            <wp:extent cx="4825075" cy="4825100"/>
            <wp:effectExtent l="0" t="0" r="0" b="0"/>
            <wp:docPr id="84" name="Shape 69"/>
            <wp:cNvGraphicFramePr/>
            <a:graphic xmlns:a="http://schemas.openxmlformats.org/drawingml/2006/main">
              <a:graphicData uri="http://schemas.openxmlformats.org/drawingml/2006/picture">
                <pic:pic xmlns:pic="http://schemas.openxmlformats.org/drawingml/2006/picture">
                  <pic:nvPicPr>
                    <pic:cNvPr id="69" name="Shape 69"/>
                    <pic:cNvPicPr preferRelativeResize="0"/>
                  </pic:nvPicPr>
                  <pic:blipFill>
                    <a:blip r:embed="rId9">
                      <a:alphaModFix/>
                    </a:blip>
                    <a:stretch>
                      <a:fillRect/>
                    </a:stretch>
                  </pic:blipFill>
                  <pic:spPr>
                    <a:xfrm>
                      <a:off x="0" y="0"/>
                      <a:ext cx="4825075" cy="4825100"/>
                    </a:xfrm>
                    <a:prstGeom prst="rect">
                      <a:avLst/>
                    </a:prstGeom>
                    <a:noFill/>
                    <a:ln>
                      <a:noFill/>
                    </a:ln>
                  </pic:spPr>
                </pic:pic>
              </a:graphicData>
            </a:graphic>
          </wp:inline>
        </w:drawing>
      </w:r>
    </w:p>
    <w:p w14:paraId="2326BE84" w14:textId="1220FE9D" w:rsidR="00A12D8E" w:rsidRDefault="00900657" w:rsidP="00900657">
      <w:pPr>
        <w:pStyle w:val="Caption"/>
        <w:rPr>
          <w:sz w:val="24"/>
        </w:rPr>
      </w:pPr>
      <w:bookmarkStart w:id="5" w:name="_Toc404632380"/>
      <w:r>
        <w:t xml:space="preserve">Figure </w:t>
      </w:r>
      <w:r w:rsidR="00F72A1A">
        <w:fldChar w:fldCharType="begin"/>
      </w:r>
      <w:r w:rsidR="00F72A1A">
        <w:instrText xml:space="preserve"> SEQ Figure \* ARABIC </w:instrText>
      </w:r>
      <w:r w:rsidR="00F72A1A">
        <w:fldChar w:fldCharType="separate"/>
      </w:r>
      <w:r w:rsidR="001654FA">
        <w:rPr>
          <w:noProof/>
        </w:rPr>
        <w:t>1</w:t>
      </w:r>
      <w:r w:rsidR="00F72A1A">
        <w:rPr>
          <w:noProof/>
        </w:rPr>
        <w:fldChar w:fldCharType="end"/>
      </w:r>
      <w:r>
        <w:t xml:space="preserve"> - GUI: Login Screen</w:t>
      </w:r>
      <w:bookmarkEnd w:id="5"/>
    </w:p>
    <w:p w14:paraId="705EC99B" w14:textId="77777777" w:rsidR="001654FA" w:rsidRDefault="008F54C6" w:rsidP="001654FA">
      <w:pPr>
        <w:keepNext/>
        <w:jc w:val="center"/>
      </w:pPr>
      <w:r>
        <w:br w:type="page"/>
      </w:r>
      <w:r w:rsidR="001654FA">
        <w:rPr>
          <w:rFonts w:asciiTheme="majorHAnsi" w:eastAsiaTheme="majorEastAsia" w:hAnsiTheme="majorHAnsi" w:cstheme="majorBidi"/>
          <w:noProof/>
          <w:color w:val="2E74B5" w:themeColor="accent1" w:themeShade="BF"/>
          <w:sz w:val="32"/>
          <w:szCs w:val="32"/>
        </w:rPr>
        <w:lastRenderedPageBreak/>
        <w:drawing>
          <wp:inline distT="0" distB="0" distL="0" distR="0" wp14:anchorId="712006A5" wp14:editId="38B94890">
            <wp:extent cx="5038725" cy="3744733"/>
            <wp:effectExtent l="0" t="0" r="0" b="825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5774" cy="3757403"/>
                    </a:xfrm>
                    <a:prstGeom prst="rect">
                      <a:avLst/>
                    </a:prstGeom>
                  </pic:spPr>
                </pic:pic>
              </a:graphicData>
            </a:graphic>
          </wp:inline>
        </w:drawing>
      </w:r>
    </w:p>
    <w:p w14:paraId="01944008" w14:textId="43C4AAE0" w:rsidR="001654FA" w:rsidRDefault="001654FA" w:rsidP="001654FA">
      <w:pPr>
        <w:pStyle w:val="Caption"/>
      </w:pPr>
      <w:bookmarkStart w:id="6" w:name="_Toc404632381"/>
      <w:r>
        <w:t xml:space="preserve">Figure </w:t>
      </w:r>
      <w:r>
        <w:fldChar w:fldCharType="begin"/>
      </w:r>
      <w:r>
        <w:instrText xml:space="preserve"> SEQ Figure \* ARABIC </w:instrText>
      </w:r>
      <w:r>
        <w:fldChar w:fldCharType="separate"/>
      </w:r>
      <w:r>
        <w:rPr>
          <w:noProof/>
        </w:rPr>
        <w:t>2</w:t>
      </w:r>
      <w:r>
        <w:fldChar w:fldCharType="end"/>
      </w:r>
      <w:r>
        <w:t xml:space="preserve"> - Student Interface</w:t>
      </w:r>
      <w:bookmarkEnd w:id="6"/>
    </w:p>
    <w:p w14:paraId="6D2F2F16" w14:textId="118BEBF5" w:rsidR="001654FA" w:rsidRDefault="001654FA"/>
    <w:p w14:paraId="5F987DFF" w14:textId="77777777" w:rsidR="001654FA" w:rsidRDefault="001654FA" w:rsidP="001654FA">
      <w:pPr>
        <w:keepNext/>
        <w:jc w:val="center"/>
      </w:pPr>
      <w:r>
        <w:rPr>
          <w:rFonts w:asciiTheme="majorHAnsi" w:eastAsiaTheme="majorEastAsia" w:hAnsiTheme="majorHAnsi" w:cstheme="majorBidi"/>
          <w:noProof/>
          <w:color w:val="2E74B5" w:themeColor="accent1" w:themeShade="BF"/>
          <w:sz w:val="32"/>
          <w:szCs w:val="32"/>
        </w:rPr>
        <w:drawing>
          <wp:inline distT="0" distB="0" distL="0" distR="0" wp14:anchorId="657145A9" wp14:editId="02F20E5B">
            <wp:extent cx="5190625" cy="38576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6786" cy="3854772"/>
                    </a:xfrm>
                    <a:prstGeom prst="rect">
                      <a:avLst/>
                    </a:prstGeom>
                  </pic:spPr>
                </pic:pic>
              </a:graphicData>
            </a:graphic>
          </wp:inline>
        </w:drawing>
      </w:r>
    </w:p>
    <w:p w14:paraId="3150A35D" w14:textId="1E282C4E" w:rsidR="001654FA" w:rsidRDefault="001654FA" w:rsidP="001654FA">
      <w:pPr>
        <w:pStyle w:val="Caption"/>
        <w:rPr>
          <w:rFonts w:asciiTheme="majorHAnsi" w:eastAsiaTheme="majorEastAsia" w:hAnsiTheme="majorHAnsi" w:cstheme="majorBidi"/>
          <w:color w:val="2E74B5" w:themeColor="accent1" w:themeShade="BF"/>
          <w:sz w:val="32"/>
          <w:szCs w:val="32"/>
        </w:rPr>
      </w:pPr>
      <w:bookmarkStart w:id="7" w:name="_Toc404632382"/>
      <w:r>
        <w:t xml:space="preserve">Figure </w:t>
      </w:r>
      <w:r>
        <w:fldChar w:fldCharType="begin"/>
      </w:r>
      <w:r>
        <w:instrText xml:space="preserve"> SEQ Figure \* ARABIC </w:instrText>
      </w:r>
      <w:r>
        <w:fldChar w:fldCharType="separate"/>
      </w:r>
      <w:r>
        <w:rPr>
          <w:noProof/>
        </w:rPr>
        <w:t>3</w:t>
      </w:r>
      <w:r>
        <w:fldChar w:fldCharType="end"/>
      </w:r>
      <w:r>
        <w:t xml:space="preserve"> - Admin Interface</w:t>
      </w:r>
      <w:bookmarkEnd w:id="7"/>
    </w:p>
    <w:p w14:paraId="084CB049" w14:textId="459AB2BE" w:rsidR="00A12D8E" w:rsidRPr="001654FA" w:rsidRDefault="6AC5007F" w:rsidP="001654FA">
      <w:pPr>
        <w:pStyle w:val="Heading1"/>
      </w:pPr>
      <w:bookmarkStart w:id="8" w:name="_Toc404632282"/>
      <w:r w:rsidRPr="001654FA">
        <w:lastRenderedPageBreak/>
        <w:t>STATIC MODEL SEQUENCE DIAGRAMS</w:t>
      </w:r>
      <w:bookmarkEnd w:id="8"/>
    </w:p>
    <w:p w14:paraId="12C1BDF8" w14:textId="0E92D5FB" w:rsidR="6AC5007F" w:rsidRDefault="6AC5007F" w:rsidP="6AC5007F"/>
    <w:p w14:paraId="015F6902" w14:textId="6470069F" w:rsidR="390143B8" w:rsidRDefault="390143B8" w:rsidP="390143B8"/>
    <w:p w14:paraId="2F362F43" w14:textId="7381E2A0" w:rsidR="0094618C" w:rsidRDefault="00F72A1A" w:rsidP="0094618C">
      <w:pPr>
        <w:keepNext/>
      </w:pPr>
      <w:r w:rsidRPr="00F72A1A">
        <w:rPr>
          <w:noProof/>
        </w:rPr>
        <w:drawing>
          <wp:inline distT="0" distB="0" distL="0" distR="0" wp14:anchorId="58DFF707" wp14:editId="4C49C213">
            <wp:extent cx="5943600" cy="3937635"/>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37635"/>
                    </a:xfrm>
                    <a:prstGeom prst="rect">
                      <a:avLst/>
                    </a:prstGeom>
                  </pic:spPr>
                </pic:pic>
              </a:graphicData>
            </a:graphic>
          </wp:inline>
        </w:drawing>
      </w:r>
    </w:p>
    <w:p w14:paraId="3962ADA0" w14:textId="39966E71" w:rsidR="002D0821" w:rsidRDefault="0094618C" w:rsidP="0094618C">
      <w:pPr>
        <w:pStyle w:val="Caption"/>
      </w:pPr>
      <w:bookmarkStart w:id="9" w:name="_Toc404632383"/>
      <w:r>
        <w:t xml:space="preserve">Figure </w:t>
      </w:r>
      <w:r w:rsidR="001654FA">
        <w:fldChar w:fldCharType="begin"/>
      </w:r>
      <w:r w:rsidR="001654FA">
        <w:instrText xml:space="preserve"> SEQ Figure \* ARABIC </w:instrText>
      </w:r>
      <w:r w:rsidR="001654FA">
        <w:fldChar w:fldCharType="separate"/>
      </w:r>
      <w:r w:rsidR="001654FA">
        <w:rPr>
          <w:noProof/>
        </w:rPr>
        <w:t>4</w:t>
      </w:r>
      <w:r w:rsidR="001654FA">
        <w:rPr>
          <w:noProof/>
        </w:rPr>
        <w:fldChar w:fldCharType="end"/>
      </w:r>
      <w:r>
        <w:t xml:space="preserve"> - Static Diagram: Room Change</w:t>
      </w:r>
      <w:r w:rsidR="00713684">
        <w:t xml:space="preserve"> (Student)</w:t>
      </w:r>
      <w:proofErr w:type="gramStart"/>
      <w:r w:rsidR="00F72A1A">
        <w:t>/(</w:t>
      </w:r>
      <w:proofErr w:type="gramEnd"/>
      <w:r w:rsidR="00F72A1A">
        <w:t>Admin)</w:t>
      </w:r>
      <w:bookmarkEnd w:id="9"/>
    </w:p>
    <w:p w14:paraId="19ABA240" w14:textId="77777777" w:rsidR="002D0821" w:rsidRDefault="002D0821" w:rsidP="390143B8"/>
    <w:p w14:paraId="687C43E5" w14:textId="77777777" w:rsidR="002D0821" w:rsidRDefault="002D0821" w:rsidP="390143B8"/>
    <w:p w14:paraId="70C30089" w14:textId="2DB29291" w:rsidR="00713684" w:rsidRDefault="00713684" w:rsidP="00713684">
      <w:pPr>
        <w:keepNext/>
      </w:pPr>
    </w:p>
    <w:p w14:paraId="56706833" w14:textId="77777777" w:rsidR="00B111DF" w:rsidRDefault="00B111DF">
      <w:pPr>
        <w:rPr>
          <w:sz w:val="24"/>
        </w:rPr>
      </w:pPr>
      <w:r>
        <w:rPr>
          <w:sz w:val="24"/>
        </w:rPr>
        <w:br w:type="page"/>
      </w:r>
    </w:p>
    <w:p w14:paraId="6418363A" w14:textId="77777777" w:rsidR="005E2309" w:rsidRDefault="005E2309">
      <w:pPr>
        <w:rPr>
          <w:sz w:val="24"/>
        </w:rPr>
      </w:pPr>
    </w:p>
    <w:p w14:paraId="06B6B5EF" w14:textId="77777777" w:rsidR="005E2309" w:rsidRDefault="005E2309" w:rsidP="0060567E">
      <w:pPr>
        <w:pStyle w:val="Heading1"/>
        <w:jc w:val="center"/>
      </w:pPr>
      <w:bookmarkStart w:id="10" w:name="_Toc404632283"/>
      <w:r>
        <w:t>DYNAMIC MODEL SEQUENCE DIAGRAMS</w:t>
      </w:r>
      <w:bookmarkEnd w:id="10"/>
    </w:p>
    <w:p w14:paraId="3BC3C915" w14:textId="77777777" w:rsidR="0094618C" w:rsidRDefault="00712B08" w:rsidP="0094618C">
      <w:pPr>
        <w:keepNext/>
      </w:pPr>
      <w:r>
        <w:rPr>
          <w:noProof/>
          <w:sz w:val="24"/>
        </w:rPr>
        <mc:AlternateContent>
          <mc:Choice Requires="wpc">
            <w:drawing>
              <wp:inline distT="0" distB="0" distL="0" distR="0" wp14:anchorId="41F8EA25" wp14:editId="07777777">
                <wp:extent cx="5575935" cy="72675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71700" y="1502199"/>
                            <a:ext cx="47561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C028" w14:textId="77777777" w:rsidR="007F2FBA" w:rsidRPr="007F2FBA" w:rsidRDefault="007F2FBA">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Connector 13"/>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682F5" w14:textId="77777777" w:rsidR="00301880" w:rsidRPr="00301880" w:rsidRDefault="00301880">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Rectangle 23"/>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3848087" y="3175531"/>
                            <a:ext cx="434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49CDB" w14:textId="77777777" w:rsidR="003C7E03" w:rsidRPr="003C7E03" w:rsidRDefault="003C7E03">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2C36" w14:textId="77777777" w:rsidR="003D5C1D" w:rsidRPr="003D5C1D" w:rsidRDefault="003D5C1D">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496939" w14:textId="77777777" w:rsidR="00460761" w:rsidRPr="00460761" w:rsidRDefault="00460761">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Straight Connector 39"/>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905505" w14:textId="77777777" w:rsidR="00306797" w:rsidRPr="00306797" w:rsidRDefault="00306797">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4" name="Straight Connector 54"/>
                        <wps:cNvCnPr>
                          <a:endCxn id="6"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59;height:72669;visibility:visible;mso-wrap-style:square">
                  <v:fill o:detectmouseclick="t"/>
                  <v:path o:connecttype="none"/>
                </v:shape>
                <v:rect id="Rectangle 2" o:spid="_x0000_s1028"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txMAA&#10;AADaAAAADwAAAGRycy9kb3ducmV2LnhtbESP3YrCMBSE7xd8h3CEvVvT9kKkGkUEZe8Wfx7g2Byb&#10;YnMSm2zbfXuzIHg5zMw3zGoz2lb01IXGsYJ8loEgrpxuuFZwOe+/FiBCRNbYOiYFfxRgs558rLDU&#10;buAj9adYiwThUKICE6MvpQyVIYth5jxx8m6usxiT7GqpOxwS3LayyLK5tNhwWjDoaWeoup9+baL0&#10;/ppnWOTHYnf5eRy82Q96VOpzOm6XICKN8R1+tb+1ggL+r6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QtxMAAAADaAAAADwAAAAAAAAAAAAAAAACYAgAAZHJzL2Rvd25y&#10;ZXYueG1sUEsFBgAAAAAEAAQA9QAAAIUDAAAAAA==&#10;" fillcolor="white [3201]" strokecolor="#a5a5a5 [3206]" strokeweight="1pt">
                  <v:textbo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v:textbox>
                </v:rect>
                <v:shapetype id="_x0000_t202" coordsize="21600,21600" o:spt="202" path="m,l,21600r21600,l21600,xe">
                  <v:stroke joinstyle="miter"/>
                  <v:path gradientshapeok="t" o:connecttype="rect"/>
                </v:shapetype>
                <v:shape id="Text Box 4" o:spid="_x0000_s1029"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v:textbox>
                </v:shape>
                <v:shape id="Text Box 5" o:spid="_x0000_s1030"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v:textbox>
                </v:shape>
                <v:rect id="Rectangle 6" o:spid="_x0000_s1031"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type id="_x0000_t32" coordsize="21600,21600" o:spt="32" o:oned="t" path="m,l21600,21600e" filled="f">
                  <v:path arrowok="t" fillok="f" o:connecttype="none"/>
                  <o:lock v:ext="edit" shapetype="t"/>
                </v:shapetype>
                <v:shape id="Straight Arrow Connector 7" o:spid="_x0000_s1032"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rect id="Rectangle 8" o:spid="_x0000_s1033"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shape id="Straight Arrow Connector 9" o:spid="_x0000_s1034"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035"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v:textbox>
                </v:shape>
                <v:shape id="Straight Arrow Connector 11" o:spid="_x0000_s1036"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ohL8AAADbAAAADwAAAGRycy9kb3ducmV2LnhtbERPTYvCMBC9C/sfwizsRTR1DyJdo+iK&#10;IL1Zi+fZZmyDzaQ0WVv/vREEb/N4n7NcD7YRN+q8caxgNk1AEJdOG64UFKf9ZAHCB2SNjWNScCcP&#10;69XHaImpdj0f6ZaHSsQQ9ikqqENoUyl9WZNFP3UtceQurrMYIuwqqTvsY7ht5HeSzKVFw7GhxpZ+&#10;ayqv+b9VcM3MbryrclNwGDLdL87b7O+s1NfnsPkBEWgIb/HLfdBx/g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aohL8AAADbAAAADwAAAAAAAAAAAAAAAACh&#10;AgAAZHJzL2Rvd25yZXYueG1sUEsFBgAAAAAEAAQA+QAAAI0DAAAAAA==&#10;" strokecolor="black [3200]" strokeweight=".5pt">
                  <v:stroke dashstyle="longDash" endarrow="open" joinstyle="miter"/>
                </v:shape>
                <v:shape id="Text Box 12" o:spid="_x0000_s1037" type="#_x0000_t202" style="position:absolute;left:21717;top:15021;width:4756;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014FC028" w14:textId="77777777" w:rsidR="007F2FBA" w:rsidRPr="007F2FBA" w:rsidRDefault="007F2FBA">
                        <w:pPr>
                          <w:rPr>
                            <w:i/>
                            <w:sz w:val="20"/>
                          </w:rPr>
                        </w:pPr>
                        <w:proofErr w:type="gramStart"/>
                        <w:r w:rsidRPr="007F2FBA">
                          <w:rPr>
                            <w:i/>
                            <w:sz w:val="20"/>
                          </w:rPr>
                          <w:t>exists</w:t>
                        </w:r>
                        <w:proofErr w:type="gramEnd"/>
                      </w:p>
                    </w:txbxContent>
                  </v:textbox>
                </v:shape>
                <v:line id="Straight Connector 13" o:spid="_x0000_s1038"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39"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 id="Text Box 15" o:spid="_x0000_s1040"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14:paraId="190682F5" w14:textId="77777777" w:rsidR="00301880" w:rsidRPr="00301880" w:rsidRDefault="00301880">
                        <w:pPr>
                          <w:rPr>
                            <w:sz w:val="20"/>
                          </w:rPr>
                        </w:pPr>
                        <w:proofErr w:type="gramStart"/>
                        <w:r w:rsidRPr="00301880">
                          <w:rPr>
                            <w:sz w:val="20"/>
                          </w:rPr>
                          <w:t>alt</w:t>
                        </w:r>
                        <w:proofErr w:type="gramEnd"/>
                      </w:p>
                    </w:txbxContent>
                  </v:textbox>
                </v:shape>
                <v:shape id="Text Box 16" o:spid="_x0000_s1041"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EecEA&#10;AADbAAAADwAAAGRycy9kb3ducmV2LnhtbERPTWvCQBC9C/0PyxR6MxuthhJdpRSEHjyobcl1yI5J&#10;cHc2ZNeY+utdQfA2j/c5y/Vgjeip841jBZMkBUFcOt1wpeD3ZzP+AOEDskbjmBT8k4f16mW0xFy7&#10;C++pP4RKxBD2OSqoQ2hzKX1Zk0WfuJY4ckfXWQwRdpXUHV5iuDVymqaZtNhwbKixpa+aytPhbBUU&#10;BZ6y6bx3E7O9WqPfXfG3myn19jp8LkAEGsJT/HB/6zg/g/sv8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7hHnBAAAA2wAAAA8AAAAAAAAAAAAAAAAAmAIAAGRycy9kb3du&#10;cmV2LnhtbFBLBQYAAAAABAAEAPUAAACGAwAAAAA=&#10;" fillcolor="white [3201]" strokecolor="#ed7d31 [3205]" strokeweight="1pt">
                  <v:textbo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v:textbox>
                </v:shape>
                <v:shape id="Text Box 17" o:spid="_x0000_s1042"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v:textbox>
                </v:shape>
                <v:shape id="Text Box 18" o:spid="_x0000_s1043"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v:textbox>
                </v:shape>
                <v:rect id="Rectangle 19" o:spid="_x0000_s1044"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Straight Arrow Connector 20" o:spid="_x0000_s1045"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Text Box 22" o:spid="_x0000_s1046"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gtcMA&#10;AADbAAAADwAAAGRycy9kb3ducmV2LnhtbESPW4vCMBSE3wX/QziCb5puRSnVKIvsgiAs3kAfj83p&#10;BZuT0kTt/nuzsODjMDPfMItVZ2rxoNZVlhV8jCMQxJnVFRcKTsfvUQLCeWSNtWVS8EsOVst+b4Gp&#10;tk/e0+PgCxEg7FJUUHrfpFK6rCSDbmwb4uDltjXog2wLqVt8BripZRxFM2mw4rBQYkPrkrLb4W4U&#10;/Kxndjq5dkn+tdvafZFP5GV6Vmo46D7nIDx1/h3+b2+0gjiG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gtcMAAADbAAAADwAAAAAAAAAAAAAAAACYAgAAZHJzL2Rv&#10;d25yZXYueG1sUEsFBgAAAAAEAAQA9QAAAIgDAAAAAA==&#10;" fillcolor="white [3201]" strokeweight=".5pt">
                  <v:textbo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v:textbox>
                </v:shape>
                <v:rect id="Rectangle 23" o:spid="_x0000_s1047"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shape id="Straight Arrow Connector 24" o:spid="_x0000_s1048"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Text Box 25" o:spid="_x0000_s1049"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v:textbox>
                </v:shape>
                <v:shape id="Straight Arrow Connector 26" o:spid="_x0000_s1050"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728YAAADbAAAADwAAAGRycy9kb3ducmV2LnhtbESPT2vCQBTE74V+h+UJvZS6UVBsdJVW&#10;aCniH5p68PjMPpPQ7Nuwu8b47bsFweMwM79hZovO1KIl5yvLCgb9BARxbnXFhYL9z8fLBIQPyBpr&#10;y6TgSh4W88eHGabaXvib2iwUIkLYp6igDKFJpfR5SQZ93zbE0TtZZzBE6QqpHV4i3NRymCRjabDi&#10;uFBiQ8uS8t/sbBRstisu5Ctl7rAbjY7P75P2/LlW6qnXvU1BBOrCPXxrf2kFwz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u9vGAAAA2wAAAA8AAAAAAAAA&#10;AAAAAAAAoQIAAGRycy9kb3ducmV2LnhtbFBLBQYAAAAABAAEAPkAAACUAwAAAAA=&#10;" strokecolor="black [3200]" strokeweight=".5pt">
                  <v:stroke dashstyle="dash" endarrow="open" joinstyle="miter"/>
                </v:shape>
                <v:shape id="Text Box 27" o:spid="_x0000_s1051" type="#_x0000_t202" style="position:absolute;left:38480;top:31755;width:4350;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fillcolor="white [3201]" strokeweight=".5pt">
                  <v:textbox>
                    <w:txbxContent>
                      <w:p w14:paraId="7BF49CDB" w14:textId="77777777" w:rsidR="003C7E03" w:rsidRPr="003C7E03" w:rsidRDefault="003C7E03">
                        <w:pPr>
                          <w:rPr>
                            <w:i/>
                            <w:sz w:val="20"/>
                          </w:rPr>
                        </w:pPr>
                        <w:proofErr w:type="gramStart"/>
                        <w:r w:rsidRPr="003C7E03">
                          <w:rPr>
                            <w:i/>
                            <w:sz w:val="20"/>
                          </w:rPr>
                          <w:t>valid</w:t>
                        </w:r>
                        <w:proofErr w:type="gramEnd"/>
                      </w:p>
                    </w:txbxContent>
                  </v:textbox>
                </v:shape>
                <v:line id="Straight Connector 28" o:spid="_x0000_s1052"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Text Box 29" o:spid="_x0000_s1053"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14:paraId="63382C36" w14:textId="77777777" w:rsidR="003D5C1D" w:rsidRPr="003D5C1D" w:rsidRDefault="003D5C1D">
                        <w:pPr>
                          <w:rPr>
                            <w:sz w:val="20"/>
                          </w:rPr>
                        </w:pPr>
                        <w:proofErr w:type="gramStart"/>
                        <w:r w:rsidRPr="003D5C1D">
                          <w:rPr>
                            <w:sz w:val="20"/>
                          </w:rPr>
                          <w:t>alt</w:t>
                        </w:r>
                        <w:proofErr w:type="gramEnd"/>
                      </w:p>
                    </w:txbxContent>
                  </v:textbox>
                </v:shape>
                <v:shape id="Text Box 30" o:spid="_x0000_s1054"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9sEA&#10;AADbAAAADwAAAGRycy9kb3ducmV2LnhtbERPz2vCMBS+C/sfwht407RWZXTGMgYDDztodfT6aN7a&#10;YvJSmqx2++uXg+Dx4/u9KyZrxEiD7xwrSJcJCOLa6Y4bBZfzx+IFhA/IGo1jUvBLHor902yHuXY3&#10;PtFYhkbEEPY5KmhD6HMpfd2SRb90PXHkvt1gMUQ4NFIPeIvh1shVkmylxY5jQ4s9vbdUX8sfq6Cq&#10;8LpdbUaXms8/a3Tmqq/jWqn58/T2CiLQFB7iu/ugFWRxffwSf4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5fbBAAAA2wAAAA8AAAAAAAAAAAAAAAAAmAIAAGRycy9kb3du&#10;cmV2LnhtbFBLBQYAAAAABAAEAPUAAACGAwAAAAA=&#10;" fillcolor="white [3201]" strokecolor="#ed7d31 [3205]" strokeweight="1pt">
                  <v:textbo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v:textbox>
                </v:shape>
                <v:shape id="Straight Arrow Connector 31" o:spid="_x0000_s1055"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05MMAAADbAAAADwAAAGRycy9kb3ducmV2LnhtbESPwWrDMBBE74X8g9hCLyWRnUIJbhTT&#10;1ASCb3VCzhtrawtbK2Opsfv3UaHQ4zAzb5htPtte3Gj0xrGCdJWAIK6dNtwoOJ8Oyw0IH5A19o5J&#10;wQ95yHeLhy1m2k38SbcqNCJC2GeooA1hyKT0dUsW/coNxNH7cqPFEOXYSD3iFOG2l+skeZUWDceF&#10;Fgf6aKnuqm+roCtN8Vw0lTlzmEs9bS778npR6ulxfn8DEWgO/+G/9lEreEn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9OTDAAAA2wAAAA8AAAAAAAAAAAAA&#10;AAAAoQIAAGRycy9kb3ducmV2LnhtbFBLBQYAAAAABAAEAPkAAACRAwAAAAA=&#10;" strokecolor="black [3200]" strokeweight=".5pt">
                  <v:stroke dashstyle="longDash" endarrow="open" joinstyle="miter"/>
                </v:shape>
                <v:shape id="Text Box 32" o:spid="_x0000_s1056"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fillcolor="white [3201]" strokeweight=".5pt">
                  <v:textbo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v:textbox>
                </v:shape>
                <v:shape id="Straight Arrow Connector 33" o:spid="_x0000_s1057"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NeMIAAADbAAAADwAAAGRycy9kb3ducmV2LnhtbESP0YrCMBRE34X9h3AXfNPU7SJSTcuy&#10;sKBvavsBl+baFpub0sS2+vVGWPBxmJkzzC6bTCsG6l1jWcFqGYEgLq1uuFJQ5H+LDQjnkTW2lknB&#10;nRxk6cdsh4m2I59oOPtKBAi7BBXU3neJlK6syaBb2o44eBfbG/RB9pXUPY4Bblr5FUVrabDhsFBj&#10;R781ldfzzShoDnFhHvy9ifO8HNvjahhPt4tS88/pZwvC0+Tf4f/2XiuIY3h9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JNeMIAAADbAAAADwAAAAAAAAAAAAAA&#10;AAChAgAAZHJzL2Rvd25yZXYueG1sUEsFBgAAAAAEAAQA+QAAAJADAAAAAA==&#10;" strokecolor="black [3200]" strokeweight=".5pt">
                  <v:stroke dashstyle="longDash" endarrow="block" joinstyle="miter"/>
                </v:shape>
                <v:shape id="Text Box 34" o:spid="_x0000_s1058"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v:textbox>
                </v:shape>
                <v:line id="Straight Connector 35" o:spid="_x0000_s1059"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kOsMAAADbAAAADwAAAGRycy9kb3ducmV2LnhtbESPQYvCMBSE7wv+h/CEva1p1VWpjSKC&#10;7J6E1YIeH82zLTYvpYm1/vuNIHgcZuYbJl33phYdta6yrCAeRSCIc6srLhRkx93XAoTzyBpry6Tg&#10;QQ7Wq8FHiom2d/6j7uALESDsElRQet8kUrq8JINuZBvi4F1sa9AH2RZSt3gPcFPLcRTNpMGKw0KJ&#10;DW1Lyq+Hm1Gwme7PDqPKdD/7cXZ5xNlpfsyU+hz2myUIT71/h1/tX61g8g3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pDrDAAAA2wAAAA8AAAAAAAAAAAAA&#10;AAAAoQIAAGRycy9kb3ducmV2LnhtbFBLBQYAAAAABAAEAPkAAACRAwAAAAA=&#10;" strokecolor="black [3200]" strokeweight=".5pt">
                  <v:stroke dashstyle="dash" joinstyle="miter"/>
                </v:line>
                <v:shape id="Text Box 36" o:spid="_x0000_s1060"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YGcQA&#10;AADbAAAADwAAAGRycy9kb3ducmV2LnhtbESPzWrDMBCE74G+g9hCbrGcP1PcyKYECj300CYtvi7W&#10;1jaRVsZSHKdPXwUKOQ4z8w2zKydrxEiD7xwrWCYpCOLa6Y4bBV/H18UTCB+QNRrHpOBKHsriYbbD&#10;XLsLf9J4CI2IEPY5KmhD6HMpfd2SRZ+4njh6P26wGKIcGqkHvES4NXKVppm02HFcaLGnfUv16XC2&#10;CqoKT9lqO7qlef+1Rq9d9f2xUWr+OL08gwg0hXv4v/2mFawz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2BnEAAAA2wAAAA8AAAAAAAAAAAAAAAAAmAIAAGRycy9k&#10;b3ducmV2LnhtbFBLBQYAAAAABAAEAPUAAACJAwAAAAA=&#10;" fillcolor="white [3201]" strokecolor="#ed7d31 [3205]" strokeweight="1pt">
                  <v:textbox>
                    <w:txbxContent>
                      <w:p w14:paraId="7F496939" w14:textId="77777777" w:rsidR="00460761" w:rsidRPr="00460761" w:rsidRDefault="00460761">
                        <w:pPr>
                          <w:rPr>
                            <w:sz w:val="20"/>
                          </w:rPr>
                        </w:pPr>
                        <w:proofErr w:type="gramStart"/>
                        <w:r w:rsidRPr="00460761">
                          <w:rPr>
                            <w:sz w:val="20"/>
                          </w:rPr>
                          <w:t>else</w:t>
                        </w:r>
                        <w:proofErr w:type="gramEnd"/>
                      </w:p>
                    </w:txbxContent>
                  </v:textbox>
                </v:shape>
                <v:line id="Straight Connector 39" o:spid="_x0000_s1061"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62"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strokecolor="black [3200]" strokeweight=".5pt">
                  <v:stroke joinstyle="miter"/>
                </v:line>
                <v:shape id="Straight Arrow Connector 41" o:spid="_x0000_s1063"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rect id="Rectangle 42" o:spid="_x0000_s1064"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shape id="Text Box 43" o:spid="_x0000_s1065"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v:textbox>
                </v:shape>
                <v:line id="Straight Connector 44" o:spid="_x0000_s1066"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5" o:spid="_x0000_s1067"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8"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Straight Connector 47" o:spid="_x0000_s1069"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q78AAADbAAAADwAAAGRycy9kb3ducmV2LnhtbESPwQrCMBBE74L/EFbwpqkiKtUoIoie&#10;BLWgx6VZ22KzKU2s9e+NIHgcZuYNs1y3phQN1a6wrGA0jEAQp1YXnClILrvBHITzyBpLy6TgTQ7W&#10;q25nibG2Lz5Rc/aZCBB2MSrIva9iKV2ak0E3tBVx8O62NuiDrDOpa3wFuCnlOIqm0mDBYSHHirY5&#10;pY/z0yjYTI43h1Fhmv1xnNzfo+Q6uyRK9XvtZgHCU+v/4V/7oBVMZ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sq78AAADbAAAADwAAAAAAAAAAAAAAAACh&#10;AgAAZHJzL2Rvd25yZXYueG1sUEsFBgAAAAAEAAQA+QAAAI0DAAAAAA==&#10;" strokecolor="black [3200]" strokeweight=".5pt">
                  <v:stroke dashstyle="dash" joinstyle="miter"/>
                </v:line>
                <v:shape id="Text Box 48" o:spid="_x0000_s1070"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ajcEA&#10;AADbAAAADwAAAGRycy9kb3ducmV2LnhtbERPz2vCMBS+D/Y/hDfwNtNqJ1KNZQwGHnbQbtLro3m2&#10;xeSlNFmt++vNQdjx4/u9LSZrxEiD7xwrSOcJCOLa6Y4bBT/fn69rED4gazSOScGNPBS756ct5tpd&#10;+UhjGRoRQ9jnqKANoc+l9HVLFv3c9cSRO7vBYohwaKQe8BrDrZGLJFlJix3HhhZ7+mipvpS/VkFV&#10;4WW1eBtdar7+rNFLV50OmVKzl+l9AyLQFP7FD/deK8ji2P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mo3BAAAA2wAAAA8AAAAAAAAAAAAAAAAAmAIAAGRycy9kb3du&#10;cmV2LnhtbFBLBQYAAAAABAAEAPUAAACGAwAAAAA=&#10;" fillcolor="white [3201]" strokecolor="#ed7d31 [3205]" strokeweight="1pt">
                  <v:textbox>
                    <w:txbxContent>
                      <w:p w14:paraId="72905505" w14:textId="77777777" w:rsidR="00306797" w:rsidRPr="00306797" w:rsidRDefault="00306797">
                        <w:pPr>
                          <w:rPr>
                            <w:sz w:val="20"/>
                          </w:rPr>
                        </w:pPr>
                        <w:proofErr w:type="gramStart"/>
                        <w:r w:rsidRPr="00306797">
                          <w:rPr>
                            <w:sz w:val="20"/>
                          </w:rPr>
                          <w:t>else</w:t>
                        </w:r>
                        <w:proofErr w:type="gramEnd"/>
                      </w:p>
                    </w:txbxContent>
                  </v:textbox>
                </v:shape>
                <v:shape id="Straight Arrow Connector 49" o:spid="_x0000_s1071"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J78EAAADbAAAADwAAAGRycy9kb3ducmV2LnhtbESP0YrCMBRE3wX/IVzBN01dZdFqWmRB&#10;0De1fsClubbF5qY0sa379RtB2MdhZs4wu3QwteiodZVlBYt5BII4t7riQsEtO8zWIJxH1lhbJgUv&#10;cpAm49EOY217vlB39YUIEHYxKii9b2IpXV6SQTe3DXHw7rY16INsC6lb7APc1PIrir6lwYrDQokN&#10;/ZSUP65Po6A6LW/ml1frZZblfX1edP3leVdqOhn2WxCeBv8f/rSPWsFqA+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AnvwQAAANsAAAAPAAAAAAAAAAAAAAAA&#10;AKECAABkcnMvZG93bnJldi54bWxQSwUGAAAAAAQABAD5AAAAjwMAAAAA&#10;" strokecolor="black [3200]" strokeweight=".5pt">
                  <v:stroke dashstyle="longDash" endarrow="block" joinstyle="miter"/>
                </v:shape>
                <v:shape id="Text Box 51" o:spid="_x0000_s1072"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v8MA&#10;AADbAAAADwAAAGRycy9kb3ducmV2LnhtbESP3YrCMBSE7wXfIRzBO01VKtI1ioiCIIi6gnt5tjn9&#10;YZuT0kStb28EYS+HmfmGmS9bU4k7Na60rGA0jEAQp1aXnCu4fG8HMxDOI2usLJOCJzlYLrqdOSba&#10;PvhE97PPRYCwS1BB4X2dSOnSggy6oa2Jg5fZxqAPssmlbvAR4KaS4yiaSoMlh4UCa1oXlP6db0bB&#10;YT218eS3nWWb496e8mwif+KrUv1eu/oC4an1/+FPe6cVxC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Nv8MAAADbAAAADwAAAAAAAAAAAAAAAACYAgAAZHJzL2Rv&#10;d25yZXYueG1sUEsFBgAAAAAEAAQA9QAAAIgDAAAAAA==&#10;" fillcolor="white [3201]" strokeweight=".5pt">
                  <v:textbo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v:textbox>
                </v:shape>
                <v:line id="Straight Connector 52" o:spid="_x0000_s1073"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53" o:spid="_x0000_s1074"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strokecolor="black [3200]" strokeweight=".5pt">
                  <v:stroke joinstyle="miter"/>
                </v:line>
                <v:line id="Straight Connector 54" o:spid="_x0000_s1075"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bsMAAADbAAAADwAAAGRycy9kb3ducmV2LnhtbESP3WoCMRSE7wu+QziCd5pV2yKrUVQo&#10;CKXQquDtYXP2RzcnS5Lqrk9vCkIvh5n5hlmsWlOLKzlfWVYwHiUgiDOrKy4UHA8fwxkIH5A11pZJ&#10;QUceVsveywJTbW/8Q9d9KESEsE9RQRlCk0rps5IM+pFtiKOXW2cwROkKqR3eItzUcpIk79JgxXGh&#10;xIa2JWWX/a9R8LWb3s+J/dx+59rxJoy7/ESdUoN+u56DCNSG//CzvdMK3l7h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fxW7DAAAA2wAAAA8AAAAAAAAAAAAA&#10;AAAAoQIAAGRycy9kb3ducmV2LnhtbFBLBQYAAAAABAAEAPkAAACRAwAAAAA=&#10;" strokecolor="#5b9bd5 [3204]" strokeweight=".5pt">
                  <v:stroke dashstyle="longDashDotDot" joinstyle="miter"/>
                </v:line>
                <v:line id="Straight Connector 55" o:spid="_x0000_s1076"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Ng9cMAAADbAAAADwAAAGRycy9kb3ducmV2LnhtbESPW2sCMRSE34X+h3AKvrlZLUpZjdIK&#10;giAFLwVfD5uzF92cLEmqu/31plDwcZiZb5jFqjONuJHztWUF4yQFQZxbXXOp4Pu0Gb2D8AFZY2OZ&#10;FPTkYbV8GSww0/bOB7odQykihH2GCqoQ2kxKn1dk0Ce2JY5eYZ3BEKUrpXZ4j3DTyEmazqTBmuNC&#10;hS2tK8qvxx+j4Gv79ntJ7W69L7TjzzDuizP1Sg1fu485iEBdeIb/21utYDq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YPXDAAAA2wAAAA8AAAAAAAAAAAAA&#10;AAAAoQIAAGRycy9kb3ducmV2LnhtbFBLBQYAAAAABAAEAPkAAACRAwAAAAA=&#10;" strokecolor="#5b9bd5 [3204]" strokeweight=".5pt">
                  <v:stroke dashstyle="longDashDotDot" joinstyle="miter"/>
                </v:line>
                <v:line id="Straight Connector 56" o:spid="_x0000_s1077"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QAAADbAAAADwAAAGRycy9kb3ducmV2LnhtbESP3WoCMRSE7wu+QzhC72p2K4psjYsK&#10;BaEIrRV6e9ic/dHNyZJE3fXpTaHQy2FmvmGWeW9acSXnG8sK0kkCgriwuuFKwfH7/WUBwgdkja1l&#10;UjCQh3w1elpipu2Nv+h6CJWIEPYZKqhD6DIpfVGTQT+xHXH0SusMhihdJbXDW4SbVr4myVwabDgu&#10;1NjRtqbifLgYBfvd9H5K7Mf2s9SONyEdyh8alHoe9+s3EIH68B/+a++0gtkc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f6CxAAAANsAAAAPAAAAAAAAAAAA&#10;AAAAAKECAABkcnMvZG93bnJldi54bWxQSwUGAAAAAAQABAD5AAAAkgMAAAAA&#10;" strokecolor="#5b9bd5 [3204]" strokeweight=".5pt">
                  <v:stroke dashstyle="longDashDotDot" joinstyle="miter"/>
                </v:line>
                <v:line id="Straight Connector 57" o:spid="_x0000_s1078"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WCcIAAADbAAAADwAAAGRycy9kb3ducmV2LnhtbESP0YrCMBRE34X9h3CFfdO0wupajbII&#10;wj4oatcPuDTXttjclCTW7t8bQfBxmJkzzHLdm0Z05HxtWUE6TkAQF1bXXCo4/21H3yB8QNbYWCYF&#10;/+RhvfoYLDHT9s4n6vJQighhn6GCKoQ2k9IXFRn0Y9sSR+9incEQpSuldniPcNPISZJMpcGa40KF&#10;LW0qKq75zSjg7prO3bGj+pDK3Xl/NPlmNlHqc9j/LEAE6sM7/Gr/agVfM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aWCcIAAADbAAAADwAAAAAAAAAAAAAA&#10;AAChAgAAZHJzL2Rvd25yZXYueG1sUEsFBgAAAAAEAAQA+QAAAJADAAAAAA==&#10;" strokecolor="#5b9bd5 [3204]" strokeweight=".5pt">
                  <v:stroke dashstyle="longDashDotDot" joinstyle="miter"/>
                </v:line>
                <w10:anchorlock/>
              </v:group>
            </w:pict>
          </mc:Fallback>
        </mc:AlternateContent>
      </w:r>
    </w:p>
    <w:p w14:paraId="218EEA82" w14:textId="5B52BEDC" w:rsidR="005E2309" w:rsidRDefault="0094618C" w:rsidP="0094618C">
      <w:pPr>
        <w:pStyle w:val="Caption"/>
        <w:rPr>
          <w:sz w:val="24"/>
        </w:rPr>
      </w:pPr>
      <w:r>
        <w:t xml:space="preserve">Figure </w:t>
      </w:r>
      <w:r w:rsidR="001654FA">
        <w:t>5</w:t>
      </w:r>
      <w:r>
        <w:t>– Dynamic Diagram: Create New ID</w:t>
      </w:r>
    </w:p>
    <w:p w14:paraId="44521BA7" w14:textId="77777777" w:rsidR="00712B08" w:rsidRDefault="00712B08">
      <w:pPr>
        <w:rPr>
          <w:sz w:val="24"/>
        </w:rPr>
      </w:pPr>
    </w:p>
    <w:p w14:paraId="450054EB" w14:textId="77777777" w:rsidR="0060567E" w:rsidRDefault="0060567E">
      <w:pPr>
        <w:rPr>
          <w:sz w:val="24"/>
        </w:rPr>
      </w:pPr>
    </w:p>
    <w:p w14:paraId="34B89264" w14:textId="77777777" w:rsidR="005E2309" w:rsidRDefault="005E2309">
      <w:pPr>
        <w:rPr>
          <w:sz w:val="24"/>
        </w:rPr>
      </w:pPr>
    </w:p>
    <w:p w14:paraId="46BE173C" w14:textId="77777777" w:rsidR="0094618C" w:rsidRDefault="0060567E" w:rsidP="0094618C">
      <w:pPr>
        <w:keepNext/>
      </w:pPr>
      <w:r>
        <w:rPr>
          <w:noProof/>
          <w:sz w:val="24"/>
        </w:rPr>
        <mc:AlternateContent>
          <mc:Choice Requires="wpc">
            <w:drawing>
              <wp:inline distT="0" distB="0" distL="0" distR="0" wp14:anchorId="791385ED" wp14:editId="1A7EB8F7">
                <wp:extent cx="5486400" cy="698182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1"/>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03259E" w14:textId="77777777" w:rsidR="00983BB1" w:rsidRDefault="00983BB1">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Rectangle 6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066925" y="2247238"/>
                            <a:ext cx="61531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7C967C8F" w14:textId="77777777" w:rsidR="00644689" w:rsidRPr="00BC32F3" w:rsidRDefault="00644689" w:rsidP="00637130">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Rectangle 7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3AA28F8" w14:textId="77777777" w:rsidR="00D35FF7" w:rsidRPr="00BC32F3" w:rsidRDefault="00D35FF7"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Connector 86"/>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90" name="Text Box 90"/>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01E1DDEC" w14:textId="77777777" w:rsidR="00DC05C1" w:rsidRPr="00BC32F3" w:rsidRDefault="00DC05C1"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7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419227" y="865612"/>
                            <a:ext cx="0" cy="36289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3228976" y="4301596"/>
                            <a:ext cx="0" cy="95620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3228976" y="6257925"/>
                            <a:ext cx="0" cy="57088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1419227" y="6018575"/>
                            <a:ext cx="0" cy="8299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79"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">
                <v:shape id="_x0000_s1080" type="#_x0000_t75" style="position:absolute;width:54864;height:69811;visibility:visible;mso-wrap-style:square">
                  <v:fill o:detectmouseclick="t"/>
                  <v:path o:connecttype="none"/>
                </v:shape>
                <v:shape id="Text Box 21" o:spid="_x0000_s1081"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fillcolor="white [3201]" strokeweight=".5pt">
                  <v:textbox>
                    <w:txbxContent>
                      <w:p w14:paraId="7503259E" w14:textId="77777777" w:rsidR="00983BB1" w:rsidRDefault="00983BB1">
                        <w:proofErr w:type="spellStart"/>
                        <w:proofErr w:type="gramStart"/>
                        <w:r>
                          <w:t>sd</w:t>
                        </w:r>
                        <w:proofErr w:type="spellEnd"/>
                        <w:proofErr w:type="gramEnd"/>
                        <w:r>
                          <w:t xml:space="preserve"> Request Room Change (void) : void</w:t>
                        </w:r>
                      </w:p>
                    </w:txbxContent>
                  </v:textbox>
                </v:shape>
                <v:shape id="Text Box 37" o:spid="_x0000_s1082"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isYA&#10;AADbAAAADwAAAGRycy9kb3ducmV2LnhtbESPQWvCQBSE7wX/w/IEL6VuNKUtqauIKCi9GJVib4/s&#10;axLMvo3Z1cR/7xYKHoeZ+YaZzDpTiSs1rrSsYDSMQBBnVpecKzjsVy8fIJxH1lhZJgU3cjCb9p4m&#10;mGjbckrXnc9FgLBLUEHhfZ1I6bKCDLqhrYmD92sbgz7IJpe6wTbATSXHUfQmDZYcFgqsaVFQdtpd&#10;jILvQ3U8b236tV4+x8f0sv+JX9uNUoN+N/8E4anzj/B/e60VxO/w9y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l+isYAAADbAAAADwAAAAAAAAAAAAAAAACYAgAAZHJz&#10;L2Rvd25yZXYueG1sUEsFBgAAAAAEAAQA9QAAAIsDAAAAAA==&#10;" fillcolor="white [3201]" strokecolor="#5b9bd5 [3204]" strokeweight="1pt">
                  <v:textbo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v:textbox>
                </v:shape>
                <v:shape id="Text Box 58" o:spid="_x0000_s1083"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PWMQA&#10;AADbAAAADwAAAGRycy9kb3ducmV2LnhtbERPTWvCQBC9C/0PyxR6EbOxWpHoKlJasPRioki8Ddlp&#10;EpqdTbOrSf999yD0+Hjf6+1gGnGjztWWFUyjGARxYXXNpYLT8X2yBOE8ssbGMin4JQfbzcNojYm2&#10;Pad0y3wpQgi7BBVU3reJlK6oyKCLbEscuC/bGfQBdqXUHfYh3DTyOY4X0mDNoaHCll4rKr6zq1Fw&#10;PjX5z8Gmn/u38SxPr8fLbN5/KPX0OOxWIDwN/l98d++1gpcwNnw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D1jEAAAA2wAAAA8AAAAAAAAAAAAAAAAAmAIAAGRycy9k&#10;b3ducmV2LnhtbFBLBQYAAAAABAAEAPUAAACJAwAAAAA=&#10;" fillcolor="white [3201]" strokecolor="#5b9bd5 [3204]" strokeweight="1pt">
                  <v:textbo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v:textbox>
                </v:shape>
                <v:rect id="Rectangle 38" o:spid="_x0000_s1084"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shape id="Straight Arrow Connector 50" o:spid="_x0000_s1085"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Text Box 59" o:spid="_x0000_s1086"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WOMQA&#10;AADbAAAADwAAAGRycy9kb3ducmV2LnhtbESPQWvCQBSE7wX/w/KE3urGFEsbXUVCW3rVptDeHtln&#10;EpJ9G3Y3Gv31riD0OMzMN8xqM5pOHMn5xrKC+SwBQVxa3XCloPj+eHoF4QOyxs4yKTiTh8168rDC&#10;TNsT7+i4D5WIEPYZKqhD6DMpfVmTQT+zPXH0DtYZDFG6SmqHpwg3nUyT5EUabDgu1NhTXlPZ7gej&#10;4PI8XH4L/TcsPtPOtT/63PbvuVKP03G7BBFoDP/he/tLK1i8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i1jjEAAAA2wAAAA8AAAAAAAAAAAAAAAAAmAIAAGRycy9k&#10;b3ducmV2LnhtbFBLBQYAAAAABAAEAPUAAACJAwAAAAA=&#10;" fillcolor="white [3201]" strokecolor="black [3200]" strokeweight="1pt">
                  <v:textbo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v:textbox>
                </v:shape>
                <v:line id="Straight Connector 61" o:spid="_x0000_s1087"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88"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XKcEAAADbAAAADwAAAGRycy9kb3ducmV2LnhtbESP0YrCMBRE3wX/IVzBN03VIlJNiygL&#10;Pgm6fsClubZlm5tsk2rXr98sCPs4zMwZZlcMphUP6nxjWcFinoAgLq1uuFJw+/yYbUD4gKyxtUwK&#10;fshDkY9HO8y0ffKFHtdQiQhhn6GCOgSXSenLmgz6uXXE0bvbzmCIsquk7vAZ4aaVyyRZS4MNx4Ua&#10;HR1qKr+uvVGgy9S9+GbYrY7f/eacnm2a9kpNJ8N+CyLQEP7D7/ZJK1gv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BcpwQAAANsAAAAPAAAAAAAAAAAAAAAA&#10;AKECAABkcnMvZG93bnJldi54bWxQSwUGAAAAAAQABAD5AAAAjwMAAAAA&#10;" strokecolor="black [3200]" strokeweight=".5pt">
                  <v:stroke startarrow="open" joinstyle="miter"/>
                </v:line>
                <v:line id="Straight Connector 63" o:spid="_x0000_s1089"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shape id="Text Box 67" o:spid="_x0000_s1090"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tbMQA&#10;AADbAAAADwAAAGRycy9kb3ducmV2LnhtbESPQWvCQBSE74X+h+UVvOmmkWpJXaUEFa/VFNrbI/ua&#10;hGTfht2NRn99tyD0OMzMN8xqM5pOnMn5xrKC51kCgri0uuFKQXHaTV9B+ICssbNMCq7kYbN+fFhh&#10;pu2FP+h8DJWIEPYZKqhD6DMpfVmTQT+zPXH0fqwzGKJ0ldQOLxFuOpkmyUIabDgu1NhTXlPZHgej&#10;4DYfbl+F/h5e9mnn2k99bfttrtTkaXx/AxFoDP/he/ugFSy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LWzEAAAA2wAAAA8AAAAAAAAAAAAAAAAAmAIAAGRycy9k&#10;b3ducmV2LnhtbFBLBQYAAAAABAAEAPUAAACJAwAAAAA=&#10;" fillcolor="white [3201]" strokecolor="black [3200]" strokeweight="1pt">
                  <v:textbo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v:textbox>
                </v:shape>
                <v:rect id="Rectangle 68" o:spid="_x0000_s1091"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shape id="Straight Arrow Connector 69" o:spid="_x0000_s1092"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shape id="Text Box 70" o:spid="_x0000_s1093"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jxcAA&#10;AADbAAAADwAAAGRycy9kb3ducmV2LnhtbERPy4rCMBTdC/MP4Q7MTtNx8EE1yiAqbscH6O7SXNvS&#10;5qYkqVa/3iwGXB7Oe77sTC1u5HxpWcH3IAFBnFldcq7geNj0pyB8QNZYWyYFD/KwXHz05phqe+c/&#10;uu1DLmII+xQVFCE0qZQ+K8igH9iGOHJX6wyGCF0utcN7DDe1HCbJWBosOTYU2NCqoKzat0bB86d9&#10;no/60o62w9pVJ/2omvVKqa/P7ncGIlAX3uJ/904rmMT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0jxcAAAADbAAAADwAAAAAAAAAAAAAAAACYAgAAZHJzL2Rvd25y&#10;ZXYueG1sUEsFBgAAAAAEAAQA9QAAAIUDAAAAAA==&#10;" fillcolor="white [3201]" strokecolor="black [3200]" strokeweight="1pt">
                  <v:textbo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v:textbox>
                </v:shape>
                <v:shape id="Straight Arrow Connector 71" o:spid="_x0000_s1094"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PVMMAAADbAAAADwAAAGRycy9kb3ducmV2LnhtbESP0WqDQBRE3wv5h+UG+lZXa2mCySaE&#10;QCF5q9EPuLg3KnHvirtR06/PFgp9HGbmDLPdz6YTIw2utawgiWIQxJXVLdcKyuLrbQ3CeWSNnWVS&#10;8CAH+93iZYuZthPnNF58LQKEXYYKGu/7TEpXNWTQRbYnDt7VDgZ9kEMt9YBTgJtOvsfxpzTYclho&#10;sKdjQ9XtcjcK2nNamh/+WKdFUU3ddzJO+f2q1OtyPmxAeJr9f/ivfdIKVgn8fg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z1TDAAAA2wAAAA8AAAAAAAAAAAAA&#10;AAAAoQIAAGRycy9kb3ducmV2LnhtbFBLBQYAAAAABAAEAPkAAACRAwAAAAA=&#10;" strokecolor="black [3200]" strokeweight=".5pt">
                  <v:stroke dashstyle="longDash" endarrow="block" joinstyle="miter"/>
                </v:shape>
                <v:shape id="Text Box 72" o:spid="_x0000_s1095" type="#_x0000_t202" style="position:absolute;left:20669;top:22472;width:615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KcQA&#10;AADbAAAADwAAAGRycy9kb3ducmV2LnhtbESPT2vCQBTE74V+h+UVvNVNI60luoqISq/+g3p7ZF+T&#10;kOzbsLvR6Kd3BaHHYWZ+w0znvWnEmZyvLCv4GCYgiHOrKy4UHPbr928QPiBrbCyTgit5mM9eX6aY&#10;aXvhLZ13oRARwj5DBWUIbSalz0sy6Ie2JY7en3UGQ5SukNrhJcJNI9Mk+ZIGK44LJba0LCmvd51R&#10;cBt1t9+DPnWfm7Rx9VFf63a1VGrw1i8mIAL14T/8bP9oBeM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GCnEAAAA2wAAAA8AAAAAAAAAAAAAAAAAmAIAAGRycy9k&#10;b3ducmV2LnhtbFBLBQYAAAAABAAEAPUAAACJAwAAAAA=&#10;" fillcolor="white [3201]" strokecolor="black [3200]" strokeweight="1pt">
                  <v:textbo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v:textbox>
                </v:shape>
                <v:line id="Straight Connector 73" o:spid="_x0000_s1096"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line id="Straight Connector 74" o:spid="_x0000_s1097"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shape id="Text Box 75" o:spid="_x0000_s1098"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AXcQA&#10;AADbAAAADwAAAGRycy9kb3ducmV2LnhtbESPQWvCQBSE7wX/w/KE3urGFNsSXUVCW3rVptDeHtln&#10;EpJ9G3Y3Gv31riD0OMzMN8xqM5pOHMn5xrKC+SwBQVxa3XCloPj+eHoD4QOyxs4yKTiTh8168rDC&#10;TNsT7+i4D5WIEPYZKqhD6DMpfVmTQT+zPXH0DtYZDFG6SmqHpwg3nUyT5EUabDgu1NhTXlPZ7gej&#10;4PI8XH4L/TcsPtPOtT/63PbvuVKP03G7BBFoDP/he/tLK3hd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gF3EAAAA2wAAAA8AAAAAAAAAAAAAAAAAmAIAAGRycy9k&#10;b3ducmV2LnhtbFBLBQYAAAAABAAEAPUAAACJAwAAAAA=&#10;" fillcolor="white [3201]" strokecolor="black [3200]" strokeweight="1pt">
                  <v:textbox>
                    <w:txbxContent>
                      <w:p w14:paraId="7C967C8F" w14:textId="77777777" w:rsidR="00644689" w:rsidRPr="00BC32F3" w:rsidRDefault="00644689" w:rsidP="00637130">
                        <w:pPr>
                          <w:rPr>
                            <w:sz w:val="18"/>
                          </w:rPr>
                        </w:pPr>
                        <w:proofErr w:type="gramStart"/>
                        <w:r>
                          <w:rPr>
                            <w:sz w:val="18"/>
                          </w:rPr>
                          <w:t>alt</w:t>
                        </w:r>
                        <w:proofErr w:type="gramEnd"/>
                      </w:p>
                    </w:txbxContent>
                  </v:textbox>
                </v:shape>
                <v:shape id="Text Box 76" o:spid="_x0000_s1099"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h2cQA&#10;AADbAAAADwAAAGRycy9kb3ducmV2LnhtbESPzWrDMBCE74W8g9hCb42cpHGKGzmEQKCHHpo/fF2s&#10;rW0srYylOG6fvioUchxm5htmvRmtEQP1vnGsYDZNQBCXTjdcKTif9s+vIHxA1mgck4Jv8rDJJw9r&#10;zLS78YGGY6hEhLDPUEEdQpdJ6cuaLPqp64ij9+V6iyHKvpK6x1uEWyPnSZJKiw3HhRo72tVUtser&#10;VVAU2Kbz5eBm5uPHGr1wxeXzRamnx3H7BiLQGO7h//a7VrBK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YdnEAAAA2wAAAA8AAAAAAAAAAAAAAAAAmAIAAGRycy9k&#10;b3ducmV2LnhtbFBLBQYAAAAABAAEAPUAAACJAwAAAAA=&#10;" fillcolor="white [3201]" strokecolor="#ed7d31 [3205]" strokeweight="1pt">
                  <v:textbo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v:textbox>
                </v:shape>
                <v:rect id="Rectangle 77" o:spid="_x0000_s1100"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shape id="Straight Arrow Connector 78" o:spid="_x0000_s1101"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rect id="Rectangle 79" o:spid="_x0000_s1102"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Straight Arrow Connector 80" o:spid="_x0000_s1103"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a6LwAAADbAAAADwAAAGRycy9kb3ducmV2LnhtbERPSwrCMBDdC94hjOBOUz9IqUYRQdCd&#10;Wg8wNGNbbCaliW319GYhuHy8/2bXm0q01LjSsoLZNAJBnFldcq7gnh4nMQjnkTVWlknBmxzstsPB&#10;BhNtO75Se/O5CCHsElRQeF8nUrqsIINuamviwD1sY9AH2ORSN9iFcFPJeRStpMGSQ0OBNR0Kyp63&#10;l1FQnhd38+FlvEjTrKsus7a7vh5KjUf9fg3CU+//4p/7pBXEYX34En6A3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Q8a6LwAAADbAAAADwAAAAAAAAAAAAAAAAChAgAA&#10;ZHJzL2Rvd25yZXYueG1sUEsFBgAAAAAEAAQA+QAAAIoDAAAAAA==&#10;" strokecolor="black [3200]" strokeweight=".5pt">
                  <v:stroke dashstyle="longDash" endarrow="block" joinstyle="miter"/>
                </v:shape>
                <v:shape id="Text Box 81" o:spid="_x0000_s1104"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2ecQA&#10;AADbAAAADwAAAGRycy9kb3ducmV2LnhtbESPzWrDMBCE74W8g9hAb42clJbgRAklJKXXuCk0t8Xa&#10;2sbWykhy/PP0UaHQ4zAz3zDb/WAacSPnK8sKlosEBHFudcWFgsvn6WkNwgdkjY1lUjCSh/1u9rDF&#10;VNuez3TLQiEihH2KCsoQ2lRKn5dk0C9sSxy9H+sMhihdIbXDPsJNI1dJ8ioNVhwXSmzpUFJeZ51R&#10;MD130/dFX7uX91Xj6i891u3xoNTjfHjbgAg0hP/wX/tDK1gv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9nnEAAAA2wAAAA8AAAAAAAAAAAAAAAAAmAIAAGRycy9k&#10;b3ducmV2LnhtbFBLBQYAAAAABAAEAPUAAACJAwAAAAA=&#10;" fillcolor="white [3201]" strokecolor="black [3200]" strokeweight="1pt">
                  <v:textbo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82" o:spid="_x0000_s1105"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oDsMA&#10;AADbAAAADwAAAGRycy9kb3ducmV2LnhtbESPT4vCMBTE7wv7HcJb8LamdlGkaxQRXbz6D/T2aN62&#10;pc1LSVKtfnojLOxxmJnfMLNFbxpxJecrywpGwwQEcW51xYWC42HzOQXhA7LGxjIpuJOHxfz9bYaZ&#10;tjfe0XUfChEh7DNUUIbQZlL6vCSDfmhb4uj9WmcwROkKqR3eItw0Mk2SiTRYcVwosaVVSXm974yC&#10;x1f3OB/1pRv/pI2rT/pet+uVUoOPfvkNIlAf/sN/7a1WME3h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oDsMAAADbAAAADwAAAAAAAAAAAAAAAACYAgAAZHJzL2Rv&#10;d25yZXYueG1sUEsFBgAAAAAEAAQA9QAAAIgDAAAAAA==&#10;" fillcolor="white [3201]" strokecolor="black [3200]" strokeweight="1pt">
                  <v:textbo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v:textbox>
                </v:shape>
                <v:shape id="Straight Arrow Connector 83" o:spid="_x0000_s1106"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G78MAAADbAAAADwAAAGRycy9kb3ducmV2LnhtbESPzWrDMBCE74W8g9hAL6WRk0IxjuWQ&#10;HwLFt7oh5421sUWslbGU2H37qlDocZiZb5h8M9lOPGjwxrGC5SIBQVw7bbhRcPo6vqYgfEDW2Dkm&#10;Bd/kYVPMnnLMtBv5kx5VaESEsM9QQRtCn0np65Ys+oXriaN3dYPFEOXQSD3gGOG2k6skeZcWDceF&#10;Fnvat1TfqrtVcCvN4eXQVObEYSr1mJ535eWs1PN82q5BBJrCf/iv/aEVpG/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Bu/DAAAA2wAAAA8AAAAAAAAAAAAA&#10;AAAAoQIAAGRycy9kb3ducmV2LnhtbFBLBQYAAAAABAAEAPkAAACRAwAAAAA=&#10;" strokecolor="black [3200]" strokeweight=".5pt">
                  <v:stroke dashstyle="longDash" endarrow="open" joinstyle="miter"/>
                </v:shape>
                <v:shape id="Text Box 85" o:spid="_x0000_s1107"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esMA&#10;AADbAAAADwAAAGRycy9kb3ducmV2LnhtbESPzWrDMBCE74G+g9hCb4nclJTgRAkhtKXXpCk0t8Xa&#10;2MbWykjy79NXgUKPw8x8w2z3g6lFR86XlhU8LxIQxJnVJecKLl/v8zUIH5A11pZJwUge9ruH2RZT&#10;bXs+UXcOuYgQ9ikqKEJoUil9VpBBv7ANcfRu1hkMUbpcaod9hJtaLpPkVRosOS4U2NCxoKw6t0bB&#10;9NJOPxd9bVcfy9pV33qsmrejUk+Pw2EDItAQ/sN/7U+tYL2C+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esMAAADbAAAADwAAAAAAAAAAAAAAAACYAgAAZHJzL2Rv&#10;d25yZXYueG1sUEsFBgAAAAAEAAQA9QAAAIgDAAAAAA==&#10;" fillcolor="white [3201]" strokecolor="black [3200]" strokeweight="1pt">
                  <v:textbox>
                    <w:txbxContent>
                      <w:p w14:paraId="23AA28F8" w14:textId="77777777" w:rsidR="00D35FF7" w:rsidRPr="00BC32F3" w:rsidRDefault="00D35FF7" w:rsidP="00637130">
                        <w:pPr>
                          <w:rPr>
                            <w:sz w:val="18"/>
                          </w:rPr>
                        </w:pPr>
                        <w:proofErr w:type="gramStart"/>
                        <w:r>
                          <w:rPr>
                            <w:sz w:val="18"/>
                          </w:rPr>
                          <w:t>exit</w:t>
                        </w:r>
                        <w:proofErr w:type="gramEnd"/>
                      </w:p>
                    </w:txbxContent>
                  </v:textbox>
                </v:shape>
                <v:line id="Straight Connector 86" o:spid="_x0000_s1108"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qr8AAADbAAAADwAAAGRycy9kb3ducmV2LnhtbESPwQrCMBBE74L/EFbwpqkiKtUoIoie&#10;BLWgx6VZ22KzKU2s9e+NIHgcZuYNs1y3phQN1a6wrGA0jEAQp1YXnClILrvBHITzyBpLy6TgTQ7W&#10;q25nibG2Lz5Rc/aZCBB2MSrIva9iKV2ak0E3tBVx8O62NuiDrDOpa3wFuCnlOIqm0mDBYSHHirY5&#10;pY/z0yjYTI43h1Fhmv1xnNzfo+Q6uyRK9XvtZgHCU+v/4V/7oBX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zqr8AAADbAAAADwAAAAAAAAAAAAAAAACh&#10;AgAAZHJzL2Rvd25yZXYueG1sUEsFBgAAAAAEAAQA+QAAAI0DAAAAAA==&#10;" strokecolor="black [3200]" strokeweight=".5pt">
                  <v:stroke dashstyle="dash" joinstyle="miter"/>
                </v:line>
                <v:shape id="Text Box 87" o:spid="_x0000_s1109"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0ZcQA&#10;AADbAAAADwAAAGRycy9kb3ducmV2LnhtbESPT4vCMBTE7wt+h/AEb2vqn1WpRpEFwYMH11V6fTTP&#10;tpi8lCZbq5/eLCzscZiZ3zCrTWeNaKnxlWMFo2ECgjh3uuJCwfl7974A4QOyRuOYFDzIw2bde1th&#10;qt2dv6g9hUJECPsUFZQh1KmUPi/Joh+6mjh6V9dYDFE2hdQN3iPcGjlOkpm0WHFcKLGmz5Ly2+nH&#10;KsgyvM3GH60bmcPTGj1x2eU4VWrQ77ZLEIG68B/+a++1gsUcfr/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tGXEAAAA2wAAAA8AAAAAAAAAAAAAAAAAmAIAAGRycy9k&#10;b3ducmV2LnhtbFBLBQYAAAAABAAEAPUAAACJAwAAAAA=&#10;" fillcolor="white [3201]" strokecolor="#ed7d31 [3205]" strokeweight="1pt">
                  <v:textbo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v:textbox>
                </v:shape>
                <v:shape id="Straight Arrow Connector 88" o:spid="_x0000_s1110"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strokecolor="black [3200]" strokeweight=".5pt">
                  <v:stroke endarrow="block" joinstyle="miter"/>
                </v:shape>
                <v:shape id="Straight Arrow Connector 89" o:spid="_x0000_s1111"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zdcIAAADbAAAADwAAAGRycy9kb3ducmV2LnhtbESP3YrCMBSE7wXfIRzBO039QWq3UZYF&#10;YfdOrQ9waE5/2OakNLHt+vQbQfBymJlvmPQ4mkb01LnasoLVMgJBnFtdc6nglp0WMQjnkTU2lknB&#10;Hzk4HqaTFBNtB75Qf/WlCBB2CSqovG8TKV1ekUG3tC1x8ArbGfRBdqXUHQ4Bbhq5jqKdNFhzWKiw&#10;pa+K8t/r3SiofzY38+BtvMmyfGjOq3643Aul5rPx8wOEp9G/w6/2t1YQ7+H5Jfw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WzdcIAAADbAAAADwAAAAAAAAAAAAAA&#10;AAChAgAAZHJzL2Rvd25yZXYueG1sUEsFBgAAAAAEAAQA+QAAAJADAAAAAA==&#10;" strokecolor="black [3200]" strokeweight=".5pt">
                  <v:stroke dashstyle="longDash" endarrow="block" joinstyle="miter"/>
                </v:shape>
                <v:shape id="Text Box 90" o:spid="_x0000_s1112"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FP8AA&#10;AADbAAAADwAAAGRycy9kb3ducmV2LnhtbERPy4rCMBTdC/MP4Q7MTtNxULQaZRAVt+MDdHdprm1p&#10;c1OSVKtfbxYDLg/nPV92phY3cr60rOB7kIAgzqwuOVdwPGz6ExA+IGusLZOCB3lYLj56c0y1vfMf&#10;3fYhFzGEfYoKihCaVEqfFWTQD2xDHLmrdQZDhC6X2uE9hptaDpNkLA2WHBsKbGhVUFbtW6Pg+dM+&#10;z0d9aUfbYe2qk35UzXql1Ndn9zsDEagLb/G/e6cVTOP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FP8AAAADbAAAADwAAAAAAAAAAAAAAAACYAgAAZHJzL2Rvd25y&#10;ZXYueG1sUEsFBgAAAAAEAAQA9QAAAIUDAAAAAA==&#10;" fillcolor="white [3201]" strokecolor="black [3200]" strokeweight="1pt">
                  <v:textbo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91" o:spid="_x0000_s1113"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gpMQA&#10;AADbAAAADwAAAGRycy9kb3ducmV2LnhtbESPQWvCQBSE70L/w/IK3uomEUsbXaVIFa+1KbS3R/aZ&#10;hGTfht2NRn99t1DwOMzMN8xqM5pOnMn5xrKCdJaAIC6tbrhSUHzunl5A+ICssbNMCq7kYbN+mKww&#10;1/bCH3Q+hkpECPscFdQh9LmUvqzJoJ/Znjh6J+sMhihdJbXDS4SbTmZJ8iwNNhwXauxpW1PZHgej&#10;4DYfbt+F/hkW+6xz7Ze+tv37Vqnp4/i2BBFoDPfwf/ugFby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YKTEAAAA2wAAAA8AAAAAAAAAAAAAAAAAmAIAAGRycy9k&#10;b3ducmV2LnhtbFBLBQYAAAAABAAEAPUAAACJAwAAAAA=&#10;" fillcolor="white [3201]" strokecolor="black [3200]" strokeweight="1pt">
                  <v:textbo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v:textbox>
                </v:shape>
                <v:shape id="Straight Arrow Connector 92" o:spid="_x0000_s1114"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1qcIAAADbAAAADwAAAGRycy9kb3ducmV2LnhtbESPQYvCMBSE78L+h/AWvMia6kHcahR3&#10;RVh6s4rnZ/Nsg81LaaLt/nsjCB6HmfmGWa57W4s7td44VjAZJyCIC6cNlwqOh93XHIQPyBprx6Tg&#10;nzysVx+DJabadbynex5KESHsU1RQhdCkUvqiIot+7Bri6F1cazFE2ZZSt9hFuK3lNElm0qLhuFBh&#10;Q78VFdf8ZhVcM7MdbcvcHDn0me7mp5/sfFJq+NlvFiAC9eEdfrX/tILv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1qcIAAADbAAAADwAAAAAAAAAAAAAA&#10;AAChAgAAZHJzL2Rvd25yZXYueG1sUEsFBgAAAAAEAAQA+QAAAJADAAAAAA==&#10;" strokecolor="black [3200]" strokeweight=".5pt">
                  <v:stroke dashstyle="longDash" endarrow="open" joinstyle="miter"/>
                </v:shape>
                <v:shape id="Text Box 93" o:spid="_x0000_s1115"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bSMQA&#10;AADbAAAADwAAAGRycy9kb3ducmV2LnhtbESPQWvCQBSE74L/YXmCt7oxYmlTV5HQitfaFNrbI/ua&#10;hGTfht2NRn99t1DwOMzMN8xmN5pOnMn5xrKC5SIBQVxa3XCloPh4e3gC4QOyxs4yKbiSh912Otlg&#10;pu2F3+l8CpWIEPYZKqhD6DMpfVmTQb+wPXH0fqwzGKJ0ldQOLxFuOpkmyaM02HBcqLGnvKayPQ1G&#10;wW013L4K/T2sD2nn2k99bfvXXKn5bNy/gAg0hnv4v33UCp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W0jEAAAA2wAAAA8AAAAAAAAAAAAAAAAAmAIAAGRycy9k&#10;b3ducmV2LnhtbFBLBQYAAAAABAAEAPUAAACJAwAAAAA=&#10;" fillcolor="white [3201]" strokecolor="black [3200]" strokeweight="1pt">
                  <v:textbox>
                    <w:txbxContent>
                      <w:p w14:paraId="01E1DDEC" w14:textId="77777777" w:rsidR="00DC05C1" w:rsidRPr="00BC32F3" w:rsidRDefault="00DC05C1" w:rsidP="00637130">
                        <w:pPr>
                          <w:rPr>
                            <w:sz w:val="18"/>
                          </w:rPr>
                        </w:pPr>
                        <w:proofErr w:type="gramStart"/>
                        <w:r>
                          <w:rPr>
                            <w:sz w:val="18"/>
                          </w:rPr>
                          <w:t>exit</w:t>
                        </w:r>
                        <w:proofErr w:type="gramEnd"/>
                      </w:p>
                    </w:txbxContent>
                  </v:textbox>
                </v:shape>
                <v:line id="Straight Connector 94" o:spid="_x0000_s1116"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17"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96" o:spid="_x0000_s1118"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GMMAAADbAAAADwAAAGRycy9kb3ducmV2LnhtbESPW2sCMRSE34X+h3AKvrlZLYhdjdIK&#10;giAFLwVfD5uzF92cLEmqu/31plDwcZiZb5jFqjONuJHztWUF4yQFQZxbXXOp4Pu0Gc1A+ICssbFM&#10;CnrysFq+DBaYaXvnA92OoRQRwj5DBVUIbSalzysy6BPbEkevsM5giNKVUju8R7hp5CRNp9JgzXGh&#10;wpbWFeXX449R8LV9+72kdrfeF9rxZxj3xZl6pYav3cccRKAuPMP/7a1W8D6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RBjDAAAA2wAAAA8AAAAAAAAAAAAA&#10;AAAAoQIAAGRycy9kb3ducmV2LnhtbFBLBQYAAAAABAAEAPkAAACRAwAAAAA=&#10;" strokecolor="#5b9bd5 [3204]" strokeweight=".5pt">
                  <v:stroke dashstyle="longDashDotDot" joinstyle="miter"/>
                </v:line>
                <v:line id="Straight Connector 97" o:spid="_x0000_s1119"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hg8MAAADbAAAADwAAAGRycy9kb3ducmV2LnhtbESP3WoCMRSE7wu+QziCd5pVoa2rUVQo&#10;CKXQquDtYXP2RzcnS5Lqrk9vCkIvh5n5hlmsWlOLKzlfWVYwHiUgiDOrKy4UHA8fw3cQPiBrrC2T&#10;go48rJa9lwWm2t74h677UIgIYZ+igjKEJpXSZyUZ9CPbEEcvt85giNIVUju8Rbip5SRJXqXBiuNC&#10;iQ1tS8ou+1+j4Gs3vZ8T+7n9zrXjTRh3+Yk6pQb9dj0HEagN/+Fne6cVzN7g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04YPDAAAA2wAAAA8AAAAAAAAAAAAA&#10;AAAAoQIAAGRycy9kb3ducmV2LnhtbFBLBQYAAAAABAAEAPkAAACRAwAAAAA=&#10;" strokecolor="#5b9bd5 [3204]" strokeweight=".5pt">
                  <v:stroke dashstyle="longDashDotDot" joinstyle="miter"/>
                </v:line>
                <v:line id="Straight Connector 170" o:spid="_x0000_s1120" style="position:absolute;visibility:visible;mso-wrap-style:square" from="14192,8656" to="1419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CEMcUAAADcAAAADwAAAGRycy9kb3ducmV2LnhtbESPT2sCQQzF7wW/wxDBW51VoZWto1Sh&#10;IJSCVcFr2Mn+aXcyy8xUd/vpzaHQW8J7ee+X1aZ3rbpSiI1nA7NpBoq48LbhysD59Pa4BBUTssXW&#10;MxkYKMJmPXpYYW79jT/pekyVkhCOORqoU+pyrWNRk8M49R2xaKUPDpOsodI24E3CXavnWfakHTYs&#10;DTV2tKup+D7+OAMf+8XvV+bfd4fSBt6m2VBeaDBmMu5fX0Al6tO/+e96bwX/Wf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CEMcUAAADcAAAADwAAAAAAAAAA&#10;AAAAAAChAgAAZHJzL2Rvd25yZXYueG1sUEsFBgAAAAAEAAQA+QAAAJMDAAAAAA==&#10;" strokecolor="#5b9bd5 [3204]" strokeweight=".5pt">
                  <v:stroke dashstyle="longDashDotDot" joinstyle="miter"/>
                </v:line>
                <v:line id="Straight Connector 172" o:spid="_x0000_s1121" style="position:absolute;visibility:visible;mso-wrap-style:square" from="32289,43015" to="32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6/3cEAAADcAAAADwAAAGRycy9kb3ducmV2LnhtbERP22oCMRB9F/oPYQq+aVYFLVujtIIg&#10;iKC20NdhM3vRzWRJou769UYQ+jaHc535sjW1uJLzlWUFo2ECgjizuuJCwe/PevABwgdkjbVlUtCR&#10;h+XirTfHVNsbH+h6DIWIIexTVFCG0KRS+qwkg35oG+LI5dYZDBG6QmqHtxhuajlOkqk0WHFsKLGh&#10;VUnZ+XgxCnabyf2U2O1qn2vH32HU5X/UKdV/b78+QQRqw7/45d7o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r/dwQAAANwAAAAPAAAAAAAAAAAAAAAA&#10;AKECAABkcnMvZG93bnJldi54bWxQSwUGAAAAAAQABAD5AAAAjwMAAAAA&#10;" strokecolor="#5b9bd5 [3204]" strokeweight=".5pt">
                  <v:stroke dashstyle="longDashDotDot" joinstyle="miter"/>
                </v:line>
                <v:line id="Straight Connector 174" o:spid="_x0000_s1122" style="position:absolute;visibility:visible;mso-wrap-style:square" from="32289,62579" to="32289,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CMsMAAADcAAAADwAAAGRycy9kb3ducmV2LnhtbERP22oCMRB9F/yHMIJvNWst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gjLDAAAA3AAAAA8AAAAAAAAAAAAA&#10;AAAAoQIAAGRycy9kb3ducmV2LnhtbFBLBQYAAAAABAAEAPkAAACRAwAAAAA=&#10;" strokecolor="#5b9bd5 [3204]" strokeweight=".5pt">
                  <v:stroke dashstyle="longDashDotDot" joinstyle="miter"/>
                </v:line>
                <v:line id="Straight Connector 175" o:spid="_x0000_s1123" style="position:absolute;visibility:visible;mso-wrap-style:square" from="14192,60185" to="14192,6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cnqcMAAADcAAAADwAAAGRycy9kb3ducmV2LnhtbERP22oCMRB9F/yHMIJvNWulVrZGsQsF&#10;oRSsLfg6bGYvdTNZknTd9etNoeDbHM511tveNKIj52vLCuazBARxbnXNpYLvr7eHFQgfkDU2lknB&#10;QB62m/Fojam2F/6k7hhKEUPYp6igCqFNpfR5RQb9zLbEkSusMxgidKXUDi8x3DTyMUmW0mDNsaHC&#10;lrKK8vPx1yj42C+uP4l9zw6Fdvwa5kNxokGp6aTfvYAI1Ie7+N+913H+8xP8PR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3J6nDAAAA3AAAAA8AAAAAAAAAAAAA&#10;AAAAoQIAAGRycy9kb3ducmV2LnhtbFBLBQYAAAAABAAEAPkAAACRAwAAAAA=&#10;" strokecolor="#5b9bd5 [3204]" strokeweight=".5pt">
                  <v:stroke dashstyle="longDashDotDot" joinstyle="miter"/>
                </v:line>
                <w10:anchorlock/>
              </v:group>
            </w:pict>
          </mc:Fallback>
        </mc:AlternateContent>
      </w:r>
    </w:p>
    <w:p w14:paraId="4E2545BB" w14:textId="55D57135" w:rsidR="0060567E" w:rsidRDefault="0094618C" w:rsidP="0094618C">
      <w:pPr>
        <w:pStyle w:val="Caption"/>
        <w:rPr>
          <w:sz w:val="24"/>
        </w:rPr>
      </w:pPr>
      <w:r>
        <w:t xml:space="preserve">Figure </w:t>
      </w:r>
      <w:r w:rsidR="001654FA">
        <w:t>6</w:t>
      </w:r>
      <w:r>
        <w:t xml:space="preserve"> </w:t>
      </w:r>
      <w:proofErr w:type="gramStart"/>
      <w:r>
        <w:t xml:space="preserve">- </w:t>
      </w:r>
      <w:r>
        <w:rPr>
          <w:noProof/>
        </w:rPr>
        <w:t xml:space="preserve"> Dynamic</w:t>
      </w:r>
      <w:proofErr w:type="gramEnd"/>
      <w:r>
        <w:rPr>
          <w:noProof/>
        </w:rPr>
        <w:t xml:space="preserve"> Diagram: Request New Room</w:t>
      </w:r>
    </w:p>
    <w:p w14:paraId="631931A9" w14:textId="77777777" w:rsidR="0060567E" w:rsidRDefault="0060567E">
      <w:pPr>
        <w:rPr>
          <w:sz w:val="24"/>
        </w:rPr>
      </w:pPr>
    </w:p>
    <w:p w14:paraId="6B233B34" w14:textId="16FEB87D" w:rsidR="0060567E" w:rsidRDefault="0060567E">
      <w:pPr>
        <w:rPr>
          <w:sz w:val="24"/>
        </w:rPr>
      </w:pPr>
      <w:r>
        <w:rPr>
          <w:sz w:val="24"/>
        </w:rPr>
        <w:br w:type="page"/>
      </w:r>
    </w:p>
    <w:p w14:paraId="4446D4A7" w14:textId="77777777" w:rsidR="0094618C" w:rsidRDefault="002C196F" w:rsidP="0094618C">
      <w:pPr>
        <w:keepNext/>
      </w:pPr>
      <w:r>
        <w:rPr>
          <w:noProof/>
          <w:sz w:val="24"/>
        </w:rPr>
        <w:lastRenderedPageBreak/>
        <mc:AlternateContent>
          <mc:Choice Requires="wpc">
            <w:drawing>
              <wp:inline distT="0" distB="0" distL="0" distR="0" wp14:anchorId="7EF7050B" wp14:editId="60849586">
                <wp:extent cx="5486400" cy="3381375"/>
                <wp:effectExtent l="0" t="0" r="0" b="9525"/>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66"/>
                        <wps:cNvSpPr txBox="1"/>
                        <wps:spPr>
                          <a:xfrm>
                            <a:off x="76200" y="104775"/>
                            <a:ext cx="1257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4F9397" w14:textId="779D32A7" w:rsidR="002C196F" w:rsidRDefault="002C196F">
                              <w:proofErr w:type="spellStart"/>
                              <w:proofErr w:type="gramStart"/>
                              <w:r>
                                <w:t>sd</w:t>
                              </w:r>
                              <w:proofErr w:type="spellEnd"/>
                              <w:proofErr w:type="gramEnd"/>
                              <w:r>
                                <w:t xml:space="preserve"> View Floor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209549" y="514350"/>
                            <a:ext cx="1247775" cy="6858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247650" y="561975"/>
                            <a:ext cx="361949"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E5E412" w14:textId="795E1475" w:rsidR="00035FD5" w:rsidRPr="00035FD5" w:rsidRDefault="00035FD5">
                              <w:pPr>
                                <w:rPr>
                                  <w:sz w:val="18"/>
                                </w:rPr>
                              </w:pPr>
                              <w:proofErr w:type="gramStart"/>
                              <w:r w:rsidRPr="00035FD5">
                                <w:rPr>
                                  <w:sz w:val="18"/>
                                </w:rPr>
                                <w:t>ref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504825" y="828675"/>
                            <a:ext cx="838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18DC03" w14:textId="3A3B40EE" w:rsidR="000F2859" w:rsidRPr="000F2859" w:rsidRDefault="000F2859">
                              <w:pPr>
                                <w:rPr>
                                  <w:sz w:val="20"/>
                                </w:rPr>
                              </w:pPr>
                              <w:r w:rsidRPr="000F2859">
                                <w:rPr>
                                  <w:sz w:val="20"/>
                                </w:rPr>
                                <w:t>Login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76200" y="1171575"/>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1847850" y="85725"/>
                            <a:ext cx="981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ectangle 103"/>
                        <wps:cNvSpPr/>
                        <wps:spPr>
                          <a:xfrm>
                            <a:off x="2152650" y="1143000"/>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2333625" y="1419225"/>
                            <a:ext cx="127907"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3181351" y="85725"/>
                            <a:ext cx="69532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6851C" w14:textId="51838C11" w:rsidR="001407C1" w:rsidRPr="001407C1" w:rsidRDefault="001407C1">
                              <w:pPr>
                                <w:rPr>
                                  <w:sz w:val="18"/>
                                  <w:u w:val="single"/>
                                </w:rPr>
                              </w:pPr>
                              <w:r>
                                <w:rPr>
                                  <w:sz w:val="18"/>
                                  <w:u w:val="single"/>
                                </w:rPr>
                                <w:t>House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2428875" y="1143000"/>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2571750" y="115252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a:off x="2476500" y="1447800"/>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Text Box 111"/>
                        <wps:cNvSpPr txBox="1"/>
                        <wps:spPr>
                          <a:xfrm>
                            <a:off x="2362200" y="733425"/>
                            <a:ext cx="7715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72F343" w14:textId="2106E17F" w:rsidR="001407C1" w:rsidRPr="001407C1" w:rsidRDefault="001407C1">
                              <w:pPr>
                                <w:rPr>
                                  <w:sz w:val="18"/>
                                </w:rPr>
                              </w:pPr>
                              <w:proofErr w:type="gramStart"/>
                              <w:r w:rsidRPr="001407C1">
                                <w:rPr>
                                  <w:sz w:val="18"/>
                                </w:rPr>
                                <w:t>display</w:t>
                              </w:r>
                              <w:proofErr w:type="gramEnd"/>
                              <w:r w:rsidRPr="001407C1">
                                <w:rPr>
                                  <w:sz w:val="18"/>
                                </w:rPr>
                                <w:t xml:space="preserve"> </w:t>
                              </w:r>
                              <w:proofErr w:type="spellStart"/>
                              <w:r w:rsidR="00913370">
                                <w:rPr>
                                  <w:sz w:val="18"/>
                                </w:rPr>
                                <w:t>options:void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a:off x="2381250" y="1143000"/>
                            <a:ext cx="10001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3" name="Rectangle 113"/>
                        <wps:cNvSpPr/>
                        <wps:spPr>
                          <a:xfrm>
                            <a:off x="3390900" y="1123950"/>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a:off x="2486025" y="1457325"/>
                            <a:ext cx="8953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2702561" y="1219200"/>
                            <a:ext cx="451485"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77E3B8" w14:textId="11F6699F" w:rsidR="00913370" w:rsidRPr="00913370" w:rsidRDefault="00913370">
                              <w:pPr>
                                <w:rPr>
                                  <w:i/>
                                  <w:sz w:val="18"/>
                                </w:rPr>
                              </w:pPr>
                              <w:proofErr w:type="gramStart"/>
                              <w:r w:rsidRPr="00913370">
                                <w:rPr>
                                  <w:i/>
                                  <w:sz w:val="18"/>
                                </w:rPr>
                                <w:t>floors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7"/>
                        <wps:cNvSpPr txBox="1"/>
                        <wps:spPr>
                          <a:xfrm>
                            <a:off x="4286249" y="85725"/>
                            <a:ext cx="885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7CCB7" w14:textId="52785E2B" w:rsidR="00913370" w:rsidRPr="001407C1" w:rsidRDefault="00913370">
                              <w:pPr>
                                <w:rPr>
                                  <w:sz w:val="18"/>
                                  <w:u w:val="single"/>
                                </w:rPr>
                              </w:pPr>
                              <w:r>
                                <w:rPr>
                                  <w:sz w:val="18"/>
                                  <w:u w:val="single"/>
                                </w:rPr>
                                <w:t>Map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2381250" y="2143125"/>
                            <a:ext cx="100012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9" name="Rectangle 119"/>
                        <wps:cNvSpPr/>
                        <wps:spPr>
                          <a:xfrm>
                            <a:off x="3390900" y="2124075"/>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2428876" y="1876425"/>
                            <a:ext cx="9239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E222E" w14:textId="51E475C8" w:rsidR="001D24A8" w:rsidRPr="001D24A8" w:rsidRDefault="001D24A8">
                              <w:pPr>
                                <w:rPr>
                                  <w:sz w:val="18"/>
                                </w:rPr>
                              </w:pPr>
                              <w:proofErr w:type="gramStart"/>
                              <w:r w:rsidRPr="001D24A8">
                                <w:rPr>
                                  <w:sz w:val="18"/>
                                </w:rPr>
                                <w:t>selection</w:t>
                              </w:r>
                              <w:proofErr w:type="gramEnd"/>
                              <w:r w:rsidRPr="001D24A8">
                                <w:rPr>
                                  <w:sz w:val="18"/>
                                </w:rPr>
                                <w:t xml:space="preserve"> (floor)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a:off x="3648075" y="2457450"/>
                            <a:ext cx="9048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552950" y="2428875"/>
                            <a:ext cx="247650"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flipH="1">
                            <a:off x="2390775" y="2971800"/>
                            <a:ext cx="21526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2790825" y="2686052"/>
                            <a:ext cx="64071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9860A7" w14:textId="3D4A0C52" w:rsidR="001D24A8" w:rsidRPr="001D24A8" w:rsidRDefault="001D24A8">
                              <w:pPr>
                                <w:rPr>
                                  <w:sz w:val="18"/>
                                </w:rPr>
                              </w:pPr>
                              <w:proofErr w:type="gramStart"/>
                              <w:r w:rsidRPr="001D24A8">
                                <w:rPr>
                                  <w:sz w:val="18"/>
                                </w:rPr>
                                <w:t>exit :</w:t>
                              </w:r>
                              <w:proofErr w:type="gramEnd"/>
                              <w:r w:rsidRPr="001D24A8">
                                <w:rPr>
                                  <w:sz w:val="18"/>
                                </w:rPr>
                                <w:t xml:space="preserve">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3733800" y="2028825"/>
                            <a:ext cx="71945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B631D1" w14:textId="77777777" w:rsidR="00E621BA" w:rsidRDefault="00E621BA">
                              <w:pPr>
                                <w:rPr>
                                  <w:sz w:val="18"/>
                                </w:rPr>
                              </w:pPr>
                              <w:proofErr w:type="spellStart"/>
                              <w:proofErr w:type="gramStart"/>
                              <w:r>
                                <w:rPr>
                                  <w:sz w:val="18"/>
                                </w:rPr>
                                <w:t>displaymap</w:t>
                              </w:r>
                              <w:proofErr w:type="spellEnd"/>
                              <w:proofErr w:type="gramEnd"/>
                              <w:r>
                                <w:rPr>
                                  <w:sz w:val="18"/>
                                </w:rPr>
                                <w:t xml:space="preserve">  </w:t>
                              </w:r>
                            </w:p>
                            <w:p w14:paraId="17E25356" w14:textId="50A1D446" w:rsidR="00E621BA" w:rsidRPr="001D24A8" w:rsidRDefault="00E621BA">
                              <w:pPr>
                                <w:rPr>
                                  <w:sz w:val="18"/>
                                </w:rPr>
                              </w:pPr>
                              <w:r>
                                <w:rPr>
                                  <w:sz w:val="18"/>
                                </w:rPr>
                                <w:t>(</w:t>
                              </w:r>
                              <w:proofErr w:type="gramStart"/>
                              <w:r>
                                <w:rPr>
                                  <w:sz w:val="18"/>
                                </w:rPr>
                                <w:t>floor</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Straight Connector 126"/>
                        <wps:cNvCnPr/>
                        <wps:spPr>
                          <a:xfrm>
                            <a:off x="2286000" y="35242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3505200" y="33337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3514725" y="1504950"/>
                            <a:ext cx="0" cy="5905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695825" y="352425"/>
                            <a:ext cx="0" cy="20574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514725" y="2505075"/>
                            <a:ext cx="0" cy="8286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276475" y="3000375"/>
                            <a:ext cx="0" cy="3333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4667250" y="2990850"/>
                            <a:ext cx="0" cy="3810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5" o:spid="_x0000_s1124" editas="canvas" style="width:6in;height:266.25pt;mso-position-horizontal-relative:char;mso-position-vertical-relative:line" coordsize="54864,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">
                <v:shape id="_x0000_s1125" type="#_x0000_t75" style="position:absolute;width:54864;height:33813;visibility:visible;mso-wrap-style:square">
                  <v:fill o:detectmouseclick="t"/>
                  <v:path o:connecttype="none"/>
                </v:shape>
                <v:shape id="Text Box 66" o:spid="_x0000_s1126" type="#_x0000_t202" style="position:absolute;left:762;top:1047;width:1257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14:paraId="3F4F9397" w14:textId="779D32A7" w:rsidR="002C196F" w:rsidRDefault="002C196F">
                        <w:proofErr w:type="spellStart"/>
                        <w:proofErr w:type="gramStart"/>
                        <w:r>
                          <w:t>sd</w:t>
                        </w:r>
                        <w:proofErr w:type="spellEnd"/>
                        <w:proofErr w:type="gramEnd"/>
                        <w:r>
                          <w:t xml:space="preserve"> View Floor Map</w:t>
                        </w:r>
                      </w:p>
                    </w:txbxContent>
                  </v:textbox>
                </v:shape>
                <v:rect id="Rectangle 98" o:spid="_x0000_s1127" style="position:absolute;left:2095;top:5143;width:1247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hH8QA&#10;AADbAAAADwAAAGRycy9kb3ducmV2LnhtbERPTWvCQBC9F/wPywje6sYqpY2uEoSq0EM1toi3ITsm&#10;wexszK5J2l/fPRR6fLzvxao3lWipcaVlBZNxBII4s7rkXMHn8e3xBYTzyBory6TgmxysloOHBcba&#10;dnygNvW5CCHsYlRQeF/HUrqsIINubGviwF1sY9AH2ORSN9iFcFPJpyh6lgZLDg0F1rQuKLumd6Mg&#10;Pc/e1xufHNvTRzr9+domt6rbKzUa9skchKfe/4v/3Dut4DWMDV/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6YR/EAAAA2wAAAA8AAAAAAAAAAAAAAAAAmAIAAGRycy9k&#10;b3ducmV2LnhtbFBLBQYAAAAABAAEAPUAAACJAwAAAAA=&#10;" fillcolor="white [3201]" strokecolor="red" strokeweight="1pt"/>
                <v:shape id="Text Box 99" o:spid="_x0000_s1128" type="#_x0000_t202" style="position:absolute;left:2476;top:5619;width:361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14:paraId="06E5E412" w14:textId="795E1475" w:rsidR="00035FD5" w:rsidRPr="00035FD5" w:rsidRDefault="00035FD5">
                        <w:pPr>
                          <w:rPr>
                            <w:sz w:val="18"/>
                          </w:rPr>
                        </w:pPr>
                        <w:proofErr w:type="gramStart"/>
                        <w:r w:rsidRPr="00035FD5">
                          <w:rPr>
                            <w:sz w:val="18"/>
                          </w:rPr>
                          <w:t>ref</w:t>
                        </w:r>
                        <w:proofErr w:type="gramEnd"/>
                      </w:p>
                    </w:txbxContent>
                  </v:textbox>
                </v:shape>
                <v:shape id="Text Box 100" o:spid="_x0000_s1129" type="#_x0000_t202" style="position:absolute;left:5048;top:8286;width:8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14:paraId="1F18DC03" w14:textId="3A3B40EE" w:rsidR="000F2859" w:rsidRPr="000F2859" w:rsidRDefault="000F2859">
                        <w:pPr>
                          <w:rPr>
                            <w:sz w:val="20"/>
                          </w:rPr>
                        </w:pPr>
                        <w:r w:rsidRPr="000F2859">
                          <w:rPr>
                            <w:sz w:val="20"/>
                          </w:rPr>
                          <w:t>Login Admin</w:t>
                        </w:r>
                      </w:p>
                    </w:txbxContent>
                  </v:textbox>
                </v:shape>
                <v:shape id="Straight Arrow Connector 101" o:spid="_x0000_s1130" type="#_x0000_t32" style="position:absolute;left:762;top:11715;width:20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shape id="Text Box 102" o:spid="_x0000_s1131" type="#_x0000_t202" style="position:absolute;left:18478;top:857;width:9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v:textbox>
                </v:shape>
                <v:rect id="Rectangle 103" o:spid="_x0000_s1132" style="position:absolute;left:21526;top:11430;width:2477;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Rectangle 104" o:spid="_x0000_s1133" style="position:absolute;left:23336;top:14192;width:127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shape id="Text Box 107" o:spid="_x0000_s1134" type="#_x0000_t202" style="position:absolute;left:31813;top:857;width:695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14:paraId="4216851C" w14:textId="51838C11" w:rsidR="001407C1" w:rsidRPr="001407C1" w:rsidRDefault="001407C1">
                        <w:pPr>
                          <w:rPr>
                            <w:sz w:val="18"/>
                            <w:u w:val="single"/>
                          </w:rPr>
                        </w:pPr>
                        <w:r>
                          <w:rPr>
                            <w:sz w:val="18"/>
                            <w:u w:val="single"/>
                          </w:rPr>
                          <w:t>House DB</w:t>
                        </w:r>
                      </w:p>
                    </w:txbxContent>
                  </v:textbox>
                </v:shape>
                <v:line id="Straight Connector 108" o:spid="_x0000_s1135" style="position:absolute;visibility:visible;mso-wrap-style:square" from="24288,11430" to="2562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line id="Straight Connector 109" o:spid="_x0000_s1136" style="position:absolute;visibility:visible;mso-wrap-style:square" from="25717,11525" to="2571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shape id="Straight Arrow Connector 110" o:spid="_x0000_s1137" type="#_x0000_t32" style="position:absolute;left:24765;top:14478;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v:shape id="Text Box 111" o:spid="_x0000_s1138" type="#_x0000_t202" style="position:absolute;left:23622;top:7334;width:771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0E72F343" w14:textId="2106E17F" w:rsidR="001407C1" w:rsidRPr="001407C1" w:rsidRDefault="001407C1">
                        <w:pPr>
                          <w:rPr>
                            <w:sz w:val="18"/>
                          </w:rPr>
                        </w:pPr>
                        <w:proofErr w:type="gramStart"/>
                        <w:r w:rsidRPr="001407C1">
                          <w:rPr>
                            <w:sz w:val="18"/>
                          </w:rPr>
                          <w:t>display</w:t>
                        </w:r>
                        <w:proofErr w:type="gramEnd"/>
                        <w:r w:rsidRPr="001407C1">
                          <w:rPr>
                            <w:sz w:val="18"/>
                          </w:rPr>
                          <w:t xml:space="preserve"> </w:t>
                        </w:r>
                        <w:proofErr w:type="spellStart"/>
                        <w:r w:rsidR="00913370">
                          <w:rPr>
                            <w:sz w:val="18"/>
                          </w:rPr>
                          <w:t>options:void</w:t>
                        </w:r>
                        <w:proofErr w:type="spellEnd"/>
                      </w:p>
                    </w:txbxContent>
                  </v:textbox>
                </v:shape>
                <v:shape id="Straight Arrow Connector 112" o:spid="_x0000_s1139" type="#_x0000_t32" style="position:absolute;left:23812;top:11430;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e7wAAADcAAAADwAAAGRycy9kb3ducmV2LnhtbERPSwrCMBDdC94hjOBGNFVQpDaKCFa3&#10;fhYux2Zsi82kNFHr7Y0guJvH+06yak0lntS40rKC8SgCQZxZXXKu4HzaDucgnEfWWFkmBW9ysFp2&#10;OwnG2r74QM+jz0UIYRejgsL7OpbSZQUZdCNbEwfuZhuDPsAml7rBVwg3lZxE0UwaLDk0FFjTpqDs&#10;fnwYBSnJQbvb8dTPLoM0u1qHKTul+r12vQDhqfV/8c+912H+eAL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WZe7wAAADcAAAADwAAAAAAAAAAAAAAAAChAgAA&#10;ZHJzL2Rvd25yZXYueG1sUEsFBgAAAAAEAAQA+QAAAIoDAAAAAA==&#10;" strokecolor="black [3200]" strokeweight=".5pt">
                  <v:stroke endarrow="open" joinstyle="miter"/>
                </v:shape>
                <v:rect id="Rectangle 113" o:spid="_x0000_s1140" style="position:absolute;left:33909;top:11239;width:24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BcsIA&#10;AADcAAAADwAAAGRycy9kb3ducmV2LnhtbERPTWvCQBC9C/0PyxR6azZREI3ZBFux9qhp1euQnSah&#10;2dmQXTX9991Cwds83udkxWg6caXBtZYVJFEMgriyuuVawefH9nkBwnlkjZ1lUvBDDor8YZJhqu2N&#10;D3QtfS1CCLsUFTTe96mUrmrIoItsTxy4LzsY9AEOtdQD3kK46eQ0jufSYMuhocGeXhuqvsuLUXCp&#10;3l7Odb/eb7Yz3kmbLM3xpJV6ehzXKxCeRn8X/7vfdZifzO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8FywgAAANwAAAAPAAAAAAAAAAAAAAAAAJgCAABkcnMvZG93&#10;bnJldi54bWxQSwUGAAAAAAQABAD1AAAAhwMAAAAA&#10;" fillcolor="white [3201]" strokecolor="#70ad47 [3209]" strokeweight="1pt"/>
                <v:shape id="Straight Arrow Connector 115" o:spid="_x0000_s1141" type="#_x0000_t32" style="position:absolute;left:24860;top:14573;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Mz8EAAADcAAAADwAAAGRycy9kb3ducmV2LnhtbERPzWqDQBC+F/IOywR6q6u1DcFkE0Kg&#10;kNxq9AEGd6ISd1bcjZo+fbZQ6G0+vt/Z7mfTiZEG11pWkEQxCOLK6pZrBWXx9bYG4Tyyxs4yKXiQ&#10;g/1u8bLFTNuJcxovvhYhhF2GChrv+0xKVzVk0EW2Jw7c1Q4GfYBDLfWAUwg3nXyP45U02HJoaLCn&#10;Y0PV7XI3CtpzWpof/linRVFN3XcyTvn9qtTrcj5sQHia/b/4z33SYX7yCb/PhAv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AzPwQAAANwAAAAPAAAAAAAAAAAAAAAA&#10;AKECAABkcnMvZG93bnJldi54bWxQSwUGAAAAAAQABAD5AAAAjwMAAAAA&#10;" strokecolor="black [3200]" strokeweight=".5pt">
                  <v:stroke dashstyle="longDash" endarrow="block" joinstyle="miter"/>
                </v:shape>
                <v:shape id="Text Box 116" o:spid="_x0000_s1142" type="#_x0000_t202" style="position:absolute;left:27025;top:12192;width:4515;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RMMIA&#10;AADcAAAADwAAAGRycy9kb3ducmV2LnhtbERP24rCMBB9F/yHMIJvmqpYStcoIgqCsHgD93G2mV7Y&#10;ZlKaqN2/NwsLvs3hXGex6kwtHtS6yrKCyTgCQZxZXXGh4HrZjRIQziNrrC2Tgl9ysFr2ewtMtX3y&#10;iR5nX4gQwi5FBaX3TSqly0oy6Ma2IQ5cbluDPsC2kLrFZwg3tZxGUSwNVhwaSmxoU1L2c74bBZ+b&#10;2M5n312Sb48Heyrymfya35QaDrr1BwhPnX+L/917HeZPYvh7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khEwwgAAANwAAAAPAAAAAAAAAAAAAAAAAJgCAABkcnMvZG93&#10;bnJldi54bWxQSwUGAAAAAAQABAD1AAAAhwMAAAAA&#10;" fillcolor="white [3201]" strokeweight=".5pt">
                  <v:textbox>
                    <w:txbxContent>
                      <w:p w14:paraId="1077E3B8" w14:textId="11F6699F" w:rsidR="00913370" w:rsidRPr="00913370" w:rsidRDefault="00913370">
                        <w:pPr>
                          <w:rPr>
                            <w:i/>
                            <w:sz w:val="18"/>
                          </w:rPr>
                        </w:pPr>
                        <w:proofErr w:type="gramStart"/>
                        <w:r w:rsidRPr="00913370">
                          <w:rPr>
                            <w:i/>
                            <w:sz w:val="18"/>
                          </w:rPr>
                          <w:t>floors</w:t>
                        </w:r>
                        <w:proofErr w:type="gramEnd"/>
                      </w:p>
                    </w:txbxContent>
                  </v:textbox>
                </v:shape>
                <v:shape id="Text Box 117" o:spid="_x0000_s1143" type="#_x0000_t202" style="position:absolute;left:42862;top:857;width:8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3CB7CCB7" w14:textId="52785E2B" w:rsidR="00913370" w:rsidRPr="001407C1" w:rsidRDefault="00913370">
                        <w:pPr>
                          <w:rPr>
                            <w:sz w:val="18"/>
                            <w:u w:val="single"/>
                          </w:rPr>
                        </w:pPr>
                        <w:r>
                          <w:rPr>
                            <w:sz w:val="18"/>
                            <w:u w:val="single"/>
                          </w:rPr>
                          <w:t>Map Interface</w:t>
                        </w:r>
                      </w:p>
                    </w:txbxContent>
                  </v:textbox>
                </v:shape>
                <v:shape id="Straight Arrow Connector 118" o:spid="_x0000_s1144" type="#_x0000_t32" style="position:absolute;left:23812;top:21431;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ect id="Rectangle 119" o:spid="_x0000_s1145" style="position:absolute;left:33909;top:21240;width:24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shape id="Text Box 120" o:spid="_x0000_s1146" type="#_x0000_t202" style="position:absolute;left:24288;top:18764;width:924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mYsUA&#10;AADcAAAADwAAAGRycy9kb3ducmV2LnhtbESPS2sCQRCE74H8h6ED3uJsFEU2jhJEQRDERyA5tju9&#10;D9zpWXZGXf+9fRC8dVPVVV9P552r1ZXaUHk28NVPQBFn3lZcGPg9rj4noEJEtlh7JgN3CjCfvb9N&#10;MbX+xnu6HmKhJIRDigbKGJtU65CV5DD0fUMsWu5bh1HWttC2xZuEu1oPkmSsHVYsDSU2tCgpOx8u&#10;zsB2Mfaj4amb5Mvdxu+LfKj/R3/G9D66n29Qkbr4Mj+v11bwB4Ivz8gEe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ZixQAAANwAAAAPAAAAAAAAAAAAAAAAAJgCAABkcnMv&#10;ZG93bnJldi54bWxQSwUGAAAAAAQABAD1AAAAigMAAAAA&#10;" fillcolor="white [3201]" strokeweight=".5pt">
                  <v:textbox>
                    <w:txbxContent>
                      <w:p w14:paraId="3FFE222E" w14:textId="51E475C8" w:rsidR="001D24A8" w:rsidRPr="001D24A8" w:rsidRDefault="001D24A8">
                        <w:pPr>
                          <w:rPr>
                            <w:sz w:val="18"/>
                          </w:rPr>
                        </w:pPr>
                        <w:proofErr w:type="gramStart"/>
                        <w:r w:rsidRPr="001D24A8">
                          <w:rPr>
                            <w:sz w:val="18"/>
                          </w:rPr>
                          <w:t>selection</w:t>
                        </w:r>
                        <w:proofErr w:type="gramEnd"/>
                        <w:r w:rsidRPr="001D24A8">
                          <w:rPr>
                            <w:sz w:val="18"/>
                          </w:rPr>
                          <w:t xml:space="preserve"> (floor)</w:t>
                        </w:r>
                      </w:p>
                    </w:txbxContent>
                  </v:textbox>
                </v:shape>
                <v:shape id="Straight Arrow Connector 121" o:spid="_x0000_s1147" type="#_x0000_t32" style="position:absolute;left:36480;top:24574;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scAAAADcAAAADwAAAGRycy9kb3ducmV2LnhtbERPS4vCMBC+L/gfwgje1lRBWatp8YGg&#10;e1sVz0MztsVmUpto6783C4K3+fies0g7U4kHNa60rGA0jEAQZ1aXnCs4HbffPyCcR9ZYWSYFT3KQ&#10;Jr2vBcbatvxHj4PPRQhhF6OCwvs6ltJlBRl0Q1sTB+5iG4M+wCaXusE2hJtKjqNoKg2WHBoKrGld&#10;UHY93I2CFv15tlrmt/Vqs991k+o2PZ5+lRr0u+UchKfOf8Rv906H+eMR/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d7HAAAAA3AAAAA8AAAAAAAAAAAAAAAAA&#10;oQIAAGRycy9kb3ducmV2LnhtbFBLBQYAAAAABAAEAPkAAACOAwAAAAA=&#10;" strokecolor="black [3200]" strokeweight=".5pt">
                  <v:stroke endarrow="block" joinstyle="miter"/>
                </v:shape>
                <v:rect id="Rectangle 122" o:spid="_x0000_s1148" style="position:absolute;left:45529;top:24288;width:247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shape id="Straight Arrow Connector 123" o:spid="_x0000_s1149" type="#_x0000_t32" style="position:absolute;left:23907;top:29718;width:21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7ncAAAADcAAAADwAAAGRycy9kb3ducmV2LnhtbERPzYrCMBC+C75DGMGbploRqaZlWVjY&#10;vantAwzN2JZtJqWJbXef3giCt/n4fueUTaYVA/Wusaxgs45AEJdWN1wpKPKv1QGE88gaW8uk4I8c&#10;ZOl8dsJE25EvNFx9JUIIuwQV1N53iZSurMmgW9uOOHA32xv0AfaV1D2OIdy0chtFe2mw4dBQY0ef&#10;NZW/17tR0PzEhfnn3SHO83Jsz5thvNxvSi0X08cRhKfJv8Uv97cO87cxPJ8JF8j0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53AAAAA3AAAAA8AAAAAAAAAAAAAAAAA&#10;oQIAAGRycy9kb3ducmV2LnhtbFBLBQYAAAAABAAEAPkAAACOAwAAAAA=&#10;" strokecolor="black [3200]" strokeweight=".5pt">
                  <v:stroke dashstyle="longDash" endarrow="block" joinstyle="miter"/>
                </v:shape>
                <v:shape id="Text Box 124" o:spid="_x0000_s1150" type="#_x0000_t202" style="position:absolute;left:27908;top:26860;width:6407;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gYcEA&#10;AADcAAAADwAAAGRycy9kb3ducmV2LnhtbERPyYoCMRC9D/gPoQRvY9oVaY0iojAwIOMCeiw71Qt2&#10;Kk0navv3ZkDwVo+31mzRmFLcqXaFZQW9bgSCOLG64EzB8bD5noBwHlljaZkUPMnBYt76mmGs7YN3&#10;dN/7TIQQdjEqyL2vYildkpNB17UVceBSWxv0AdaZ1DU+QrgpZT+KxtJgwaEhx4pWOSXX/c0o2K7G&#10;djS4NJN0/fdrd1k6kOfRSalOu1lOQXhq/Ef8dv/oML8/hP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g4GHBAAAA3AAAAA8AAAAAAAAAAAAAAAAAmAIAAGRycy9kb3du&#10;cmV2LnhtbFBLBQYAAAAABAAEAPUAAACGAwAAAAA=&#10;" fillcolor="white [3201]" strokeweight=".5pt">
                  <v:textbox>
                    <w:txbxContent>
                      <w:p w14:paraId="609860A7" w14:textId="3D4A0C52" w:rsidR="001D24A8" w:rsidRPr="001D24A8" w:rsidRDefault="001D24A8">
                        <w:pPr>
                          <w:rPr>
                            <w:sz w:val="18"/>
                          </w:rPr>
                        </w:pPr>
                        <w:proofErr w:type="gramStart"/>
                        <w:r w:rsidRPr="001D24A8">
                          <w:rPr>
                            <w:sz w:val="18"/>
                          </w:rPr>
                          <w:t>exit :</w:t>
                        </w:r>
                        <w:proofErr w:type="gramEnd"/>
                        <w:r w:rsidRPr="001D24A8">
                          <w:rPr>
                            <w:sz w:val="18"/>
                          </w:rPr>
                          <w:t xml:space="preserve"> void</w:t>
                        </w:r>
                      </w:p>
                    </w:txbxContent>
                  </v:textbox>
                </v:shape>
                <v:shape id="Text Box 125" o:spid="_x0000_s1151" type="#_x0000_t202" style="position:absolute;left:37338;top:20288;width:719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F+sMA&#10;AADcAAAADwAAAGRycy9kb3ducmV2LnhtbERP22rCQBB9L/gPywh9azYqCZJmFRGFQkGMFezjNDu5&#10;0OxsyG41/r1bKPRtDuc6+Xo0nbjS4FrLCmZRDIK4tLrlWsH5Y/+yBOE8ssbOMim4k4P1avKUY6bt&#10;jQu6nnwtQgi7DBU03veZlK5syKCLbE8cuMoOBn2AQy31gLcQbjo5j+NUGmw5NDTY07ah8vv0YxQc&#10;tqlNFl/jstod321RVwv5mVyUep6Om1cQnkb/L/5zv+kwf57A7zPh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xF+sMAAADcAAAADwAAAAAAAAAAAAAAAACYAgAAZHJzL2Rv&#10;d25yZXYueG1sUEsFBgAAAAAEAAQA9QAAAIgDAAAAAA==&#10;" fillcolor="white [3201]" strokeweight=".5pt">
                  <v:textbox>
                    <w:txbxContent>
                      <w:p w14:paraId="08B631D1" w14:textId="77777777" w:rsidR="00E621BA" w:rsidRDefault="00E621BA">
                        <w:pPr>
                          <w:rPr>
                            <w:sz w:val="18"/>
                          </w:rPr>
                        </w:pPr>
                        <w:proofErr w:type="spellStart"/>
                        <w:proofErr w:type="gramStart"/>
                        <w:r>
                          <w:rPr>
                            <w:sz w:val="18"/>
                          </w:rPr>
                          <w:t>displaymap</w:t>
                        </w:r>
                        <w:proofErr w:type="spellEnd"/>
                        <w:proofErr w:type="gramEnd"/>
                        <w:r>
                          <w:rPr>
                            <w:sz w:val="18"/>
                          </w:rPr>
                          <w:t xml:space="preserve">  </w:t>
                        </w:r>
                      </w:p>
                      <w:p w14:paraId="17E25356" w14:textId="50A1D446" w:rsidR="00E621BA" w:rsidRPr="001D24A8" w:rsidRDefault="00E621BA">
                        <w:pPr>
                          <w:rPr>
                            <w:sz w:val="18"/>
                          </w:rPr>
                        </w:pPr>
                        <w:r>
                          <w:rPr>
                            <w:sz w:val="18"/>
                          </w:rPr>
                          <w:t>(</w:t>
                        </w:r>
                        <w:proofErr w:type="gramStart"/>
                        <w:r>
                          <w:rPr>
                            <w:sz w:val="18"/>
                          </w:rPr>
                          <w:t>floor</w:t>
                        </w:r>
                        <w:proofErr w:type="gramEnd"/>
                        <w:r>
                          <w:rPr>
                            <w:sz w:val="18"/>
                          </w:rPr>
                          <w:t>)</w:t>
                        </w:r>
                      </w:p>
                    </w:txbxContent>
                  </v:textbox>
                </v:shape>
                <v:line id="Straight Connector 126" o:spid="_x0000_s1152" style="position:absolute;visibility:visible;mso-wrap-style:square" from="22860,3524" to="2286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4w8MAAADcAAAADwAAAGRycy9kb3ducmV2LnhtbERP32vCMBB+H+x/CDfwRWxqB1I6Y5mF&#10;gTBQdMPnozmbYnMpTWbrf78MhL3dx/fz1uVkO3GjwbeOFSyTFARx7XTLjYLvr49FDsIHZI2dY1Jw&#10;Jw/l5vlpjYV2Ix/pdgqNiCHsC1RgQugLKX1tyKJPXE8cuYsbLIYIh0bqAccYbjuZpelKWmw5Nhjs&#10;qTJUX08/VsE1P39mVTqaw/5Cr/vjvZ7Pt16p2cv0/gYi0BT+xQ/3Tsf52Qr+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MuMPDAAAA3AAAAA8AAAAAAAAAAAAA&#10;AAAAoQIAAGRycy9kb3ducmV2LnhtbFBLBQYAAAAABAAEAPkAAACRAwAAAAA=&#10;" strokecolor="black [3200]" strokeweight=".5pt">
                  <v:stroke dashstyle="longDashDot" joinstyle="miter"/>
                </v:line>
                <v:line id="Straight Connector 127" o:spid="_x0000_s1153" style="position:absolute;visibility:visible;mso-wrap-style:square" from="35052,3333" to="35052,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dWMMAAADcAAAADwAAAGRycy9kb3ducmV2LnhtbERP32vCMBB+H+x/CDfYS9F0HWzSGUWF&#10;wWBQaSd7PpqzKTaX0mS2/veLIPh2H9/PW64n24kzDb51rOBlnoIgrp1uuVFw+PmcLUD4gKyxc0wK&#10;LuRhvXp8WGKu3cglnavQiBjCPkcFJoQ+l9LXhiz6ueuJI3d0g8UQ4dBIPeAYw20nszR9kxZbjg0G&#10;e9oZqk/Vn1VwWvx+Z7t0NPviSK9FeamTZOuVen6aNh8gAk3hLr65v3Scn73D9Zl4g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AHVjDAAAA3AAAAA8AAAAAAAAAAAAA&#10;AAAAoQIAAGRycy9kb3ducmV2LnhtbFBLBQYAAAAABAAEAPkAAACRAwAAAAA=&#10;" strokecolor="black [3200]" strokeweight=".5pt">
                  <v:stroke dashstyle="longDashDot" joinstyle="miter"/>
                </v:line>
                <v:line id="Straight Connector 128" o:spid="_x0000_s1154" style="position:absolute;visibility:visible;mso-wrap-style:square" from="35147,15049" to="3514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KsUAAADcAAAADwAAAGRycy9kb3ducmV2LnhtbESPQWvDMAyF74P9B6PBLmV1lsEoaZ3S&#10;FQaDQku7sbOIlTg0lkPsNem/rw6D3iTe03ufVuvJd+pCQ2wDG3idZ6CIq2Bbbgz8fH++LEDFhGyx&#10;C0wGrhRhXT4+rLCwYeQjXU6pURLCsUADLqW+0DpWjjzGeeiJRavD4DHJOjTaDjhKuO90nmXv2mPL&#10;0uCwp62j6nz68wbOi99dvs1Gd9jX9LY/XqvZ7CMa8/w0bZagEk3pbv6//rKCnwutPCMT6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JKsUAAADcAAAADwAAAAAAAAAA&#10;AAAAAAChAgAAZHJzL2Rvd25yZXYueG1sUEsFBgAAAAAEAAQA+QAAAJMDAAAAAA==&#10;" strokecolor="black [3200]" strokeweight=".5pt">
                  <v:stroke dashstyle="longDashDot" joinstyle="miter"/>
                </v:line>
                <v:line id="Straight Connector 129" o:spid="_x0000_s1155" style="position:absolute;visibility:visible;mso-wrap-style:square" from="46958,3524" to="46958,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MsscMAAADcAAAADwAAAGRycy9kb3ducmV2LnhtbERP32vCMBB+F/Y/hBv4UjRdB6KdUVQQ&#10;BoOOdmPPR3M2xeZSmszW/34ZDPZ2H9/P2+4n24kbDb51rOBpmYIgrp1uuVHw+XFerEH4gKyxc0wK&#10;7uRhv3uYbTHXbuSSblVoRAxhn6MCE0KfS+lrQxb90vXEkbu4wWKIcGikHnCM4baTWZqupMWWY4PB&#10;nk6G6mv1bRVc119v2SkdzXtxoeeivNdJcvRKzR+nwwuIQFP4F/+5X3Wcn23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LLHDAAAA3AAAAA8AAAAAAAAAAAAA&#10;AAAAoQIAAGRycy9kb3ducmV2LnhtbFBLBQYAAAAABAAEAPkAAACRAwAAAAA=&#10;" strokecolor="black [3200]" strokeweight=".5pt">
                  <v:stroke dashstyle="longDashDot" joinstyle="miter"/>
                </v:line>
                <v:line id="Straight Connector 132" o:spid="_x0000_s1156" style="position:absolute;visibility:visible;mso-wrap-style:square" from="35147,25050" to="35147,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4oHcMAAADcAAAADwAAAGRycy9kb3ducmV2LnhtbERP32vCMBB+H+x/CDfwRWxqhVE6Y5mF&#10;gTBQdMPnozmbYnMpTWbrf78MBr7dx/fz1uVkO3GjwbeOFSyTFARx7XTLjYLvr49FDsIHZI2dY1Jw&#10;Jw/l5vlpjYV2Ix/pdgqNiCHsC1RgQugLKX1tyKJPXE8cuYsbLIYIh0bqAccYbjuZpemrtNhybDDY&#10;U2Wovp5+rIJrfv7MqnQ0h/2FVvvjvZ7Pt16p2cv0/gYi0BQe4n/3Tsf5q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uKB3DAAAA3AAAAA8AAAAAAAAAAAAA&#10;AAAAoQIAAGRycy9kb3ducmV2LnhtbFBLBQYAAAAABAAEAPkAAACRAwAAAAA=&#10;" strokecolor="black [3200]" strokeweight=".5pt">
                  <v:stroke dashstyle="longDashDot" joinstyle="miter"/>
                </v:line>
                <v:line id="Straight Connector 133" o:spid="_x0000_s1157" style="position:absolute;visibility:visible;mso-wrap-style:square" from="22764,30003" to="22764,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KNhsMAAADcAAAADwAAAGRycy9kb3ducmV2LnhtbERP32vCMBB+H+x/CDfwRWyqhVE6Y5mF&#10;gTBQdMPnozmbYnMpTWbrf78MBr7dx/fz1uVkO3GjwbeOFSyTFARx7XTLjYLvr49FDsIHZI2dY1Jw&#10;Jw/l5vlpjYV2Ix/pdgqNiCHsC1RgQugLKX1tyKJPXE8cuYsbLIYIh0bqAccYbju5StNXabHl2GCw&#10;p8pQfT39WAXX/Py5qtLRHPYXyvbHez2fb71Ss5fp/Q1EoCk8xP/unY7zs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ijYbDAAAA3AAAAA8AAAAAAAAAAAAA&#10;AAAAoQIAAGRycy9kb3ducmV2LnhtbFBLBQYAAAAABAAEAPkAAACRAwAAAAA=&#10;" strokecolor="black [3200]" strokeweight=".5pt">
                  <v:stroke dashstyle="longDashDot" joinstyle="miter"/>
                </v:line>
                <v:line id="Straight Connector 134" o:spid="_x0000_s1158" style="position:absolute;visibility:visible;mso-wrap-style:square" from="46672,29908" to="4667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sV8sEAAADcAAAADwAAAGRycy9kb3ducmV2LnhtbERP24rCMBB9F/Yfwgi+yJquikg1yq4g&#10;CILihX0emrEpNpPSRFv/3giCb3M415kvW1uKO9W+cKzgZ5CAIM6cLjhXcD6tv6cgfEDWWDomBQ/y&#10;sFx8deaYatfwge7HkIsYwj5FBSaEKpXSZ4Ys+oGriCN3cbXFEGGdS11jE8NtKYdJMpEWC44NBita&#10;Gcqux5tVcJ3+b4erpDH73YVGu8Mj6/f/vFK9bvs7AxGoDR/x273Rcf5o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SxXywQAAANwAAAAPAAAAAAAAAAAAAAAA&#10;AKECAABkcnMvZG93bnJldi54bWxQSwUGAAAAAAQABAD5AAAAjwMAAAAA&#10;" strokecolor="black [3200]" strokeweight=".5pt">
                  <v:stroke dashstyle="longDashDot" joinstyle="miter"/>
                </v:line>
                <w10:anchorlock/>
              </v:group>
            </w:pict>
          </mc:Fallback>
        </mc:AlternateContent>
      </w:r>
    </w:p>
    <w:p w14:paraId="12594EAD" w14:textId="5077FA3E" w:rsidR="0060567E" w:rsidRDefault="0094618C" w:rsidP="0094618C">
      <w:pPr>
        <w:pStyle w:val="Caption"/>
        <w:rPr>
          <w:sz w:val="24"/>
        </w:rPr>
      </w:pPr>
      <w:r>
        <w:t xml:space="preserve">Figure </w:t>
      </w:r>
      <w:r w:rsidR="001654FA">
        <w:t>7</w:t>
      </w:r>
      <w:r>
        <w:t>– Dynamic Diagram: View Floor Map</w:t>
      </w:r>
    </w:p>
    <w:p w14:paraId="197DBF5E" w14:textId="77777777" w:rsidR="002C196F" w:rsidRDefault="002C196F">
      <w:pPr>
        <w:rPr>
          <w:sz w:val="24"/>
        </w:rPr>
      </w:pPr>
    </w:p>
    <w:p w14:paraId="596918BC" w14:textId="77777777" w:rsidR="008A193A" w:rsidRDefault="008A193A">
      <w:pPr>
        <w:rPr>
          <w:sz w:val="24"/>
        </w:rPr>
      </w:pPr>
    </w:p>
    <w:p w14:paraId="243ECA01" w14:textId="77777777" w:rsidR="0094618C" w:rsidRDefault="0094618C">
      <w:pPr>
        <w:rPr>
          <w:sz w:val="24"/>
        </w:rPr>
      </w:pPr>
    </w:p>
    <w:p w14:paraId="29CD73D9" w14:textId="77777777" w:rsidR="0094618C" w:rsidRDefault="008A193A" w:rsidP="0094618C">
      <w:pPr>
        <w:keepNext/>
      </w:pPr>
      <w:r>
        <w:rPr>
          <w:noProof/>
          <w:sz w:val="24"/>
        </w:rPr>
        <mc:AlternateContent>
          <mc:Choice Requires="wpc">
            <w:drawing>
              <wp:inline distT="0" distB="0" distL="0" distR="0" wp14:anchorId="77544658" wp14:editId="71133830">
                <wp:extent cx="5486400" cy="360045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Rectangle 141"/>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47"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A89AC" w14:textId="668792B1" w:rsidR="002D133C" w:rsidRPr="002D133C" w:rsidRDefault="002D133C">
                              <w:pPr>
                                <w:rPr>
                                  <w:sz w:val="18"/>
                                </w:rPr>
                              </w:pPr>
                              <w:proofErr w:type="spellStart"/>
                              <w:r w:rsidRPr="002D133C">
                                <w:rPr>
                                  <w:sz w:val="18"/>
                                </w:rPr>
                                <w:t>DisplayRequests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Straight Arrow Connector 149"/>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0"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Rectangle 151"/>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2011635" y="1298319"/>
                            <a:ext cx="889635"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2030C" w14:textId="1E699012" w:rsidR="002D133C" w:rsidRPr="002D133C" w:rsidRDefault="002D133C">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160"/>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198835" w14:textId="3DA58106" w:rsidR="00E8304C" w:rsidRPr="002D133C" w:rsidRDefault="00E8304C">
                              <w:pPr>
                                <w:rPr>
                                  <w:sz w:val="18"/>
                                </w:rPr>
                              </w:pPr>
                              <w:proofErr w:type="spellStart"/>
                              <w:r>
                                <w:rPr>
                                  <w:sz w:val="18"/>
                                </w:rPr>
                                <w:t>DecideRequest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Straight Connector 162"/>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5" name="Text Box 165"/>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Straight Connector 166"/>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Text Box 171"/>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2660D" w14:textId="64B4EE9B" w:rsidR="00E8304C" w:rsidRPr="002D133C" w:rsidRDefault="00E8304C">
                              <w:pPr>
                                <w:rPr>
                                  <w:sz w:val="18"/>
                                </w:rPr>
                              </w:pPr>
                              <w:proofErr w:type="gramStart"/>
                              <w:r>
                                <w:rPr>
                                  <w:sz w:val="18"/>
                                </w:rPr>
                                <w:t>loop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5" o:spid="_x0000_s1159"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">
                <v:shape id="_x0000_s1160" type="#_x0000_t75" style="position:absolute;width:54864;height:36004;visibility:visible;mso-wrap-style:square">
                  <v:fill o:detectmouseclick="t"/>
                  <v:path o:connecttype="none"/>
                </v:shape>
                <v:shape id="Text Box 66" o:spid="_x0000_s1161"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v:textbox>
                </v:shape>
                <v:shape id="Straight Arrow Connector 140" o:spid="_x0000_s1162"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rect id="Rectangle 141" o:spid="_x0000_s1163"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rect id="Rectangle 142" o:spid="_x0000_s1164"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hL9MEA&#10;AADcAAAADwAAAGRycy9kb3ducmV2LnhtbERPS4vCMBC+C/sfwix409QHsnaN4gMfR7fq7nVoZtti&#10;MylN1PrvjSB4m4/vOZNZY0pxpdoVlhX0uhEI4tTqgjMFx8O68wXCeWSNpWVScCcHs+lHa4Kxtjf+&#10;oWviMxFC2MWoIPe+iqV0aU4GXddWxIH7t7VBH2CdSV3jLYSbUvajaCQNFhwacqxomVN6Ti5GwSXd&#10;LP6yar5frQe8lbY3NqdfrVT7s5l/g/DU+Lf45d7pMH/Yh+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S/TBAAAA3AAAAA8AAAAAAAAAAAAAAAAAmAIAAGRycy9kb3du&#10;cmV2LnhtbFBLBQYAAAAABAAEAPUAAACGAwAAAAA=&#10;" fillcolor="white [3201]" strokecolor="#70ad47 [3209]" strokeweight="1pt"/>
                <v:line id="Straight Connector 143" o:spid="_x0000_s1165"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166"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shape id="Straight Arrow Connector 145" o:spid="_x0000_s1167"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v:line id="Straight Connector 146" o:spid="_x0000_s1168"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dY8IAAADcAAAADwAAAGRycy9kb3ducmV2LnhtbERP24rCMBB9F/yHMMK+yJp6QaRrlF1h&#10;QRCU6rLPQzM2xWZSmmjr3xtB8G0O5zrLdWcrcaPGl44VjEcJCOLc6ZILBX+n388FCB+QNVaOScGd&#10;PKxX/d4SU+1azuh2DIWIIexTVGBCqFMpfW7Ioh+5mjhyZ9dYDBE2hdQNtjHcVnKSJHNpseTYYLCm&#10;jaH8crxaBZfF/26ySVpz2J9pus/u+XD445X6GHTfXyACdeEtfrm3Os6fz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NdY8IAAADcAAAADwAAAAAAAAAAAAAA&#10;AAChAgAAZHJzL2Rvd25yZXYueG1sUEsFBgAAAAAEAAQA+QAAAJADAAAAAA==&#10;" strokecolor="black [3200]" strokeweight=".5pt">
                  <v:stroke dashstyle="longDashDot" joinstyle="miter"/>
                </v:line>
                <v:shape id="Text Box 66" o:spid="_x0000_s1169"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v:textbox>
                </v:shape>
                <v:shape id="Text Box 148" o:spid="_x0000_s1170"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PxMcA&#10;AADcAAAADwAAAGRycy9kb3ducmV2LnhtbESPW2vCQBCF3wv+h2WEvtVNtYqkrkFCC4WC1Avo4zQ7&#10;udDsbMhuNf33zkPBtxnOmXO+WWWDa9WF+tB4NvA8SUARF942XBk4Ht6flqBCRLbYeiYDfxQgW48e&#10;Vphaf+UdXfaxUhLCIUUDdYxdqnUoanIYJr4jFq30vcMoa19p2+NVwl2rp0my0A4bloYaO8prKn72&#10;v87ANl/4+ex7WJZvX59+V5UzfZ6fjHkcD5tXUJGGeDf/X39YwX8RWn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D8THAAAA3AAAAA8AAAAAAAAAAAAAAAAAmAIAAGRy&#10;cy9kb3ducmV2LnhtbFBLBQYAAAAABAAEAPUAAACMAwAAAAA=&#10;" fillcolor="white [3201]" strokeweight=".5pt">
                  <v:textbox>
                    <w:txbxContent>
                      <w:p w14:paraId="143A89AC" w14:textId="668792B1" w:rsidR="002D133C" w:rsidRPr="002D133C" w:rsidRDefault="002D133C">
                        <w:pPr>
                          <w:rPr>
                            <w:sz w:val="18"/>
                          </w:rPr>
                        </w:pPr>
                        <w:proofErr w:type="spellStart"/>
                        <w:r w:rsidRPr="002D133C">
                          <w:rPr>
                            <w:sz w:val="18"/>
                          </w:rPr>
                          <w:t>DisplayRequests</w:t>
                        </w:r>
                        <w:proofErr w:type="spellEnd"/>
                      </w:p>
                    </w:txbxContent>
                  </v:textbox>
                </v:shape>
                <v:shape id="Straight Arrow Connector 149" o:spid="_x0000_s1171"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kF78AAADcAAAADwAAAGRycy9kb3ducmV2LnhtbERPTYvCMBC9L/gfwgheRFNlV7QaiwhW&#10;r6sePI7N2BabSWlirf/eLAh7m8f7nFXSmUq01LjSsoLJOAJBnFldcq7gfNqN5iCcR9ZYWSYFL3KQ&#10;rHtfK4y1ffIvtUefixDCLkYFhfd1LKXLCjLoxrYmDtzNNgZ9gE0udYPPEG4qOY2imTRYcmgosKZt&#10;Qdn9+DAKUpLDbr/nHz+7DNPsah2m7JQa9LvNEoSnzv+LP+6DDvO/F/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IkF78AAADcAAAADwAAAAAAAAAAAAAAAACh&#10;AgAAZHJzL2Rvd25yZXYueG1sUEsFBgAAAAAEAAQA+QAAAI0DAAAAAA==&#10;" strokecolor="black [3200]" strokeweight=".5pt">
                  <v:stroke endarrow="open" joinstyle="miter"/>
                </v:shape>
                <v:shape id="Text Box 66" o:spid="_x0000_s1172"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v:textbox>
                </v:shape>
                <v:rect id="Rectangle 151" o:spid="_x0000_s1173"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DXsEA&#10;AADcAAAADwAAAGRycy9kb3ducmV2LnhtbERPS4vCMBC+C/6HMAveNK2i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DQ17BAAAA3AAAAA8AAAAAAAAAAAAAAAAAmAIAAGRycy9kb3du&#10;cmV2LnhtbFBLBQYAAAAABAAEAPUAAACGAwAAAAA=&#10;" fillcolor="white [3201]" strokecolor="#70ad47 [3209]" strokeweight="1pt"/>
                <v:shape id="Straight Arrow Connector 152" o:spid="_x0000_s1174"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1+38IAAADcAAAADwAAAGRycy9kb3ducmV2LnhtbERPS2sCMRC+C/0PYYReRLMKSlmNIgVB&#10;WhW0XryNm9kHbiZLEnX7740geJuP7zmzRWtqcSPnK8sKhoMEBHFmdcWFguPfqv8FwgdkjbVlUvBP&#10;Hhbzj84MU23vvKfbIRQihrBPUUEZQpNK6bOSDPqBbYgjl1tnMEToCqkd3mO4qeUoSSbSYMWxocSG&#10;vkvKLoerUZDn1Xnl97sfc7ps/bXnsl992ij12W2XUxCB2vAWv9xrHeePR/B8Jl4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1+38IAAADcAAAADwAAAAAAAAAAAAAA&#10;AAChAgAAZHJzL2Rvd25yZXYueG1sUEsFBgAAAAAEAAQA+QAAAJADAAAAAA==&#10;" strokecolor="black [3200]" strokeweight=".5pt">
                  <v:stroke dashstyle="longDash" startarrow="open" joinstyle="miter"/>
                </v:shape>
                <v:shape id="Text Box 154" o:spid="_x0000_s1175" type="#_x0000_t202" style="position:absolute;left:20116;top:12983;width:8896;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THMQA&#10;AADcAAAADwAAAGRycy9kb3ducmV2LnhtbERP22rCQBB9L/gPywi+1Y2mEUldRUILhYLUC7SP0+zk&#10;gtnZkF2T9O/dQqFvczjX2exG04ieOldbVrCYRyCIc6trLhVczq+PaxDOI2tsLJOCH3Kw204eNphq&#10;O/CR+pMvRQhhl6KCyvs2ldLlFRl0c9sSB66wnUEfYFdK3eEQwk0jl1G0kgZrDg0VtpRVlF9PN6Pg&#10;kK1sEn+P6+Ll490eyyKWX8mnUrPpuH8G4Wn0/+I/95sO85Mn+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mkxzEAAAA3AAAAA8AAAAAAAAAAAAAAAAAmAIAAGRycy9k&#10;b3ducmV2LnhtbFBLBQYAAAAABAAEAPUAAACJAwAAAAA=&#10;" fillcolor="white [3201]" strokeweight=".5pt">
                  <v:textbox>
                    <w:txbxContent>
                      <w:p w14:paraId="5302030C" w14:textId="1E699012" w:rsidR="002D133C" w:rsidRPr="002D133C" w:rsidRDefault="002D133C">
                        <w:pPr>
                          <w:rPr>
                            <w:i/>
                            <w:sz w:val="18"/>
                          </w:rPr>
                        </w:pPr>
                        <w:r w:rsidRPr="002D133C">
                          <w:rPr>
                            <w:i/>
                            <w:sz w:val="18"/>
                          </w:rPr>
                          <w:t>Request Queue</w:t>
                        </w:r>
                      </w:p>
                    </w:txbxContent>
                  </v:textbox>
                </v:shape>
                <v:line id="Straight Connector 155" o:spid="_x0000_s1176"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VycEAAADcAAAADwAAAGRycy9kb3ducmV2LnhtbERP24rCMBB9F/Yfwgi+yJquokg1yq4g&#10;CILihX0emrEpNpPSRFv/3giCb3M415kvW1uKO9W+cKzgZ5CAIM6cLjhXcD6tv6cgfEDWWDomBQ/y&#10;sFx8deaYatfwge7HkIsYwj5FBSaEKpXSZ4Ys+oGriCN3cbXFEGGdS11jE8NtKYdJMpEWC44NBita&#10;Gcqux5tVcJ3+b4erpDH73YVGu8Mj6/f/vFK9bvs7AxGoDR/x273Rcf54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FXJwQAAANwAAAAPAAAAAAAAAAAAAAAA&#10;AKECAABkcnMvZG93bnJldi54bWxQSwUGAAAAAAQABAD5AAAAjwMAAAAA&#10;" strokecolor="black [3200]" strokeweight=".5pt">
                  <v:stroke dashstyle="longDashDot" joinstyle="miter"/>
                </v:line>
                <v:shape id="Straight Arrow Connector 158" o:spid="_x0000_s1177"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XUcIAAADcAAAADwAAAGRycy9kb3ducmV2LnhtbESPQWvCQBCF74L/YRnBS9BNBUVSVymC&#10;sddGDx7H7DQJzc6G7DZJ/33nUOhthvfmvW8Op8m1aqA+NJ4NvKxTUMSltw1XBu63y2oPKkRki61n&#10;MvBDAU7H+eyAmfUjf9BQxEpJCIcMDdQxdpnWoazJYVj7jli0T987jLL2lbY9jhLuWr1J05122LA0&#10;1NjRuabyq/h2BnLSyXS98jbuHklePn3AnIMxy8X09goq0hT/zX/X71bwt0Irz8gE+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cXUcIAAADcAAAADwAAAAAAAAAAAAAA&#10;AAChAgAAZHJzL2Rvd25yZXYueG1sUEsFBgAAAAAEAAQA+QAAAJADAAAAAA==&#10;" strokecolor="black [3200]" strokeweight=".5pt">
                  <v:stroke endarrow="open" joinstyle="miter"/>
                </v:shape>
                <v:rect id="Rectangle 159" o:spid="_x0000_s1178"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PWMEA&#10;AADcAAAADwAAAGRycy9kb3ducmV2LnhtbERPS4vCMBC+C/sfwix401RF0a5RfKDuUetjr0Mz25Zt&#10;JqWJWv/9RhC8zcf3nOm8MaW4Ue0Kywp63QgEcWp1wZmC03HTGYNwHlljaZkUPMjBfPbRmmKs7Z0P&#10;dEt8JkIIuxgV5N5XsZQuzcmg69qKOHC/tjboA6wzqWu8h3BTyn4UjaTBgkNDjhWtckr/kqtRcE23&#10;y5+sWuzXmwHvpO1NzPmilWp/NosvEJ4a/xa/3N86zB9O4P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T1jBAAAA3AAAAA8AAAAAAAAAAAAAAAAAmAIAAGRycy9kb3du&#10;cmV2LnhtbFBLBQYAAAAABAAEAPUAAACGAwAAAAA=&#10;" fillcolor="white [3201]" strokecolor="#70ad47 [3209]" strokeweight="1pt"/>
                <v:shape id="Text Box 160" o:spid="_x0000_s1179"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fosUA&#10;AADcAAAADwAAAGRycy9kb3ducmV2LnhtbESPS2sCQRCE74L/YeiAN52N4iKrowRRCAjBFyTHdqf3&#10;QXZ6lp2Jbv69fQjk1k1VV3292vSuUXfqQu3ZwOskAUWce1tzaeB62Y8XoEJEtth4JgO/FGCzHg5W&#10;mFn/4BPdz7FUEsIhQwNVjG2mdcgrchgmviUWrfCdwyhrV2rb4UPCXaOnSZJqhzVLQ4UtbSvKv88/&#10;zsDHNvXz2a1fFLvjwZ/KYqa/5p/GjF76tyWoSH38N/9dv1vBTwVfnpEJ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V+ixQAAANwAAAAPAAAAAAAAAAAAAAAAAJgCAABkcnMv&#10;ZG93bnJldi54bWxQSwUGAAAAAAQABAD1AAAAigMAAAAA&#10;" fillcolor="white [3201]" strokeweight=".5pt">
                  <v:textbox>
                    <w:txbxContent>
                      <w:p w14:paraId="7A198835" w14:textId="3DA58106" w:rsidR="00E8304C" w:rsidRPr="002D133C" w:rsidRDefault="00E8304C">
                        <w:pPr>
                          <w:rPr>
                            <w:sz w:val="18"/>
                          </w:rPr>
                        </w:pPr>
                        <w:proofErr w:type="spellStart"/>
                        <w:r>
                          <w:rPr>
                            <w:sz w:val="18"/>
                          </w:rPr>
                          <w:t>DecideRequest</w:t>
                        </w:r>
                        <w:proofErr w:type="spellEnd"/>
                      </w:p>
                    </w:txbxContent>
                  </v:textbox>
                </v:shape>
                <v:line id="Straight Connector 162" o:spid="_x0000_s1180"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181"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8P78AAADcAAAADwAAAGRycy9kb3ducmV2LnhtbERPzYrCMBC+L/gOYQRv29QVi1TTIoLi&#10;SVn1AYZmTIvNpDTZWt/eLCzsbT6+39mUo23FQL1vHCuYJykI4srpho2C23X/uQLhA7LG1jEpeJGH&#10;sph8bDDX7snfNFyCETGEfY4K6hC6XEpf1WTRJ64jjtzd9RZDhL2RusdnDLet/ErTTFpsODbU2NGu&#10;pupx+bEKtDmR3DozLOcmu+0rc8bTYVBqNh23axCBxvAv/nMfdZyfLe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T8P78AAADcAAAADwAAAAAAAAAAAAAAAACh&#10;AgAAZHJzL2Rvd25yZXYueG1sUEsFBgAAAAAEAAQA+QAAAI0DAAAAAA==&#10;" strokecolor="black [3200]" strokeweight=".5pt">
                  <v:stroke joinstyle="miter"/>
                </v:line>
                <v:line id="Straight Connector 164" o:spid="_x0000_s1182"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GOqcEAAADcAAAADwAAAGRycy9kb3ducmV2LnhtbERP32vCMBB+H+x/CDfY20wtEqQzShEE&#10;URhMt/ejOduy5lKSqG3/+mUw8O0+vp+32gy2EzfyoXWsYT7LQBBXzrRca/g6796WIEJENtg5Jg0j&#10;Bdisn59WWBh350+6nWItUgiHAjU0MfaFlKFqyGKYuZ44cRfnLcYEfS2Nx3sKt53Ms0xJiy2nhgZ7&#10;2jZU/ZyuVgNOSn6oYSzVFI+HS2Xs99nnWr++DOU7iEhDfIj/3XuT5qsF/D2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Y6pwQAAANwAAAAPAAAAAAAAAAAAAAAA&#10;AKECAABkcnMvZG93bnJldi54bWxQSwUGAAAAAAQABAD5AAAAjwMAAAAA&#10;" strokecolor="black [3200]" strokeweight=".5pt">
                  <v:stroke endarrow="block" joinstyle="miter"/>
                </v:line>
                <v:shape id="Text Box 165" o:spid="_x0000_s1183"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8OsIA&#10;AADcAAAADwAAAGRycy9kb3ducmV2LnhtbERP24rCMBB9F/Yfwiz4pukqLVKNIrKCIMjqLujj2Ewv&#10;2ExKE7X+/UYQfJvDuc5s0Zla3Kh1lWUFX8MIBHFmdcWFgr/f9WACwnlkjbVlUvAgB4v5R2+GqbZ3&#10;3tPt4AsRQtilqKD0vkmldFlJBt3QNsSBy21r0AfYFlK3eA/hppajKEqkwYpDQ4kNrUrKLoerUbBb&#10;JTYen7t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vw6wgAAANwAAAAPAAAAAAAAAAAAAAAAAJgCAABkcnMvZG93&#10;bnJldi54bWxQSwUGAAAAAAQABAD1AAAAhwMAAAAA&#10;" fillcolor="white [3201]" strokeweight=".5pt">
                  <v:textbo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v:textbox>
                </v:shape>
                <v:line id="Straight Connector 166" o:spid="_x0000_s1184"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line id="Straight Connector 167" o:spid="_x0000_s1185"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FPMMAAADcAAAADwAAAGRycy9kb3ducmV2LnhtbERP32vCMBB+H+x/CDfwZWiqA1c7owxx&#10;MFDmrMHno7m1Zc2lNJnW/94Iwt7u4/t582VvG3GizteOFYxHCQjiwpmaSwX68DFMQfiAbLBxTAou&#10;5GG5eHyYY2bcmfd0ykMpYgj7DBVUIbSZlL6oyKIfuZY4cj+usxgi7EppOjzHcNvISZJMpcWaY0OF&#10;La0qKn7zP6tgo2fH55ddqrU95F/4rev1brtSavDUv7+BCNSHf/Hd/Wni/O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xRTzDAAAA3AAAAA8AAAAAAAAAAAAA&#10;AAAAoQIAAGRycy9kb3ducmV2LnhtbFBLBQYAAAAABAAEAPkAAACRAwAAAAA=&#10;" strokecolor="black [3200]" strokeweight=".5pt">
                  <v:stroke joinstyle="miter"/>
                </v:line>
                <v:line id="Straight Connector 168" o:spid="_x0000_s1186"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RTsYAAADcAAAADwAAAGRycy9kb3ducmV2LnhtbESPQWvCQBCF74X+h2UKvRTdtIJodJUi&#10;LRRaqsbF85Adk9DsbMhuNf77zqHgbYb35r1vluvBt+pMfWwCG3geZ6CIy+AargzYw/toBiomZIdt&#10;YDJwpQjr1f3dEnMXLrync5EqJSEcczRQp9TlWseyJo9xHDpi0U6h95hk7SvterxIuG/1S5ZNtceG&#10;paHGjjY1lT/FrzfwaefHp8l2Zq0/FN+4s83b9mtjzOPD8LoAlWhIN/P/9Yc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0U7GAAAA3AAAAA8AAAAAAAAA&#10;AAAAAAAAoQIAAGRycy9kb3ducmV2LnhtbFBLBQYAAAAABAAEAPkAAACUAwAAAAA=&#10;" strokecolor="black [3200]" strokeweight=".5pt">
                  <v:stroke joinstyle="miter"/>
                </v:line>
                <v:line id="Straight Connector 169" o:spid="_x0000_s1187"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shape id="Text Box 171" o:spid="_x0000_s1188"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s5MQA&#10;AADcAAAADwAAAGRycy9kb3ducmV2LnhtbERPyWrDMBC9B/oPYgq9JXJqsuBYDsW0EAiUZoHkOLHG&#10;C7FGxlIT9++rQiG3ebx10vVgWnGj3jWWFUwnEQjiwuqGKwXHw8d4CcJ5ZI2tZVLwQw7W2dMoxUTb&#10;O+/otveVCCHsElRQe98lUrqiJoNuYjviwJW2N+gD7Cupe7yHcNPK1yiaS4MNh4YaO8prKq77b6Pg&#10;M5/bWXwZluX719buqjKW59lJqZfn4W0FwtPgH+J/90aH+Ysp/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bOTEAAAA3AAAAA8AAAAAAAAAAAAAAAAAmAIAAGRycy9k&#10;b3ducmV2LnhtbFBLBQYAAAAABAAEAPUAAACJAwAAAAA=&#10;" fillcolor="white [3201]" strokeweight=".5pt">
                  <v:textbox>
                    <w:txbxContent>
                      <w:p w14:paraId="46E2660D" w14:textId="64B4EE9B" w:rsidR="00E8304C" w:rsidRPr="002D133C" w:rsidRDefault="00E8304C">
                        <w:pPr>
                          <w:rPr>
                            <w:sz w:val="18"/>
                          </w:rPr>
                        </w:pPr>
                        <w:proofErr w:type="gramStart"/>
                        <w:r>
                          <w:rPr>
                            <w:sz w:val="18"/>
                          </w:rPr>
                          <w:t>loop</w:t>
                        </w:r>
                        <w:proofErr w:type="gramEnd"/>
                      </w:p>
                    </w:txbxContent>
                  </v:textbox>
                </v:shape>
                <v:line id="Straight Connector 173" o:spid="_x0000_s1189"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0RsEAAADcAAAADwAAAGRycy9kb3ducmV2LnhtbERP24rCMBB9F/Yfwgi+yJqugko1yq4g&#10;CILihX0emrEpNpPSRFv/3giCb3M415kvW1uKO9W+cKzgZ5CAIM6cLjhXcD6tv6cgfEDWWDomBQ/y&#10;sFx8deaYatfwge7HkIsYwj5FBSaEKpXSZ4Ys+oGriCN3cbXFEGGdS11jE8NtKYdJMpYWC44NBita&#10;Gcqux5tVcJ3+b4erpDH73YVGu8Mj6/f/vFK9bvs7AxGoDR/x273Rcf5kB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DRGwQAAANwAAAAPAAAAAAAAAAAAAAAA&#10;AKECAABkcnMvZG93bnJldi54bWxQSwUGAAAAAAQABAD5AAAAjwMAAAAA&#10;" strokecolor="black [3200]" strokeweight=".5pt">
                  <v:stroke dashstyle="longDashDot" joinstyle="miter"/>
                </v:line>
                <v:line id="Straight Connector 176" o:spid="_x0000_s1190"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3sEAAADcAAAADwAAAGRycy9kb3ducmV2LnhtbERP24rCMBB9F/Yfwgi+yJqugko1yq4g&#10;CILihX0emrEpNpPSRFv/3giCb3M415kvW1uKO9W+cKzgZ5CAIM6cLjhXcD6tv6cgfEDWWDomBQ/y&#10;sFx8deaYatfwge7HkIsYwj5FBSaEKpXSZ4Ys+oGriCN3cbXFEGGdS11jE8NtKYdJMpYWC44NBita&#10;Gcqux5tVcJ3+b4erpDH73YVGu8Mj6/f/vFK9bvs7AxGoDR/x273Rcf5k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5fewQAAANwAAAAPAAAAAAAAAAAAAAAA&#10;AKECAABkcnMvZG93bnJldi54bWxQSwUGAAAAAAQABAD5AAAAjwMAAAAA&#10;" strokecolor="black [3200]" strokeweight=".5pt">
                  <v:stroke dashstyle="longDashDot" joinstyle="miter"/>
                </v:line>
                <v:line id="Straight Connector 177" o:spid="_x0000_s1191"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MyRcIAAADcAAAADwAAAGRycy9kb3ducmV2LnhtbERPTYvCMBC9C/6HMMJeZE1VUOkaZVdY&#10;EASluux5aMam2ExKE23990YQvM3jfc5y3dlK3KjxpWMF41ECgjh3uuRCwd/p93MBwgdkjZVjUnAn&#10;D+tVv7fEVLuWM7odQyFiCPsUFZgQ6lRKnxuy6EeuJo7c2TUWQ4RNIXWDbQy3lZwkyUxaLDk2GKxp&#10;Yyi/HK9WwWXxv5tsktYc9mea7rN7Phz+eKU+Bt33F4hAXXiLX+6tjvPnc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MyRcIAAADcAAAADwAAAAAAAAAAAAAA&#10;AAChAgAAZHJzL2Rvd25yZXYueG1sUEsFBgAAAAAEAAQA+QAAAJADAAAAAA==&#10;" strokecolor="black [3200]" strokeweight=".5pt">
                  <v:stroke dashstyle="longDashDot" joinstyle="miter"/>
                </v:line>
                <w10:anchorlock/>
              </v:group>
            </w:pict>
          </mc:Fallback>
        </mc:AlternateContent>
      </w:r>
    </w:p>
    <w:p w14:paraId="49CCB847" w14:textId="048AD0B8" w:rsidR="002C196F" w:rsidRDefault="0094618C" w:rsidP="0094618C">
      <w:pPr>
        <w:pStyle w:val="Caption"/>
        <w:rPr>
          <w:sz w:val="24"/>
        </w:rPr>
      </w:pPr>
      <w:r>
        <w:t xml:space="preserve">Figure </w:t>
      </w:r>
      <w:r w:rsidR="001654FA">
        <w:t>8</w:t>
      </w:r>
      <w:r>
        <w:t>– Dynamic Diagram: Decide Room Requests</w:t>
      </w:r>
    </w:p>
    <w:p w14:paraId="6B65119A" w14:textId="77777777" w:rsidR="002C196F" w:rsidRDefault="002C196F">
      <w:pPr>
        <w:rPr>
          <w:sz w:val="24"/>
        </w:rPr>
      </w:pPr>
    </w:p>
    <w:p w14:paraId="1C5C95D7" w14:textId="77777777" w:rsidR="005E2309" w:rsidRDefault="005E2309" w:rsidP="008F54C6">
      <w:pPr>
        <w:pStyle w:val="Heading1"/>
        <w:jc w:val="center"/>
      </w:pPr>
      <w:bookmarkStart w:id="11" w:name="_Toc404632284"/>
      <w:r>
        <w:t>RATIONALE FOR DETAILED DESIGN MODEL</w:t>
      </w:r>
      <w:bookmarkEnd w:id="11"/>
    </w:p>
    <w:p w14:paraId="73687B4B" w14:textId="048AF136" w:rsidR="005E2309" w:rsidRDefault="00B66E72">
      <w:pPr>
        <w:rPr>
          <w:sz w:val="24"/>
        </w:rPr>
      </w:pPr>
      <w:r>
        <w:rPr>
          <w:sz w:val="24"/>
        </w:rPr>
        <w:tab/>
        <w:t>We decided upon the given design by viewing other websites and examples. The final product that we’re creating is not unique by any means and, as such, already has plenty of use. The group chose the aspects that applied most appropriately, which placed in their simplest form. The ideology of “the simpler, the better” was heavily in play here</w:t>
      </w:r>
      <w:r w:rsidR="00900657">
        <w:rPr>
          <w:sz w:val="24"/>
        </w:rPr>
        <w:t xml:space="preserve"> due to the potential massive amount of traffic the client may receive in comparison to the number of employees available</w:t>
      </w:r>
      <w:r>
        <w:rPr>
          <w:sz w:val="24"/>
        </w:rPr>
        <w:t xml:space="preserve">. </w:t>
      </w:r>
      <w:r w:rsidR="00900657">
        <w:rPr>
          <w:sz w:val="24"/>
        </w:rPr>
        <w:t>So a</w:t>
      </w:r>
      <w:r w:rsidR="004E53E7">
        <w:rPr>
          <w:sz w:val="24"/>
        </w:rPr>
        <w:t xml:space="preserve"> minimum number of tasks are available at any one time for a user to choose, whether the</w:t>
      </w:r>
      <w:r w:rsidR="00900657">
        <w:rPr>
          <w:sz w:val="24"/>
        </w:rPr>
        <w:t xml:space="preserve">y </w:t>
      </w:r>
      <w:proofErr w:type="gramStart"/>
      <w:r w:rsidR="00900657">
        <w:rPr>
          <w:sz w:val="24"/>
        </w:rPr>
        <w:t>be</w:t>
      </w:r>
      <w:proofErr w:type="gramEnd"/>
      <w:r w:rsidR="00900657">
        <w:rPr>
          <w:sz w:val="24"/>
        </w:rPr>
        <w:t xml:space="preserve"> a student or administrator</w:t>
      </w:r>
      <w:r w:rsidR="004E53E7">
        <w:rPr>
          <w:sz w:val="24"/>
        </w:rPr>
        <w:t xml:space="preserve"> in order to streamline the process of whatever needs to be accomplished. </w:t>
      </w:r>
    </w:p>
    <w:p w14:paraId="3DE6C25E" w14:textId="77777777" w:rsidR="005E2309" w:rsidRDefault="005E2309">
      <w:pPr>
        <w:rPr>
          <w:sz w:val="24"/>
        </w:rPr>
      </w:pPr>
    </w:p>
    <w:p w14:paraId="59E778EA" w14:textId="77777777" w:rsidR="005E2309" w:rsidRDefault="005E2309" w:rsidP="008F54C6">
      <w:pPr>
        <w:pStyle w:val="Heading1"/>
        <w:jc w:val="center"/>
      </w:pPr>
      <w:bookmarkStart w:id="12" w:name="_Toc404632285"/>
      <w:r>
        <w:t>TRACEABILITY FROM REQUIREMENTS TO DETAILED DESIGN MODEL</w:t>
      </w:r>
      <w:bookmarkEnd w:id="12"/>
    </w:p>
    <w:p w14:paraId="052AB587" w14:textId="582D278D" w:rsidR="005E2309" w:rsidRDefault="00900657">
      <w:pPr>
        <w:rPr>
          <w:sz w:val="24"/>
        </w:rPr>
      </w:pPr>
      <w:r>
        <w:rPr>
          <w:sz w:val="24"/>
        </w:rPr>
        <w:tab/>
        <w:t>The requirements document lists all of the features described by sequence diagrams and the user interface in this document. Each feature, save those that are no longer going to be used due to changes in the project parameters, has been implemented in greater detail than was described by the requirements. This was thanks to the group now having a clear set of tools and designs available for use, rather than just a vague idea of how the project should be handled.</w:t>
      </w:r>
    </w:p>
    <w:p w14:paraId="44253E69" w14:textId="77777777" w:rsidR="005E2309" w:rsidRDefault="005E2309">
      <w:pPr>
        <w:rPr>
          <w:sz w:val="24"/>
        </w:rPr>
      </w:pPr>
    </w:p>
    <w:p w14:paraId="57AFDCBF" w14:textId="77777777" w:rsidR="005E2309" w:rsidRDefault="005E2309" w:rsidP="0090553B">
      <w:pPr>
        <w:pStyle w:val="Heading1"/>
        <w:jc w:val="center"/>
      </w:pPr>
      <w:bookmarkStart w:id="13" w:name="_Toc404632286"/>
      <w:r>
        <w:t>REFERENCES</w:t>
      </w:r>
      <w:bookmarkEnd w:id="13"/>
    </w:p>
    <w:p w14:paraId="2BFB6FF0" w14:textId="7B07D8BC" w:rsidR="008F54C6" w:rsidRPr="00A23F59" w:rsidRDefault="00A23F59" w:rsidP="00A23F59">
      <w:pPr>
        <w:ind w:left="720" w:hanging="720"/>
        <w:rPr>
          <w:sz w:val="24"/>
        </w:rPr>
      </w:pPr>
      <w:r>
        <w:rPr>
          <w:sz w:val="24"/>
        </w:rPr>
        <w:t xml:space="preserve">Bell, Donald. </w:t>
      </w:r>
      <w:r>
        <w:rPr>
          <w:i/>
          <w:sz w:val="24"/>
        </w:rPr>
        <w:t>UML basics: The sequence diagram</w:t>
      </w:r>
      <w:r>
        <w:rPr>
          <w:sz w:val="24"/>
        </w:rPr>
        <w:t xml:space="preserve">. IBM Corporation, 14 Feb. 2004. </w:t>
      </w:r>
      <w:proofErr w:type="gramStart"/>
      <w:r>
        <w:rPr>
          <w:sz w:val="24"/>
        </w:rPr>
        <w:t>Web.</w:t>
      </w:r>
      <w:proofErr w:type="gramEnd"/>
      <w:r>
        <w:rPr>
          <w:sz w:val="24"/>
        </w:rPr>
        <w:t xml:space="preserve"> 26 Oct 2014.</w:t>
      </w:r>
    </w:p>
    <w:sectPr w:rsidR="008F54C6" w:rsidRPr="00A23F59" w:rsidSect="006414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E0"/>
    <w:rsid w:val="00035FD5"/>
    <w:rsid w:val="000A3142"/>
    <w:rsid w:val="000F2859"/>
    <w:rsid w:val="00100FC7"/>
    <w:rsid w:val="001407C1"/>
    <w:rsid w:val="001654FA"/>
    <w:rsid w:val="001B0182"/>
    <w:rsid w:val="001D24A8"/>
    <w:rsid w:val="001F1AD3"/>
    <w:rsid w:val="002108CE"/>
    <w:rsid w:val="002C196F"/>
    <w:rsid w:val="002D0821"/>
    <w:rsid w:val="002D133C"/>
    <w:rsid w:val="0030146F"/>
    <w:rsid w:val="00301880"/>
    <w:rsid w:val="00306797"/>
    <w:rsid w:val="00346184"/>
    <w:rsid w:val="00357D08"/>
    <w:rsid w:val="003855F0"/>
    <w:rsid w:val="003C7E03"/>
    <w:rsid w:val="003D5C1D"/>
    <w:rsid w:val="00460761"/>
    <w:rsid w:val="004C79E0"/>
    <w:rsid w:val="004E53E7"/>
    <w:rsid w:val="005E2309"/>
    <w:rsid w:val="0060567E"/>
    <w:rsid w:val="006348A7"/>
    <w:rsid w:val="00637130"/>
    <w:rsid w:val="00641403"/>
    <w:rsid w:val="00644689"/>
    <w:rsid w:val="00712B08"/>
    <w:rsid w:val="00713684"/>
    <w:rsid w:val="007C7CEA"/>
    <w:rsid w:val="007F2FBA"/>
    <w:rsid w:val="008172B4"/>
    <w:rsid w:val="008A193A"/>
    <w:rsid w:val="008C3F98"/>
    <w:rsid w:val="008D32D1"/>
    <w:rsid w:val="008F54C6"/>
    <w:rsid w:val="00900657"/>
    <w:rsid w:val="0090553B"/>
    <w:rsid w:val="00913370"/>
    <w:rsid w:val="0094618C"/>
    <w:rsid w:val="009733E5"/>
    <w:rsid w:val="00983BB1"/>
    <w:rsid w:val="009C6739"/>
    <w:rsid w:val="009F0200"/>
    <w:rsid w:val="00A12D8E"/>
    <w:rsid w:val="00A23F59"/>
    <w:rsid w:val="00AF3835"/>
    <w:rsid w:val="00B00435"/>
    <w:rsid w:val="00B111DF"/>
    <w:rsid w:val="00B144F2"/>
    <w:rsid w:val="00B57FF8"/>
    <w:rsid w:val="00B66E72"/>
    <w:rsid w:val="00BB778F"/>
    <w:rsid w:val="00BC32F3"/>
    <w:rsid w:val="00BF6631"/>
    <w:rsid w:val="00CA30CA"/>
    <w:rsid w:val="00D2438A"/>
    <w:rsid w:val="00D35FF7"/>
    <w:rsid w:val="00DC05C1"/>
    <w:rsid w:val="00DE0C5B"/>
    <w:rsid w:val="00E24D42"/>
    <w:rsid w:val="00E621BA"/>
    <w:rsid w:val="00E64F60"/>
    <w:rsid w:val="00E8304C"/>
    <w:rsid w:val="00F72A1A"/>
    <w:rsid w:val="00FE3C61"/>
    <w:rsid w:val="390143B8"/>
    <w:rsid w:val="6AC5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BA629B217F47E2B6E59AC865035FE5"/>
        <w:category>
          <w:name w:val="General"/>
          <w:gallery w:val="placeholder"/>
        </w:category>
        <w:types>
          <w:type w:val="bbPlcHdr"/>
        </w:types>
        <w:behaviors>
          <w:behavior w:val="content"/>
        </w:behaviors>
        <w:guid w:val="{EF4D36E6-02EE-409B-8726-C1146CA459F0}"/>
      </w:docPartPr>
      <w:docPartBody>
        <w:p w:rsidR="00122C3D" w:rsidRDefault="00E452A4" w:rsidP="00E452A4">
          <w:pPr>
            <w:pStyle w:val="3DBA629B217F47E2B6E59AC865035FE5"/>
          </w:pPr>
          <w:r>
            <w:rPr>
              <w:color w:val="365F91" w:themeColor="accent1" w:themeShade="BF"/>
              <w:sz w:val="24"/>
              <w:szCs w:val="24"/>
            </w:rPr>
            <w:t>[Company name]</w:t>
          </w:r>
        </w:p>
      </w:docPartBody>
    </w:docPart>
    <w:docPart>
      <w:docPartPr>
        <w:name w:val="2A06F7FF8A86409B9942C8A704CE7731"/>
        <w:category>
          <w:name w:val="General"/>
          <w:gallery w:val="placeholder"/>
        </w:category>
        <w:types>
          <w:type w:val="bbPlcHdr"/>
        </w:types>
        <w:behaviors>
          <w:behavior w:val="content"/>
        </w:behaviors>
        <w:guid w:val="{58E81829-72E6-41C4-BBDF-DC7EF3EE603A}"/>
      </w:docPartPr>
      <w:docPartBody>
        <w:p w:rsidR="00122C3D" w:rsidRDefault="00E452A4" w:rsidP="00E452A4">
          <w:pPr>
            <w:pStyle w:val="2A06F7FF8A86409B9942C8A704CE7731"/>
          </w:pPr>
          <w:r>
            <w:rPr>
              <w:rFonts w:asciiTheme="majorHAnsi" w:eastAsiaTheme="majorEastAsia" w:hAnsiTheme="majorHAnsi" w:cstheme="majorBidi"/>
              <w:color w:val="4F81BD" w:themeColor="accent1"/>
              <w:sz w:val="88"/>
              <w:szCs w:val="88"/>
            </w:rPr>
            <w:t>[Document title]</w:t>
          </w:r>
        </w:p>
      </w:docPartBody>
    </w:docPart>
    <w:docPart>
      <w:docPartPr>
        <w:name w:val="763BC16C00984C5FA508101EFEB32EB3"/>
        <w:category>
          <w:name w:val="General"/>
          <w:gallery w:val="placeholder"/>
        </w:category>
        <w:types>
          <w:type w:val="bbPlcHdr"/>
        </w:types>
        <w:behaviors>
          <w:behavior w:val="content"/>
        </w:behaviors>
        <w:guid w:val="{93389F2D-CF24-4567-83C0-672AEA70C797}"/>
      </w:docPartPr>
      <w:docPartBody>
        <w:p w:rsidR="00122C3D" w:rsidRDefault="00E452A4" w:rsidP="00E452A4">
          <w:pPr>
            <w:pStyle w:val="763BC16C00984C5FA508101EFEB32EB3"/>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A4"/>
    <w:rsid w:val="000754FE"/>
    <w:rsid w:val="000F5450"/>
    <w:rsid w:val="00122C3D"/>
    <w:rsid w:val="00191044"/>
    <w:rsid w:val="007726F4"/>
    <w:rsid w:val="00927839"/>
    <w:rsid w:val="00CE3244"/>
    <w:rsid w:val="00E452A4"/>
    <w:rsid w:val="00EC31EE"/>
    <w:rsid w:val="00F14A5C"/>
    <w:rsid w:val="00F4723C"/>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Don04</b:Tag>
    <b:SourceType>InternetSite</b:SourceType>
    <b:Guid>{69EDB792-43B6-49C0-9651-69A032BF4EE1}</b:Guid>
    <b:Title>UML Basics</b:Title>
    <b:Year>2004</b:Year>
    <b:Medium>Web</b:Medium>
    <b:Author>
      <b:Author>
        <b:NameList>
          <b:Person>
            <b:Last>Bell</b:Last>
            <b:First>Donald</b:First>
          </b:Person>
        </b:NameList>
      </b:Author>
    </b:Author>
    <b:Month>February</b:Month>
    <b:Day>16</b:Day>
    <b:YearAccessed>2014</b:YearAccessed>
    <b:MonthAccessed>October</b:MonthAccessed>
    <b:DayAccessed>26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183AAD77-C31A-419F-AB6A-FD6A1135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582</TotalTime>
  <Pages>11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Design</vt:lpstr>
    </vt:vector>
  </TitlesOfParts>
  <Company>CMPS453 – University of Louisiana at Lafayette</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UL Housing Project</dc:subject>
  <dc:creator>Brandin Jefferson, Issa Samake, Zach Danjean, Yee Wong, Jaquincy Nelson, Brian Okoye</dc:creator>
  <cp:keywords/>
  <dc:description/>
  <cp:lastModifiedBy>Dre</cp:lastModifiedBy>
  <cp:revision>19</cp:revision>
  <dcterms:created xsi:type="dcterms:W3CDTF">2014-10-24T00:24:00Z</dcterms:created>
  <dcterms:modified xsi:type="dcterms:W3CDTF">2014-11-25T04:44:00Z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