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550777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564E67E" w14:textId="77777777" w:rsidR="00641403" w:rsidRDefault="006414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641403" w14:paraId="3539006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DBA629B217F47E2B6E59AC865035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FD12CF" w14:textId="77777777"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CMPS453 – University of Louisiana at Lafayette</w:t>
                    </w:r>
                  </w:p>
                </w:tc>
              </w:sdtContent>
            </w:sdt>
          </w:tr>
          <w:tr w:rsidR="00641403" w14:paraId="4E30F7F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06F7FF8A86409B9942C8A704CE77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88EA83" w14:textId="77777777" w:rsidR="00641403" w:rsidRDefault="00641403" w:rsidP="0064140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Design</w:t>
                    </w:r>
                  </w:p>
                </w:sdtContent>
              </w:sdt>
            </w:tc>
          </w:tr>
          <w:tr w:rsidR="00641403" w14:paraId="7D1C16F1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63BC16C00984C5FA508101EFEB32EB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EE22BE" w14:textId="77777777" w:rsidR="00641403" w:rsidRDefault="00641403" w:rsidP="00641403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UL Housing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6781"/>
            <w:tblOverlap w:val="never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2D0821" w14:paraId="5A24AABB" w14:textId="77777777" w:rsidTr="002D0821">
            <w:tc>
              <w:tcPr>
                <w:tcW w:w="73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65ACBF" w14:textId="025FDE18" w:rsidR="002D0821" w:rsidRDefault="00E8304C" w:rsidP="002D082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0392CE0E2BF84C8790CE3A6C623B690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Brandin Jefferson,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Issa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Samake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, Zach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Danjean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, Yee Wong,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Jaquincy</w:t>
                    </w:r>
                    <w:proofErr w:type="spellEnd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 xml:space="preserve"> Nelson, Brian </w:t>
                    </w:r>
                    <w:proofErr w:type="spellStart"/>
                    <w:r w:rsidR="002D0821">
                      <w:rPr>
                        <w:color w:val="5B9BD5" w:themeColor="accent1"/>
                        <w:sz w:val="28"/>
                        <w:szCs w:val="28"/>
                      </w:rPr>
                      <w:t>Okoye</w:t>
                    </w:r>
                    <w:proofErr w:type="spellEnd"/>
                  </w:sdtContent>
                </w:sdt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BE456CC34094931B7FBD1EE810AE92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BA0C5B9" w14:textId="77777777" w:rsidR="002D0821" w:rsidRDefault="002D0821" w:rsidP="002D082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10-23-2014</w:t>
                    </w:r>
                  </w:p>
                </w:sdtContent>
              </w:sdt>
              <w:p w14:paraId="01CE15BD" w14:textId="77777777" w:rsidR="002D0821" w:rsidRDefault="002D0821" w:rsidP="002D082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174A8840" w14:textId="77777777" w:rsidR="00641403" w:rsidRDefault="00641403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14:paraId="344833EA" w14:textId="77777777" w:rsidR="00B57FF8" w:rsidRDefault="00A12D8E">
      <w:pPr>
        <w:rPr>
          <w:sz w:val="24"/>
        </w:rPr>
      </w:pPr>
      <w:r>
        <w:rPr>
          <w:sz w:val="24"/>
        </w:rPr>
        <w:lastRenderedPageBreak/>
        <w:t>ABSTRACT</w:t>
      </w:r>
    </w:p>
    <w:p w14:paraId="1E5C8FD6" w14:textId="77777777" w:rsidR="00A12D8E" w:rsidRDefault="00A12D8E">
      <w:pPr>
        <w:rPr>
          <w:sz w:val="24"/>
        </w:rPr>
      </w:pPr>
    </w:p>
    <w:p w14:paraId="7FE26F32" w14:textId="77777777" w:rsidR="00A12D8E" w:rsidRDefault="00A12D8E">
      <w:pPr>
        <w:rPr>
          <w:sz w:val="24"/>
        </w:rPr>
      </w:pPr>
    </w:p>
    <w:p w14:paraId="12C9C7A7" w14:textId="77777777" w:rsidR="00A12D8E" w:rsidRDefault="00A12D8E">
      <w:pPr>
        <w:rPr>
          <w:sz w:val="24"/>
        </w:rPr>
      </w:pPr>
      <w:r>
        <w:rPr>
          <w:sz w:val="24"/>
        </w:rPr>
        <w:t>TABLE OF CONTENTS</w:t>
      </w:r>
    </w:p>
    <w:p w14:paraId="3C2D09D8" w14:textId="77777777" w:rsidR="00A12D8E" w:rsidRDefault="00A12D8E">
      <w:pPr>
        <w:rPr>
          <w:sz w:val="24"/>
        </w:rPr>
      </w:pPr>
      <w:r>
        <w:rPr>
          <w:sz w:val="24"/>
        </w:rPr>
        <w:t>LIST OF FIGURES</w:t>
      </w:r>
    </w:p>
    <w:p w14:paraId="4ECD151A" w14:textId="77777777" w:rsidR="00A12D8E" w:rsidRDefault="00A12D8E">
      <w:pPr>
        <w:rPr>
          <w:sz w:val="24"/>
        </w:rPr>
      </w:pPr>
      <w:r>
        <w:rPr>
          <w:sz w:val="24"/>
        </w:rPr>
        <w:t>LIST OF TABLES</w:t>
      </w:r>
    </w:p>
    <w:p w14:paraId="251A7225" w14:textId="77777777" w:rsidR="00A12D8E" w:rsidRDefault="00A12D8E">
      <w:pPr>
        <w:rPr>
          <w:sz w:val="24"/>
        </w:rPr>
      </w:pPr>
    </w:p>
    <w:p w14:paraId="72B9866E" w14:textId="77777777" w:rsidR="00A12D8E" w:rsidRDefault="00A12D8E">
      <w:pPr>
        <w:rPr>
          <w:sz w:val="24"/>
        </w:rPr>
      </w:pPr>
      <w:r>
        <w:rPr>
          <w:sz w:val="24"/>
        </w:rPr>
        <w:t>INTRODUCTION</w:t>
      </w:r>
    </w:p>
    <w:p w14:paraId="613A5EA8" w14:textId="77777777" w:rsidR="00A12D8E" w:rsidRDefault="00A12D8E">
      <w:pPr>
        <w:rPr>
          <w:sz w:val="24"/>
        </w:rPr>
      </w:pPr>
    </w:p>
    <w:p w14:paraId="561B7D44" w14:textId="77777777" w:rsidR="00A12D8E" w:rsidRDefault="00A12D8E">
      <w:pPr>
        <w:rPr>
          <w:sz w:val="24"/>
        </w:rPr>
      </w:pPr>
    </w:p>
    <w:p w14:paraId="016CED92" w14:textId="77777777" w:rsidR="00A12D8E" w:rsidRDefault="00A12D8E">
      <w:pPr>
        <w:rPr>
          <w:sz w:val="24"/>
        </w:rPr>
      </w:pPr>
      <w:r>
        <w:rPr>
          <w:sz w:val="24"/>
        </w:rPr>
        <w:t>GUI (Graphical User Interface) Design</w:t>
      </w:r>
    </w:p>
    <w:p w14:paraId="616CBDC9" w14:textId="77777777" w:rsidR="00A12D8E" w:rsidRDefault="00A12D8E">
      <w:pPr>
        <w:rPr>
          <w:sz w:val="24"/>
        </w:rPr>
      </w:pPr>
      <w:r>
        <w:rPr>
          <w:sz w:val="24"/>
        </w:rPr>
        <w:t>//Brandin – I can do this if someone else does Dynamic</w:t>
      </w:r>
    </w:p>
    <w:p w14:paraId="2326BE84" w14:textId="77777777" w:rsidR="00A12D8E" w:rsidRDefault="00A12D8E">
      <w:pPr>
        <w:rPr>
          <w:sz w:val="24"/>
        </w:rPr>
      </w:pPr>
    </w:p>
    <w:p w14:paraId="084CB049" w14:textId="6AC5007F" w:rsidR="00A12D8E" w:rsidRDefault="6AC5007F">
      <w:pPr>
        <w:rPr>
          <w:sz w:val="24"/>
        </w:rPr>
      </w:pPr>
      <w:r w:rsidRPr="6AC5007F">
        <w:rPr>
          <w:sz w:val="24"/>
          <w:szCs w:val="24"/>
        </w:rPr>
        <w:t>STATIC MODEL SEQUENCE DIAGRAMS</w:t>
      </w:r>
    </w:p>
    <w:p w14:paraId="7E4406B9" w14:textId="0AFEB56C" w:rsidR="6AC5007F" w:rsidRDefault="6AC5007F" w:rsidP="6AC5007F"/>
    <w:p w14:paraId="12C1BDF8" w14:textId="0E92D5FB" w:rsidR="6AC5007F" w:rsidRDefault="6AC5007F" w:rsidP="6AC5007F"/>
    <w:p w14:paraId="015F6902" w14:textId="6470069F" w:rsidR="390143B8" w:rsidRDefault="390143B8" w:rsidP="390143B8"/>
    <w:p w14:paraId="3962ADA0" w14:textId="4E8C2718" w:rsidR="002D0821" w:rsidRDefault="002D0821" w:rsidP="390143B8">
      <w:r w:rsidRPr="002D0821">
        <w:rPr>
          <w:noProof/>
        </w:rPr>
        <w:drawing>
          <wp:inline distT="0" distB="0" distL="0" distR="0" wp14:anchorId="5A3FEC8D" wp14:editId="21F6893D">
            <wp:extent cx="5943600" cy="459930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A240" w14:textId="77777777" w:rsidR="002D0821" w:rsidRDefault="002D0821" w:rsidP="390143B8"/>
    <w:p w14:paraId="687C43E5" w14:textId="77777777" w:rsidR="002D0821" w:rsidRDefault="002D0821" w:rsidP="390143B8"/>
    <w:p w14:paraId="5918B99B" w14:textId="5C659B33" w:rsidR="005E2309" w:rsidRDefault="002D0821">
      <w:pPr>
        <w:rPr>
          <w:sz w:val="24"/>
        </w:rPr>
      </w:pPr>
      <w:r w:rsidRPr="002D0821">
        <w:rPr>
          <w:noProof/>
          <w:sz w:val="24"/>
        </w:rPr>
        <w:lastRenderedPageBreak/>
        <w:drawing>
          <wp:inline distT="0" distB="0" distL="0" distR="0" wp14:anchorId="40FFE20C" wp14:editId="6CF3FC48">
            <wp:extent cx="5943600" cy="45993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833" w14:textId="77777777" w:rsidR="00B111DF" w:rsidRDefault="00B111DF">
      <w:pPr>
        <w:rPr>
          <w:sz w:val="24"/>
        </w:rPr>
      </w:pPr>
      <w:r>
        <w:rPr>
          <w:sz w:val="24"/>
        </w:rPr>
        <w:br w:type="page"/>
      </w:r>
    </w:p>
    <w:p w14:paraId="6418363A" w14:textId="77777777" w:rsidR="005E2309" w:rsidRDefault="005E2309">
      <w:pPr>
        <w:rPr>
          <w:sz w:val="24"/>
        </w:rPr>
      </w:pPr>
    </w:p>
    <w:p w14:paraId="06B6B5EF" w14:textId="77777777" w:rsidR="005E2309" w:rsidRDefault="005E2309" w:rsidP="0060567E">
      <w:pPr>
        <w:pStyle w:val="Heading1"/>
        <w:jc w:val="center"/>
      </w:pPr>
      <w:r>
        <w:t>DYNAMIC MODEL SEQUENCE DIAGRAMS</w:t>
      </w:r>
    </w:p>
    <w:p w14:paraId="218EEA82" w14:textId="77777777" w:rsidR="005E2309" w:rsidRDefault="00712B08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41F8EA25" wp14:editId="07777777">
                <wp:extent cx="5575935" cy="72675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9050" y="19051"/>
                            <a:ext cx="21336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003A1" w14:textId="77777777" w:rsidR="00712B08" w:rsidRDefault="00712B08" w:rsidP="00712B0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357D08">
                                <w:t>Create New ID</w:t>
                              </w:r>
                              <w:r w:rsidR="009C6739">
                                <w:t xml:space="preserve">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04850" y="409575"/>
                            <a:ext cx="1676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C1265" w14:textId="77777777" w:rsidR="006348A7" w:rsidRDefault="006348A7">
                              <w:proofErr w:type="spellStart"/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recordlist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StudentRecord</w:t>
                              </w:r>
                              <w:proofErr w:type="spellEnd"/>
                            </w:p>
                            <w:p w14:paraId="439B84E1" w14:textId="77777777" w:rsidR="009F0200" w:rsidRDefault="009F020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28926" y="400050"/>
                            <a:ext cx="10668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C67C1" w14:textId="77777777" w:rsidR="006348A7" w:rsidRPr="009F0200" w:rsidRDefault="006348A7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ids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Student</w:t>
                              </w:r>
                              <w:r w:rsidR="007F2FBA" w:rsidRPr="009F0200">
                                <w:rPr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09701" y="1084875"/>
                            <a:ext cx="219074" cy="57826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endCxn id="6" idx="0"/>
                        </wps:cNvCnPr>
                        <wps:spPr>
                          <a:xfrm flipV="1">
                            <a:off x="19050" y="1084875"/>
                            <a:ext cx="1500188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314700" y="1257164"/>
                            <a:ext cx="2095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8" idx="0"/>
                        </wps:cNvCnPr>
                        <wps:spPr>
                          <a:xfrm>
                            <a:off x="1647825" y="1257164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800225" y="828675"/>
                            <a:ext cx="134747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8E76A" w14:textId="77777777" w:rsid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verifyID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(id, password)</w:t>
                              </w:r>
                            </w:p>
                            <w:p w14:paraId="792F7F30" w14:textId="77777777" w:rsidR="007F2FBA" w:rsidRPr="007F2FBA" w:rsidRDefault="007F2FB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657351" y="1790508"/>
                            <a:ext cx="1647824" cy="1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71700" y="1504688"/>
                            <a:ext cx="5060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4FC028" w14:textId="77777777" w:rsidR="007F2FBA" w:rsidRPr="007F2FBA" w:rsidRDefault="007F2FB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7F2FBA">
                                <w:rPr>
                                  <w:i/>
                                  <w:sz w:val="20"/>
                                </w:rPr>
                                <w:t>exists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90525" y="2009600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90525" y="2009428"/>
                            <a:ext cx="0" cy="4962872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42925" y="2073986"/>
                            <a:ext cx="321945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682F5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1880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40055" y="2436468"/>
                            <a:ext cx="98869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F07A7" w14:textId="77777777" w:rsidR="00301880" w:rsidRPr="008D32D1" w:rsidRDefault="008D32D1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="00301880" w:rsidRPr="008D32D1">
                                <w:rPr>
                                  <w:sz w:val="20"/>
                                </w:rPr>
                                <w:t>exists</w:t>
                              </w:r>
                              <w:proofErr w:type="gramEnd"/>
                              <w:r w:rsidR="00301880" w:rsidRPr="008D32D1">
                                <w:rPr>
                                  <w:sz w:val="20"/>
                                </w:rPr>
                                <w:t xml:space="preserve"> == </w:t>
                              </w:r>
                              <w:r w:rsidR="009F0200" w:rsidRPr="008D32D1">
                                <w:rPr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5725" y="704742"/>
                            <a:ext cx="122301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699D0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 xml:space="preserve">Login (id, password) </w:t>
                              </w:r>
                            </w:p>
                            <w:p w14:paraId="58B3F1F6" w14:textId="77777777" w:rsidR="00301880" w:rsidRPr="00301880" w:rsidRDefault="00301880">
                              <w:pPr>
                                <w:rPr>
                                  <w:sz w:val="20"/>
                                </w:rPr>
                              </w:pPr>
                              <w:r w:rsidRPr="00301880">
                                <w:rPr>
                                  <w:sz w:val="20"/>
                                </w:rPr>
                                <w:t>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200523" y="400051"/>
                            <a:ext cx="1205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76C00" w14:textId="77777777" w:rsidR="009F0200" w:rsidRPr="009F0200" w:rsidRDefault="009F0200">
                              <w:pPr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9F0200">
                                <w:rPr>
                                  <w:u w:val="single"/>
                                </w:rPr>
                                <w:t>mail :</w:t>
                              </w:r>
                              <w:proofErr w:type="gramEnd"/>
                              <w:r w:rsidRPr="009F0200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9F0200">
                                <w:rPr>
                                  <w:u w:val="single"/>
                                </w:rPr>
                                <w:t>MailVerifier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4222" y="2589667"/>
                            <a:ext cx="228601" cy="3106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638300" y="2619376"/>
                            <a:ext cx="1666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57351" y="2438399"/>
                            <a:ext cx="154432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D3D3B" w14:textId="77777777" w:rsid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20"/>
                                </w:rPr>
                                <w:t>createID</w:t>
                              </w:r>
                              <w:proofErr w:type="spellEnd"/>
                              <w:r w:rsidRPr="003C7E03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20"/>
                                </w:rPr>
                                <w:t>email, password)</w:t>
                              </w:r>
                            </w:p>
                            <w:p w14:paraId="0BED4062" w14:textId="77777777" w:rsidR="001F1AD3" w:rsidRPr="003C7E03" w:rsidRDefault="001F1AD3">
                              <w:pPr>
                                <w:rPr>
                                  <w:sz w:val="20"/>
                                </w:rPr>
                              </w:pPr>
                              <w:r w:rsidRPr="003C7E03">
                                <w:rPr>
                                  <w:sz w:val="20"/>
                                </w:rPr>
                                <w:t xml:space="preserve"> : void</w:t>
                              </w:r>
                            </w:p>
                            <w:p w14:paraId="6F70AC71" w14:textId="77777777" w:rsidR="001F1AD3" w:rsidRDefault="001F1AD3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57725" y="2724150"/>
                            <a:ext cx="228599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71874" y="2743200"/>
                            <a:ext cx="10572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71859" y="2305050"/>
                            <a:ext cx="100457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78784" w14:textId="77777777"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verifymail</w:t>
                              </w:r>
                              <w:proofErr w:type="spellEnd"/>
                              <w:r w:rsidRPr="003C7E03"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 w:rsidRPr="003C7E03">
                                <w:rPr>
                                  <w:sz w:val="18"/>
                                </w:rPr>
                                <w:t>email):</w:t>
                              </w:r>
                            </w:p>
                            <w:p w14:paraId="4CB0989D" w14:textId="77777777" w:rsidR="003C7E03" w:rsidRPr="003C7E03" w:rsidRDefault="003C7E03">
                              <w:pPr>
                                <w:rPr>
                                  <w:sz w:val="18"/>
                                </w:rPr>
                              </w:pPr>
                              <w:r w:rsidRPr="003C7E03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C7E03">
                                <w:rPr>
                                  <w:sz w:val="18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3571873" y="3476625"/>
                            <a:ext cx="1085850" cy="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48087" y="3180794"/>
                            <a:ext cx="46545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49CDB" w14:textId="77777777" w:rsidR="003C7E03" w:rsidRPr="003C7E03" w:rsidRDefault="003C7E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3C7E03">
                                <w:rPr>
                                  <w:i/>
                                  <w:sz w:val="20"/>
                                </w:rPr>
                                <w:t>valid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571500" y="3666485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40080" y="3724293"/>
                            <a:ext cx="32194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82C36" w14:textId="77777777"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685925" y="3752866"/>
                            <a:ext cx="94234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7DEA" w14:textId="77777777" w:rsidR="003D5C1D" w:rsidRPr="003D5C1D" w:rsidRDefault="003D5C1D">
                              <w:pPr>
                                <w:rPr>
                                  <w:sz w:val="20"/>
                                </w:rPr>
                              </w:pPr>
                              <w:r w:rsidRPr="003D5C1D">
                                <w:rPr>
                                  <w:sz w:val="20"/>
                                </w:rPr>
                                <w:t>[</w:t>
                              </w:r>
                              <w:proofErr w:type="gramStart"/>
                              <w:r w:rsidRPr="003D5C1D">
                                <w:rPr>
                                  <w:sz w:val="20"/>
                                </w:rPr>
                                <w:t>valid</w:t>
                              </w:r>
                              <w:proofErr w:type="gramEnd"/>
                              <w:r w:rsidRPr="003D5C1D">
                                <w:rPr>
                                  <w:sz w:val="20"/>
                                </w:rPr>
                                <w:t xml:space="preserve"> == false]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657351" y="4495800"/>
                            <a:ext cx="1647824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28825" y="4192923"/>
                            <a:ext cx="997585" cy="2457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E3D0C" w14:textId="77777777" w:rsidR="007C7CEA" w:rsidRPr="007C7CEA" w:rsidRDefault="007C7CEA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7C7CEA">
                                <w:rPr>
                                  <w:sz w:val="20"/>
                                </w:rPr>
                                <w:t>notvalid</w:t>
                              </w:r>
                              <w:proofErr w:type="spellEnd"/>
                              <w:r w:rsidRPr="007C7CEA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C7CEA">
                                <w:rPr>
                                  <w:sz w:val="20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571500" y="4752560"/>
                            <a:ext cx="8572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81025" y="4278534"/>
                            <a:ext cx="69151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EF11E" w14:textId="77777777" w:rsidR="00460761" w:rsidRDefault="008172B4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error</w:t>
                              </w:r>
                              <w:r w:rsidR="00460761" w:rsidRPr="00460761">
                                <w:rPr>
                                  <w:sz w:val="18"/>
                                </w:rPr>
                                <w:t>Msg</w:t>
                              </w:r>
                              <w:proofErr w:type="spellEnd"/>
                              <w:r w:rsidR="00460761" w:rsidRPr="00460761">
                                <w:rPr>
                                  <w:sz w:val="18"/>
                                </w:rPr>
                                <w:t>()</w:t>
                              </w:r>
                              <w:proofErr w:type="gramEnd"/>
                            </w:p>
                            <w:p w14:paraId="15A96CE2" w14:textId="77777777" w:rsidR="00460761" w:rsidRPr="00460761" w:rsidRDefault="00460761">
                              <w:pPr>
                                <w:rPr>
                                  <w:sz w:val="18"/>
                                </w:rPr>
                              </w:pPr>
                              <w:r w:rsidRPr="00460761">
                                <w:rPr>
                                  <w:sz w:val="18"/>
                                </w:rPr>
                                <w:t xml:space="preserve">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47675" y="4968937"/>
                            <a:ext cx="4581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704975" y="5071510"/>
                            <a:ext cx="401320" cy="252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96939" w14:textId="77777777" w:rsidR="00460761" w:rsidRPr="00460761" w:rsidRDefault="00460761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460761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581400" y="5124450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800475" y="5132633"/>
                            <a:ext cx="9526" cy="33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3657600" y="5456397"/>
                            <a:ext cx="1619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74763" y="5428775"/>
                            <a:ext cx="144736" cy="4100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86200" y="5237837"/>
                            <a:ext cx="876300" cy="267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C12D6" w14:textId="77777777" w:rsidR="00346184" w:rsidRPr="00346184" w:rsidRDefault="00346184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346184">
                                <w:rPr>
                                  <w:sz w:val="20"/>
                                </w:rPr>
                                <w:t>AddID</w:t>
                              </w:r>
                              <w:proofErr w:type="spellEnd"/>
                              <w:r w:rsidRPr="00346184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46184">
                                <w:rPr>
                                  <w:sz w:val="20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61975" y="3666486"/>
                            <a:ext cx="0" cy="2219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71500" y="5885633"/>
                            <a:ext cx="448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5057775" y="3666501"/>
                            <a:ext cx="0" cy="2218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66675" y="5991225"/>
                            <a:ext cx="5076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66725" y="6081696"/>
                            <a:ext cx="401320" cy="2489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05505" w14:textId="77777777" w:rsidR="00306797" w:rsidRP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409575" y="6848475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409575" y="6412049"/>
                            <a:ext cx="970280" cy="386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A3975" w14:textId="77777777" w:rsidR="00306797" w:rsidRDefault="0030679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0567E">
                                <w:rPr>
                                  <w:sz w:val="20"/>
                                </w:rPr>
                                <w:t>displayPage</w:t>
                              </w:r>
                              <w:proofErr w:type="spellEnd"/>
                              <w:r w:rsidRPr="00306797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06797">
                                <w:rPr>
                                  <w:sz w:val="20"/>
                                </w:rPr>
                                <w:t>) :</w:t>
                              </w:r>
                            </w:p>
                            <w:p w14:paraId="083C3A3A" w14:textId="77777777" w:rsidR="00306797" w:rsidRDefault="00306797">
                              <w:r w:rsidRPr="00306797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306797">
                                <w:rPr>
                                  <w:sz w:val="20"/>
                                </w:rPr>
                                <w:t>void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162550" y="2010422"/>
                            <a:ext cx="0" cy="496189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0525" y="6971883"/>
                            <a:ext cx="4772025" cy="0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6" idx="0"/>
                        </wps:cNvCnPr>
                        <wps:spPr>
                          <a:xfrm>
                            <a:off x="1519238" y="704681"/>
                            <a:ext cx="0" cy="380099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3403895" y="676234"/>
                            <a:ext cx="0" cy="562016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3419475" y="1817188"/>
                            <a:ext cx="0" cy="754562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4762500" y="676234"/>
                            <a:ext cx="12995" cy="2047678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F8EA25" id="Canvas 1" o:spid="_x0000_s1026" editas="canvas" style="width:439.05pt;height:572.25pt;mso-position-horizontal-relative:char;mso-position-vertical-relative:line" coordsize="55759,7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59;height:72669;visibility:visible;mso-wrap-style:square">
                  <v:fill o:detectmouseclick="t"/>
                  <v:path o:connecttype="none"/>
                </v:shape>
                <v:rect id="Rectangle 2" o:spid="_x0000_s1028" style="position:absolute;left:190;top:190;width:2133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txMAA&#10;AADaAAAADwAAAGRycy9kb3ducmV2LnhtbESP3YrCMBSE7xd8h3CEvVvT9kKkGkUEZe8Wfx7g2Byb&#10;YnMSm2zbfXuzIHg5zMw3zGoz2lb01IXGsYJ8loEgrpxuuFZwOe+/FiBCRNbYOiYFfxRgs558rLDU&#10;buAj9adYiwThUKICE6MvpQyVIYth5jxx8m6usxiT7GqpOxwS3LayyLK5tNhwWjDoaWeoup9+baL0&#10;/ppnWOTHYnf5eRy82Q96VOpzOm6XICKN8R1+tb+1ggL+r6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txMAAAADaAAAADwAAAAAAAAAAAAAAAACYAgAAZHJzL2Rvd25y&#10;ZXYueG1sUEsFBgAAAAAEAAQA9QAAAIUDAAAAAA==&#10;" fillcolor="white [3201]" strokecolor="#a5a5a5 [3206]" strokeweight="1pt">
                  <v:textbox>
                    <w:txbxContent>
                      <w:p w14:paraId="64B003A1" w14:textId="77777777" w:rsidR="00712B08" w:rsidRDefault="00712B08" w:rsidP="00712B0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357D08">
                          <w:t>Create New ID</w:t>
                        </w:r>
                        <w:r w:rsidR="009C6739">
                          <w:t xml:space="preserve"> (void) : void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048;top:4095;width:1676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14:paraId="03CC1265" w14:textId="77777777" w:rsidR="006348A7" w:rsidRDefault="006348A7">
                        <w:proofErr w:type="spellStart"/>
                        <w:proofErr w:type="gramStart"/>
                        <w:r w:rsidRPr="009F0200">
                          <w:rPr>
                            <w:u w:val="single"/>
                          </w:rPr>
                          <w:t>recordlist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StudentRecord</w:t>
                        </w:r>
                        <w:proofErr w:type="spellEnd"/>
                      </w:p>
                      <w:p w14:paraId="439B84E1" w14:textId="77777777" w:rsidR="009F0200" w:rsidRDefault="009F0200"/>
                    </w:txbxContent>
                  </v:textbox>
                </v:shape>
                <v:shape id="Text Box 5" o:spid="_x0000_s1030" type="#_x0000_t202" style="position:absolute;left:28289;top:4000;width:10668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78CC67C1" w14:textId="77777777" w:rsidR="006348A7" w:rsidRPr="009F0200" w:rsidRDefault="006348A7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ids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Student</w:t>
                        </w:r>
                        <w:r w:rsidR="007F2FBA" w:rsidRPr="009F0200">
                          <w:rPr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shape>
                <v:rect id="Rectangle 6" o:spid="_x0000_s1031" style="position:absolute;left:14097;top:10848;width:2190;height:57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90;top:10848;width:1500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rect id="Rectangle 8" o:spid="_x0000_s1033" style="position:absolute;left:33147;top:12571;width:209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/>
                <v:shape id="Straight Arrow Connector 9" o:spid="_x0000_s1034" type="#_x0000_t32" style="position:absolute;left:16478;top:12571;width:17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Text Box 10" o:spid="_x0000_s1035" type="#_x0000_t202" style="position:absolute;left:18002;top:8286;width:13474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R5M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mEeTEAAAA2wAAAA8AAAAAAAAAAAAAAAAAmAIAAGRycy9k&#10;b3ducmV2LnhtbFBLBQYAAAAABAAEAPUAAACJAwAAAAA=&#10;" fillcolor="white [3201]" strokeweight=".5pt">
                  <v:textbox>
                    <w:txbxContent>
                      <w:p w14:paraId="2748E76A" w14:textId="77777777" w:rsidR="007F2FBA" w:rsidRDefault="007F2FB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verifyID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(id, password)</w:t>
                        </w:r>
                      </w:p>
                      <w:p w14:paraId="792F7F30" w14:textId="77777777" w:rsidR="007F2FBA" w:rsidRPr="007F2FBA" w:rsidRDefault="007F2FB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1" o:spid="_x0000_s1036" type="#_x0000_t32" style="position:absolute;left:16573;top:17905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ohL8AAADbAAAADwAAAGRycy9kb3ducmV2LnhtbERPTYvCMBC9C/sfwizsRTR1DyJdo+iK&#10;IL1Zi+fZZmyDzaQ0WVv/vREEb/N4n7NcD7YRN+q8caxgNk1AEJdOG64UFKf9ZAHCB2SNjWNScCcP&#10;69XHaImpdj0f6ZaHSsQQ9ikqqENoUyl9WZNFP3UtceQurrMYIuwqqTvsY7ht5HeSzKVFw7GhxpZ+&#10;ayqv+b9VcM3MbryrclNwGDLdL87b7O+s1NfnsPkBEWgIb/HLfdBx/gyev8QD5O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aohL8AAADbAAAADwAAAAAAAAAAAAAAAACh&#10;AgAAZHJzL2Rvd25yZXYueG1sUEsFBgAAAAAEAAQA+QAAAI0DAAAAAA==&#10;" strokecolor="black [3200]" strokeweight=".5pt">
                  <v:stroke dashstyle="longDash" endarrow="open" joinstyle="miter"/>
                </v:shape>
                <v:shape id="Text Box 12" o:spid="_x0000_s1037" type="#_x0000_t202" style="position:absolute;left:21717;top:15046;width:5060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<v:textbox>
                    <w:txbxContent>
                      <w:p w14:paraId="014FC028" w14:textId="77777777" w:rsidR="007F2FBA" w:rsidRPr="007F2FBA" w:rsidRDefault="007F2FBA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7F2FBA">
                          <w:rPr>
                            <w:i/>
                            <w:sz w:val="20"/>
                          </w:rPr>
                          <w:t>exists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8" style="position:absolute;visibility:visible;mso-wrap-style:square" from="3905,20096" to="51625,2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39" style="position:absolute;visibility:visible;mso-wrap-style:square" from="3905,20094" to="390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shape id="Text Box 15" o:spid="_x0000_s1040" type="#_x0000_t202" style="position:absolute;left:5429;top:20739;width:3219;height:2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yfMIA&#10;AADbAAAADwAAAGRycy9kb3ducmV2LnhtbERP22rCQBB9F/yHZQp9000bIhLdhBIsFAqitqCPY3Zy&#10;odnZkN1q/Hu3UPBtDuc663w0nbjQ4FrLCl7mEQji0uqWawXfX++zJQjnkTV2lknBjRzk2XSyxlTb&#10;K+/pcvC1CCHsUlTQeN+nUrqyIYNubnviwFV2MOgDHGqpB7yGcNPJ1yhaSIMth4YGeyoaKn8Ov0bB&#10;tljYJD6Py2qz+7T7uorlKTkq9fw0vq1AeBr9Q/zv/tBhfgJ/v4Q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bJ8wgAAANsAAAAPAAAAAAAAAAAAAAAAAJgCAABkcnMvZG93&#10;bnJldi54bWxQSwUGAAAAAAQABAD1AAAAhwMAAAAA&#10;" fillcolor="white [3201]" strokeweight=".5pt">
                  <v:textbox>
                    <w:txbxContent>
                      <w:p w14:paraId="190682F5" w14:textId="77777777" w:rsidR="00301880" w:rsidRPr="00301880" w:rsidRDefault="00301880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1880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16" o:spid="_x0000_s1041" type="#_x0000_t202" style="position:absolute;left:4400;top:24364;width:9887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uEecEA&#10;AADbAAAADwAAAGRycy9kb3ducmV2LnhtbERPTWvCQBC9C/0PyxR6MxuthhJdpRSEHjyobcl1yI5J&#10;cHc2ZNeY+utdQfA2j/c5y/Vgjeip841jBZMkBUFcOt1wpeD3ZzP+AOEDskbjmBT8k4f16mW0xFy7&#10;C++pP4RKxBD2OSqoQ2hzKX1Zk0WfuJY4ckfXWQwRdpXUHV5iuDVymqaZtNhwbKixpa+aytPhbBUU&#10;BZ6y6bx3E7O9WqPfXfG3myn19jp8LkAEGsJT/HB/6zg/g/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7hHnBAAAA2wAAAA8AAAAAAAAAAAAAAAAAmAIAAGRycy9kb3du&#10;cmV2LnhtbFBLBQYAAAAABAAEAPUAAACGAwAAAAA=&#10;" fillcolor="white [3201]" strokecolor="#ed7d31 [3205]" strokeweight="1pt">
                  <v:textbox>
                    <w:txbxContent>
                      <w:p w14:paraId="5E0F07A7" w14:textId="77777777" w:rsidR="00301880" w:rsidRPr="008D32D1" w:rsidRDefault="008D32D1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="00301880" w:rsidRPr="008D32D1">
                          <w:rPr>
                            <w:sz w:val="20"/>
                          </w:rPr>
                          <w:t>exists</w:t>
                        </w:r>
                        <w:proofErr w:type="gramEnd"/>
                        <w:r w:rsidR="00301880" w:rsidRPr="008D32D1">
                          <w:rPr>
                            <w:sz w:val="20"/>
                          </w:rPr>
                          <w:t xml:space="preserve"> == </w:t>
                        </w:r>
                        <w:r w:rsidR="009F0200" w:rsidRPr="008D32D1">
                          <w:rPr>
                            <w:sz w:val="20"/>
                          </w:rPr>
                          <w:t>false</w:t>
                        </w:r>
                        <w:r>
                          <w:rPr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v:shape id="Text Box 17" o:spid="_x0000_s1042" type="#_x0000_t202" style="position:absolute;left:857;top:7047;width:12230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14:paraId="1FF699D0" w14:textId="77777777"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 xml:space="preserve">Login (id, password) </w:t>
                        </w:r>
                      </w:p>
                      <w:p w14:paraId="58B3F1F6" w14:textId="77777777" w:rsidR="00301880" w:rsidRPr="00301880" w:rsidRDefault="00301880">
                        <w:pPr>
                          <w:rPr>
                            <w:sz w:val="20"/>
                          </w:rPr>
                        </w:pPr>
                        <w:r w:rsidRPr="00301880">
                          <w:rPr>
                            <w:sz w:val="20"/>
                          </w:rPr>
                          <w:t>: void</w:t>
                        </w:r>
                      </w:p>
                    </w:txbxContent>
                  </v:textbox>
                </v:shape>
                <v:shape id="Text Box 18" o:spid="_x0000_s1043" type="#_x0000_t202" style="position:absolute;left:42005;top:4000;width:12058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d4sQA&#10;AADbAAAADwAAAGRycy9kb3ducmV2LnhtbESPT2sCQQzF7wW/wxChtzqrosjWUYooCAWp24Ie053s&#10;H7qTWXZGXb99cxC8JbyX935ZrnvXqCt1ofZsYDxKQBHn3tZcGvj53r0tQIWIbLHxTAbuFGC9Grws&#10;MbX+xke6ZrFUEsIhRQNVjG2qdcgrchhGviUWrfCdwyhrV2rb4U3CXaMnSTLXDmuWhgpb2lSU/2UX&#10;Z+CwmfvZ9LdfFNuvT38si6k+z07GvA77j3dQkfr4ND+u91b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HeLEAAAA2wAAAA8AAAAAAAAAAAAAAAAAmAIAAGRycy9k&#10;b3ducmV2LnhtbFBLBQYAAAAABAAEAPUAAACJAwAAAAA=&#10;" fillcolor="white [3201]" strokeweight=".5pt">
                  <v:textbox>
                    <w:txbxContent>
                      <w:p w14:paraId="3C276C00" w14:textId="77777777" w:rsidR="009F0200" w:rsidRPr="009F0200" w:rsidRDefault="009F0200">
                        <w:pPr>
                          <w:rPr>
                            <w:u w:val="single"/>
                          </w:rPr>
                        </w:pPr>
                        <w:proofErr w:type="gramStart"/>
                        <w:r w:rsidRPr="009F0200">
                          <w:rPr>
                            <w:u w:val="single"/>
                          </w:rPr>
                          <w:t>mail :</w:t>
                        </w:r>
                        <w:proofErr w:type="gramEnd"/>
                        <w:r w:rsidRPr="009F0200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9F0200">
                          <w:rPr>
                            <w:u w:val="single"/>
                          </w:rPr>
                          <w:t>MailVerifier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44" style="position:absolute;left:33242;top:25896;width:2286;height:31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/>
                <v:shape id="Straight Arrow Connector 20" o:spid="_x0000_s1045" type="#_x0000_t32" style="position:absolute;left:16383;top:26193;width:16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Text Box 22" o:spid="_x0000_s1046" type="#_x0000_t202" style="position:absolute;left:16573;top:24383;width:15443;height:40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14:paraId="1E2D3D3B" w14:textId="77777777" w:rsidR="003C7E03" w:rsidRDefault="001F1AD3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20"/>
                          </w:rPr>
                          <w:t>createID</w:t>
                        </w:r>
                        <w:proofErr w:type="spellEnd"/>
                        <w:r w:rsidRPr="003C7E03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20"/>
                          </w:rPr>
                          <w:t>email, password)</w:t>
                        </w:r>
                      </w:p>
                      <w:p w14:paraId="0BED4062" w14:textId="77777777" w:rsidR="001F1AD3" w:rsidRPr="003C7E03" w:rsidRDefault="001F1AD3">
                        <w:pPr>
                          <w:rPr>
                            <w:sz w:val="20"/>
                          </w:rPr>
                        </w:pPr>
                        <w:r w:rsidRPr="003C7E03">
                          <w:rPr>
                            <w:sz w:val="20"/>
                          </w:rPr>
                          <w:t xml:space="preserve"> : void</w:t>
                        </w:r>
                      </w:p>
                      <w:p w14:paraId="6F70AC71" w14:textId="77777777" w:rsidR="001F1AD3" w:rsidRDefault="001F1AD3"/>
                    </w:txbxContent>
                  </v:textbox>
                </v:shape>
                <v:rect id="Rectangle 23" o:spid="_x0000_s1047" style="position:absolute;left:46577;top:27241;width:2286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/>
                <v:shape id="Straight Arrow Connector 24" o:spid="_x0000_s1048" type="#_x0000_t32" style="position:absolute;left:35718;top:27432;width:10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  <v:shape id="Text Box 25" o:spid="_x0000_s1049" type="#_x0000_t202" style="position:absolute;left:35718;top:23050;width:10046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4wcQA&#10;AADbAAAADwAAAGRycy9kb3ducmV2LnhtbESPW4vCMBSE3wX/QziCb5quUinVKIvsgiAs6wX08dic&#10;XrA5KU3U7r/fCIKPw8x8wyxWnanFnVpXWVbwMY5AEGdWV1woOB6+RwkI55E11pZJwR85WC37vQWm&#10;2j54R/e9L0SAsEtRQel9k0rpspIMurFtiIOX29agD7ItpG7xEeCmlpMomkmDFYeFEhtal5Rd9zej&#10;4Gc9s/H00iX51+/W7op8Ks/xSanhoPucg/DU+Xf41d5oBZMY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eMHEAAAA2wAAAA8AAAAAAAAAAAAAAAAAmAIAAGRycy9k&#10;b3ducmV2LnhtbFBLBQYAAAAABAAEAPUAAACJAwAAAAA=&#10;" fillcolor="white [3201]" strokeweight=".5pt">
                  <v:textbox>
                    <w:txbxContent>
                      <w:p w14:paraId="57578784" w14:textId="77777777" w:rsidR="003C7E03" w:rsidRPr="003C7E03" w:rsidRDefault="003C7E03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verifymail</w:t>
                        </w:r>
                        <w:proofErr w:type="spellEnd"/>
                        <w:r w:rsidRPr="003C7E03">
                          <w:rPr>
                            <w:sz w:val="18"/>
                          </w:rPr>
                          <w:t>(</w:t>
                        </w:r>
                        <w:proofErr w:type="gramEnd"/>
                        <w:r w:rsidRPr="003C7E03">
                          <w:rPr>
                            <w:sz w:val="18"/>
                          </w:rPr>
                          <w:t>email):</w:t>
                        </w:r>
                      </w:p>
                      <w:p w14:paraId="4CB0989D" w14:textId="77777777" w:rsidR="003C7E03" w:rsidRPr="003C7E03" w:rsidRDefault="003C7E03">
                        <w:pPr>
                          <w:rPr>
                            <w:sz w:val="18"/>
                          </w:rPr>
                        </w:pPr>
                        <w:r w:rsidRPr="003C7E03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C7E03">
                          <w:rPr>
                            <w:sz w:val="18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" o:spid="_x0000_s1050" type="#_x0000_t32" style="position:absolute;left:35718;top:34766;width:108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728YAAADbAAAADwAAAGRycy9kb3ducmV2LnhtbESPT2vCQBTE74V+h+UJvZS6UVBsdJVW&#10;aCniH5p68PjMPpPQ7Nuwu8b47bsFweMwM79hZovO1KIl5yvLCgb9BARxbnXFhYL9z8fLBIQPyBpr&#10;y6TgSh4W88eHGabaXvib2iwUIkLYp6igDKFJpfR5SQZ93zbE0TtZZzBE6QqpHV4i3NRymCRjabDi&#10;uFBiQ8uS8t/sbBRstisu5Ctl7rAbjY7P75P2/LlW6qnXvU1BBOrCPXxrf2kFwzH8f4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u9vGAAAA2wAAAA8AAAAAAAAA&#10;AAAAAAAAoQIAAGRycy9kb3ducmV2LnhtbFBLBQYAAAAABAAEAPkAAACUAwAAAAA=&#10;" strokecolor="black [3200]" strokeweight=".5pt">
                  <v:stroke dashstyle="dash" endarrow="open" joinstyle="miter"/>
                </v:shape>
                <v:shape id="Text Box 27" o:spid="_x0000_s1051" type="#_x0000_t202" style="position:absolute;left:38480;top:31807;width:4655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14:paraId="7BF49CDB" w14:textId="77777777" w:rsidR="003C7E03" w:rsidRPr="003C7E03" w:rsidRDefault="003C7E03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3C7E03">
                          <w:rPr>
                            <w:i/>
                            <w:sz w:val="20"/>
                          </w:rPr>
                          <w:t>valid</w:t>
                        </w:r>
                        <w:proofErr w:type="gramEnd"/>
                      </w:p>
                    </w:txbxContent>
                  </v:textbox>
                </v:shape>
                <v:line id="Straight Connector 28" o:spid="_x0000_s1052" style="position:absolute;visibility:visible;mso-wrap-style:square" from="5715,36664" to="50577,3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shape id="Text Box 29" o:spid="_x0000_s1053" type="#_x0000_t202" style="position:absolute;left:6400;top:37242;width:3220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    <v:textbox>
                    <w:txbxContent>
                      <w:p w14:paraId="63382C36" w14:textId="77777777" w:rsidR="003D5C1D" w:rsidRPr="003D5C1D" w:rsidRDefault="003D5C1D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D5C1D">
                          <w:rPr>
                            <w:sz w:val="20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30" o:spid="_x0000_s1054" type="#_x0000_t202" style="position:absolute;left:16859;top:37528;width:9423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l9sEA&#10;AADbAAAADwAAAGRycy9kb3ducmV2LnhtbERPz2vCMBS+C/sfwht407RWZXTGMgYDDztodfT6aN7a&#10;YvJSmqx2++uXg+Dx4/u9KyZrxEiD7xwrSJcJCOLa6Y4bBZfzx+IFhA/IGo1jUvBLHor902yHuXY3&#10;PtFYhkbEEPY5KmhD6HMpfd2SRb90PXHkvt1gMUQ4NFIPeIvh1shVkmylxY5jQ4s9vbdUX8sfq6Cq&#10;8LpdbUaXms8/a3Tmqq/jWqn58/T2CiLQFB7iu/ugFWRxffwSf4D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r5fbBAAAA2wAAAA8AAAAAAAAAAAAAAAAAmAIAAGRycy9kb3du&#10;cmV2LnhtbFBLBQYAAAAABAAEAPUAAACGAwAAAAA=&#10;" fillcolor="white [3201]" strokecolor="#ed7d31 [3205]" strokeweight="1pt">
                  <v:textbox>
                    <w:txbxContent>
                      <w:p w14:paraId="71277DEA" w14:textId="77777777" w:rsidR="003D5C1D" w:rsidRPr="003D5C1D" w:rsidRDefault="003D5C1D">
                        <w:pPr>
                          <w:rPr>
                            <w:sz w:val="20"/>
                          </w:rPr>
                        </w:pPr>
                        <w:r w:rsidRPr="003D5C1D">
                          <w:rPr>
                            <w:sz w:val="20"/>
                          </w:rPr>
                          <w:t>[</w:t>
                        </w:r>
                        <w:proofErr w:type="gramStart"/>
                        <w:r w:rsidRPr="003D5C1D">
                          <w:rPr>
                            <w:sz w:val="20"/>
                          </w:rPr>
                          <w:t>valid</w:t>
                        </w:r>
                        <w:proofErr w:type="gramEnd"/>
                        <w:r w:rsidRPr="003D5C1D">
                          <w:rPr>
                            <w:sz w:val="20"/>
                          </w:rPr>
                          <w:t xml:space="preserve"> == false]</w:t>
                        </w:r>
                      </w:p>
                    </w:txbxContent>
                  </v:textbox>
                </v:shape>
                <v:shape id="Straight Arrow Connector 31" o:spid="_x0000_s1055" type="#_x0000_t32" style="position:absolute;left:16573;top:44958;width:1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P05MMAAADbAAAADwAAAGRycy9kb3ducmV2LnhtbESPwWrDMBBE74X8g9hCLyWRnUIJbhTT&#10;1ASCb3VCzhtrawtbK2Opsfv3UaHQ4zAzb5htPtte3Gj0xrGCdJWAIK6dNtwoOJ8Oyw0IH5A19o5J&#10;wQ95yHeLhy1m2k38SbcqNCJC2GeooA1hyKT0dUsW/coNxNH7cqPFEOXYSD3iFOG2l+skeZUWDceF&#10;Fgf6aKnuqm+roCtN8Vw0lTlzmEs9bS778npR6ulxfn8DEWgO/+G/9lEreEnh90v8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9OTDAAAA2wAAAA8AAAAAAAAAAAAA&#10;AAAAoQIAAGRycy9kb3ducmV2LnhtbFBLBQYAAAAABAAEAPkAAACRAwAAAAA=&#10;" strokecolor="black [3200]" strokeweight=".5pt">
                  <v:stroke dashstyle="longDash" endarrow="open" joinstyle="miter"/>
                </v:shape>
                <v:shape id="Text Box 32" o:spid="_x0000_s1056" type="#_x0000_t202" style="position:absolute;left:20288;top:41929;width:9976;height:24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    <v:textbox>
                    <w:txbxContent>
                      <w:p w14:paraId="323E3D0C" w14:textId="77777777" w:rsidR="007C7CEA" w:rsidRPr="007C7CEA" w:rsidRDefault="007C7CEA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7C7CEA">
                          <w:rPr>
                            <w:sz w:val="20"/>
                          </w:rPr>
                          <w:t>notvalid</w:t>
                        </w:r>
                        <w:proofErr w:type="spellEnd"/>
                        <w:r w:rsidRPr="007C7CEA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7C7CEA">
                          <w:rPr>
                            <w:sz w:val="20"/>
                          </w:rPr>
                          <w:t>) : void</w:t>
                        </w:r>
                      </w:p>
                    </w:txbxContent>
                  </v:textbox>
                </v:shape>
                <v:shape id="Straight Arrow Connector 33" o:spid="_x0000_s1057" type="#_x0000_t32" style="position:absolute;left:5715;top:47525;width:8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NeMIAAADbAAAADwAAAGRycy9kb3ducmV2LnhtbESP0YrCMBRE34X9h3AXfNPU7SJSTcuy&#10;sKBvavsBl+baFpub0sS2+vVGWPBxmJkzzC6bTCsG6l1jWcFqGYEgLq1uuFJQ5H+LDQjnkTW2lknB&#10;nRxk6cdsh4m2I59oOPtKBAi7BBXU3neJlK6syaBb2o44eBfbG/RB9pXUPY4Bblr5FUVrabDhsFBj&#10;R781ldfzzShoDnFhHvy9ifO8HNvjahhPt4tS88/pZwvC0+Tf4f/2XiuIY3h9CT9Ap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JNeMIAAADbAAAADwAAAAAAAAAAAAAA&#10;AAChAgAAZHJzL2Rvd25yZXYueG1sUEsFBgAAAAAEAAQA+QAAAJADAAAAAA==&#10;" strokecolor="black [3200]" strokeweight=".5pt">
                  <v:stroke dashstyle="longDash" endarrow="block" joinstyle="miter"/>
                </v:shape>
                <v:shape id="Text Box 34" o:spid="_x0000_s1058" type="#_x0000_t202" style="position:absolute;left:5810;top:42785;width:6915;height:3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14:paraId="3EEEF11E" w14:textId="77777777" w:rsidR="00460761" w:rsidRDefault="008172B4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error</w:t>
                        </w:r>
                        <w:r w:rsidR="00460761" w:rsidRPr="00460761">
                          <w:rPr>
                            <w:sz w:val="18"/>
                          </w:rPr>
                          <w:t>Msg</w:t>
                        </w:r>
                        <w:proofErr w:type="spellEnd"/>
                        <w:r w:rsidR="00460761" w:rsidRPr="00460761">
                          <w:rPr>
                            <w:sz w:val="18"/>
                          </w:rPr>
                          <w:t>()</w:t>
                        </w:r>
                        <w:proofErr w:type="gramEnd"/>
                      </w:p>
                      <w:p w14:paraId="15A96CE2" w14:textId="77777777" w:rsidR="00460761" w:rsidRPr="00460761" w:rsidRDefault="00460761">
                        <w:pPr>
                          <w:rPr>
                            <w:sz w:val="18"/>
                          </w:rPr>
                        </w:pPr>
                        <w:r w:rsidRPr="00460761">
                          <w:rPr>
                            <w:sz w:val="18"/>
                          </w:rPr>
                          <w:t xml:space="preserve"> : void</w:t>
                        </w:r>
                      </w:p>
                    </w:txbxContent>
                  </v:textbox>
                </v:shape>
                <v:line id="Straight Connector 35" o:spid="_x0000_s1059" style="position:absolute;visibility:visible;mso-wrap-style:square" from="4476,49689" to="50292,49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kOsMAAADbAAAADwAAAGRycy9kb3ducmV2LnhtbESPQYvCMBSE7wv+h/CEva1p1VWpjSKC&#10;7J6E1YIeH82zLTYvpYm1/vuNIHgcZuYbJl33phYdta6yrCAeRSCIc6srLhRkx93XAoTzyBpry6Tg&#10;QQ7Wq8FHiom2d/6j7uALESDsElRQet8kUrq8JINuZBvi4F1sa9AH2RZSt3gPcFPLcRTNpMGKw0KJ&#10;DW1Lyq+Hm1Gwme7PDqPKdD/7cXZ5xNlpfsyU+hz2myUIT71/h1/tX61g8g3PL+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3pDrDAAAA2wAAAA8AAAAAAAAAAAAA&#10;AAAAoQIAAGRycy9kb3ducmV2LnhtbFBLBQYAAAAABAAEAPkAAACRAwAAAAA=&#10;" strokecolor="black [3200]" strokeweight=".5pt">
                  <v:stroke dashstyle="dash" joinstyle="miter"/>
                </v:line>
                <v:shape id="Text Box 36" o:spid="_x0000_s1060" type="#_x0000_t202" style="position:absolute;left:17049;top:50715;width:4013;height:25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YGcQA&#10;AADbAAAADwAAAGRycy9kb3ducmV2LnhtbESPzWrDMBCE74G+g9hCbrGcP1PcyKYECj300CYtvi7W&#10;1jaRVsZSHKdPXwUKOQ4z8w2zKydrxEiD7xwrWCYpCOLa6Y4bBV/H18UTCB+QNRrHpOBKHsriYbbD&#10;XLsLf9J4CI2IEPY5KmhD6HMpfd2SRZ+4njh6P26wGKIcGqkHvES4NXKVppm02HFcaLGnfUv16XC2&#10;CqoKT9lqO7qlef+1Rq9d9f2xUWr+OL08gwg0hXv4v/2mFawz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O2BnEAAAA2wAAAA8AAAAAAAAAAAAAAAAAmAIAAGRycy9k&#10;b3ducmV2LnhtbFBLBQYAAAAABAAEAPUAAACJAwAAAAA=&#10;" fillcolor="white [3201]" strokecolor="#ed7d31 [3205]" strokeweight="1pt">
                  <v:textbox>
                    <w:txbxContent>
                      <w:p w14:paraId="7F496939" w14:textId="77777777" w:rsidR="00460761" w:rsidRPr="00460761" w:rsidRDefault="00460761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460761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line id="Straight Connector 39" o:spid="_x0000_s1061" style="position:absolute;visibility:visible;mso-wrap-style:square" from="35814,51244" to="38100,5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62" style="position:absolute;flip:y;visibility:visible;mso-wrap-style:square" from="38004,51326" to="38100,5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shape id="Straight Arrow Connector 41" o:spid="_x0000_s1063" type="#_x0000_t32" style="position:absolute;left:36576;top:54563;width:16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FksQAAADbAAAADwAAAGRycy9kb3ducmV2LnhtbESPQWvCQBSE7wX/w/KEXkrdaIKV6Cpi&#10;Ke3VVEq9PbPPJJh9G/K2mv77bqHQ4zAz3zCrzeBadaVeGs8GppMEFHHpbcOVgcP7y+MClARki61n&#10;MvBNApv16G6FufU33tO1CJWKEJYcDdQhdLnWUtbkUCa+I47e2fcOQ5R9pW2Ptwh3rZ4lyVw7bDgu&#10;1NjRrqbyUnw5A2nIZLbPPp+kOFanB/ucpvLxasz9eNguQQUawn/4r/1mDWRT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UWSxAAAANsAAAAPAAAAAAAAAAAA&#10;AAAAAKECAABkcnMvZG93bnJldi54bWxQSwUGAAAAAAQABAD5AAAAkgMAAAAA&#10;" strokecolor="black [3200]" strokeweight=".5pt">
                  <v:stroke endarrow="block" joinstyle="miter"/>
                </v:shape>
                <v:rect id="Rectangle 42" o:spid="_x0000_s1064" style="position:absolute;left:34747;top:54287;width:1447;height: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/>
                <v:shape id="Text Box 43" o:spid="_x0000_s1065" type="#_x0000_t202" style="position:absolute;left:38862;top:52378;width:8763;height:2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14:paraId="33CC12D6" w14:textId="77777777" w:rsidR="00346184" w:rsidRPr="00346184" w:rsidRDefault="00346184">
                        <w:pPr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346184">
                          <w:rPr>
                            <w:sz w:val="20"/>
                          </w:rPr>
                          <w:t>AddID</w:t>
                        </w:r>
                        <w:proofErr w:type="spellEnd"/>
                        <w:r w:rsidRPr="00346184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46184">
                          <w:rPr>
                            <w:sz w:val="20"/>
                          </w:rPr>
                          <w:t>): void</w:t>
                        </w:r>
                      </w:p>
                    </w:txbxContent>
                  </v:textbox>
                </v:shape>
                <v:line id="Straight Connector 44" o:spid="_x0000_s1066" style="position:absolute;visibility:visible;mso-wrap-style:square" from="5619,36664" to="5619,5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v:line id="Straight Connector 45" o:spid="_x0000_s1067" style="position:absolute;visibility:visible;mso-wrap-style:square" from="5715,58856" to="50577,5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68" style="position:absolute;visibility:visible;mso-wrap-style:square" from="50577,36665" to="50577,58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  <v:line id="Straight Connector 47" o:spid="_x0000_s1069" style="position:absolute;visibility:visible;mso-wrap-style:square" from="666,59912" to="51435,5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/sq7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Z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a/sq78AAADbAAAADwAAAAAAAAAAAAAAAACh&#10;AgAAZHJzL2Rvd25yZXYueG1sUEsFBgAAAAAEAAQA+QAAAI0DAAAAAA==&#10;" strokecolor="black [3200]" strokeweight=".5pt">
                  <v:stroke dashstyle="dash" joinstyle="miter"/>
                </v:line>
                <v:shape id="Text Box 48" o:spid="_x0000_s1070" type="#_x0000_t202" style="position:absolute;left:4667;top:60816;width:4013;height:24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ajcEA&#10;AADbAAAADwAAAGRycy9kb3ducmV2LnhtbERPz2vCMBS+D/Y/hDfwNtNqJ1KNZQwGHnbQbtLro3m2&#10;xeSlNFmt++vNQdjx4/u9LSZrxEiD7xwrSOcJCOLa6Y4bBT/fn69rED4gazSOScGNPBS756ct5tpd&#10;+UhjGRoRQ9jnqKANoc+l9HVLFv3c9cSRO7vBYohwaKQe8BrDrZGLJFlJix3HhhZ7+mipvpS/VkFV&#10;4WW1eBtdar7+rNFLV50OmVKzl+l9AyLQFP7FD/deK8ji2Pg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mo3BAAAA2wAAAA8AAAAAAAAAAAAAAAAAmAIAAGRycy9kb3du&#10;cmV2LnhtbFBLBQYAAAAABAAEAPUAAACGAwAAAAA=&#10;" fillcolor="white [3201]" strokecolor="#ed7d31 [3205]" strokeweight="1pt">
                  <v:textbox>
                    <w:txbxContent>
                      <w:p w14:paraId="72905505" w14:textId="77777777" w:rsidR="00306797" w:rsidRPr="00306797" w:rsidRDefault="00306797">
                        <w:pPr>
                          <w:rPr>
                            <w:sz w:val="20"/>
                          </w:rPr>
                        </w:pPr>
                        <w:proofErr w:type="gramStart"/>
                        <w:r w:rsidRPr="00306797">
                          <w:rPr>
                            <w:sz w:val="20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shape id="Straight Arrow Connector 49" o:spid="_x0000_s1071" type="#_x0000_t32" style="position:absolute;left:4095;top:68484;width:9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wJ78EAAADbAAAADwAAAGRycy9kb3ducmV2LnhtbESP0YrCMBRE3wX/IVzBN01dZdFqWmRB&#10;0De1fsClubbF5qY0sa379RtB2MdhZs4wu3QwteiodZVlBYt5BII4t7riQsEtO8zWIJxH1lhbJgUv&#10;cpAm49EOY217vlB39YUIEHYxKii9b2IpXV6SQTe3DXHw7rY16INsC6lb7APc1PIrir6lwYrDQokN&#10;/ZSUP65Po6A6LW/ml1frZZblfX1edP3leVdqOhn2WxCeBv8f/rSPWsFqA+8v4QfI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AnvwQAAANsAAAAPAAAAAAAAAAAAAAAA&#10;AKECAABkcnMvZG93bnJldi54bWxQSwUGAAAAAAQABAD5AAAAjwMAAAAA&#10;" strokecolor="black [3200]" strokeweight=".5pt">
                  <v:stroke dashstyle="longDash" endarrow="block" joinstyle="miter"/>
                </v:shape>
                <v:shape id="Text Box 51" o:spid="_x0000_s1072" type="#_x0000_t202" style="position:absolute;left:4095;top:64120;width:9703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14:paraId="2B0A3975" w14:textId="77777777" w:rsidR="00306797" w:rsidRDefault="00306797">
                        <w:pPr>
                          <w:rPr>
                            <w:sz w:val="20"/>
                          </w:rPr>
                        </w:pPr>
                        <w:r>
                          <w:t xml:space="preserve"> </w:t>
                        </w:r>
                        <w:proofErr w:type="spellStart"/>
                        <w:proofErr w:type="gramStart"/>
                        <w:r w:rsidR="0060567E">
                          <w:rPr>
                            <w:sz w:val="20"/>
                          </w:rPr>
                          <w:t>displayPage</w:t>
                        </w:r>
                        <w:proofErr w:type="spellEnd"/>
                        <w:r w:rsidRPr="00306797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306797">
                          <w:rPr>
                            <w:sz w:val="20"/>
                          </w:rPr>
                          <w:t>) :</w:t>
                        </w:r>
                      </w:p>
                      <w:p w14:paraId="083C3A3A" w14:textId="77777777" w:rsidR="00306797" w:rsidRDefault="00306797">
                        <w:r w:rsidRPr="00306797">
                          <w:rPr>
                            <w:sz w:val="20"/>
                          </w:rPr>
                          <w:t xml:space="preserve"> </w:t>
                        </w:r>
                        <w:proofErr w:type="gramStart"/>
                        <w:r w:rsidRPr="00306797">
                          <w:rPr>
                            <w:sz w:val="20"/>
                          </w:rPr>
                          <w:t>void</w:t>
                        </w:r>
                        <w:proofErr w:type="gramEnd"/>
                      </w:p>
                    </w:txbxContent>
                  </v:textbox>
                </v:shape>
                <v:line id="Straight Connector 52" o:spid="_x0000_s1073" style="position:absolute;visibility:visible;mso-wrap-style:square" from="51625,20104" to="51625,69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line id="Straight Connector 53" o:spid="_x0000_s1074" style="position:absolute;visibility:visible;mso-wrap-style:square" from="3905,69718" to="51625,6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<v:stroke joinstyle="miter"/>
                </v:line>
                <v:line id="Straight Connector 54" o:spid="_x0000_s1075" style="position:absolute;visibility:visible;mso-wrap-style:square" from="15192,7046" to="15192,10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/FbsMAAADbAAAADwAAAGRycy9kb3ducmV2LnhtbESP3WoCMRSE7wu+QziCd5pV2yKrUVQo&#10;CKXQquDtYXP2RzcnS5Lqrk9vCkIvh5n5hlmsWlOLKzlfWVYwHiUgiDOrKy4UHA8fwxkIH5A11pZJ&#10;QUceVsveywJTbW/8Q9d9KESEsE9RQRlCk0rps5IM+pFtiKOXW2cwROkKqR3eItzUcpIk79JgxXGh&#10;xIa2JWWX/a9R8LWb3s+J/dx+59rxJoy7/ESdUoN+u56DCNSG//CzvdMK3l7h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fxW7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5" o:spid="_x0000_s1076" style="position:absolute;visibility:visible;mso-wrap-style:square" from="34038,6762" to="34038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Ng9cMAAADbAAAADwAAAGRycy9kb3ducmV2LnhtbESPW2sCMRSE34X+h3AKvrlZLUpZjdIK&#10;giAFLwVfD5uzF92cLEmqu/31plDwcZiZb5jFqjONuJHztWUF4yQFQZxbXXOp4Pu0Gb2D8AFZY2OZ&#10;FPTkYbV8GSww0/bOB7odQykihH2GCqoQ2kxKn1dk0Ce2JY5eYZ3BEKUrpXZ4j3DTyEmazqTBmuNC&#10;hS2tK8qvxx+j4Gv79ntJ7W69L7TjzzDuizP1Sg1fu485iEBdeIb/21utYDq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TYPX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56" o:spid="_x0000_s1077" style="position:absolute;visibility:visible;mso-wrap-style:square" from="34194,18171" to="34194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+gsQAAADbAAAADwAAAGRycy9kb3ducmV2LnhtbESP3WoCMRSE7wu+QzhC72p2K4psjYsK&#10;BaEIrRV6e9ic/dHNyZJE3fXpTaHQy2FmvmGWeW9acSXnG8sK0kkCgriwuuFKwfH7/WUBwgdkja1l&#10;UjCQh3w1elpipu2Nv+h6CJWIEPYZKqhD6DIpfVGTQT+xHXH0SusMhihdJbXDW4SbVr4myVwabDgu&#10;1NjRtqbifLgYBfvd9H5K7Mf2s9SONyEdyh8alHoe9+s3EIH68B/+a++0gtkcfr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f6CxAAAANsAAAAPAAAAAAAAAAAA&#10;AAAAAKECAABkcnMvZG93bnJldi54bWxQSwUGAAAAAAQABAD5AAAAkgMAAAAA&#10;" strokecolor="#5b9bd5 [3204]" strokeweight=".5pt">
                  <v:stroke dashstyle="longDashDotDot" joinstyle="miter"/>
                </v:line>
                <v:line id="Straight Connector 57" o:spid="_x0000_s1078" style="position:absolute;flip:x;visibility:visible;mso-wrap-style:square" from="47625,6762" to="47754,2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aWCcIAAADbAAAADwAAAGRycy9kb3ducmV2LnhtbESP0YrCMBRE34X9h3CFfdO0wupajbII&#10;wj4oatcPuDTXttjclCTW7t8bQfBxmJkzzHLdm0Z05HxtWUE6TkAQF1bXXCo4/21H3yB8QNbYWCYF&#10;/+RhvfoYLDHT9s4n6vJQighhn6GCKoQ2k9IXFRn0Y9sSR+9incEQpSuldniPcNPISZJMpcGa40KF&#10;LW0qKq75zSjg7prO3bGj+pDK3Xl/NPlmNlHqc9j/LEAE6sM7/Gr/agVfM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aWCcIAAADbAAAADwAAAAAAAAAAAAAA&#10;AAChAgAAZHJzL2Rvd25yZXYueG1sUEsFBgAAAAAEAAQA+QAAAJADAAAAAA==&#10;" strokecolor="#5b9bd5 [3204]" strokeweight=".5pt">
                  <v:stroke dashstyle="longDashDotDot" joinstyle="miter"/>
                </v:line>
                <w10:anchorlock/>
              </v:group>
            </w:pict>
          </mc:Fallback>
        </mc:AlternateContent>
      </w:r>
    </w:p>
    <w:p w14:paraId="44521BA7" w14:textId="77777777" w:rsidR="00712B08" w:rsidRDefault="00712B08">
      <w:pPr>
        <w:rPr>
          <w:sz w:val="24"/>
        </w:rPr>
      </w:pPr>
    </w:p>
    <w:p w14:paraId="450054EB" w14:textId="77777777" w:rsidR="0060567E" w:rsidRDefault="0060567E">
      <w:pPr>
        <w:rPr>
          <w:sz w:val="24"/>
        </w:rPr>
      </w:pPr>
    </w:p>
    <w:p w14:paraId="34B89264" w14:textId="77777777" w:rsidR="005E2309" w:rsidRDefault="005E2309">
      <w:pPr>
        <w:rPr>
          <w:sz w:val="24"/>
        </w:rPr>
      </w:pPr>
    </w:p>
    <w:p w14:paraId="4E2545BB" w14:textId="77777777" w:rsidR="0060567E" w:rsidRDefault="0060567E">
      <w:pPr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 wp14:anchorId="791385ED" wp14:editId="07777777">
                <wp:extent cx="5486400" cy="6981824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Text Box 21"/>
                        <wps:cNvSpPr txBox="1"/>
                        <wps:spPr>
                          <a:xfrm>
                            <a:off x="114300" y="113930"/>
                            <a:ext cx="233489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03259E" w14:textId="77777777" w:rsidR="00983BB1" w:rsidRDefault="00983BB1"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Request Room Change (void)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85824" y="540622"/>
                            <a:ext cx="108966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14D1D" w14:textId="77777777" w:rsidR="00983BB1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gramStart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>holder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571115" y="539103"/>
                            <a:ext cx="120269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089A3" w14:textId="77777777" w:rsidR="008C3F98" w:rsidRPr="008C3F98" w:rsidRDefault="008C3F98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db</w:t>
                              </w:r>
                              <w:proofErr w:type="spell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:</w:t>
                              </w:r>
                              <w:proofErr w:type="gramEnd"/>
                              <w:r w:rsidRPr="008C3F98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HousingRecord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04925" y="1266479"/>
                            <a:ext cx="238125" cy="4734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8575" y="1314331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6675" y="971550"/>
                            <a:ext cx="1087755" cy="2570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E3CA0" w14:textId="77777777" w:rsidR="00637130" w:rsidRPr="00BC32F3" w:rsidRDefault="00BC32F3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BC32F3">
                                <w:rPr>
                                  <w:sz w:val="18"/>
                                </w:rPr>
                                <w:t>selectRoomChange</w:t>
                              </w:r>
                              <w:proofErr w:type="spellEnd"/>
                              <w:proofErr w:type="gramEnd"/>
                            </w:p>
                            <w:p w14:paraId="28E8EBBA" w14:textId="77777777" w:rsidR="00BC32F3" w:rsidRPr="00BC32F3" w:rsidRDefault="00BC32F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43050" y="1285617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543050" y="5989821"/>
                            <a:ext cx="200025" cy="0"/>
                          </a:xfrm>
                          <a:prstGeom prst="line">
                            <a:avLst/>
                          </a:prstGeom>
                          <a:ln cap="flat">
                            <a:solidFill>
                              <a:schemeClr val="dk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33550" y="1295164"/>
                            <a:ext cx="0" cy="4705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619250" y="990476"/>
                            <a:ext cx="885190" cy="27612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70542" w14:textId="77777777" w:rsidR="00637130" w:rsidRPr="00BC32F3" w:rsidRDefault="0063713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displayOptions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14675" y="164767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543050" y="1666617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76400" y="1356806"/>
                            <a:ext cx="1355725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2BBC3" w14:textId="77777777" w:rsidR="00E64F60" w:rsidRPr="00BC32F3" w:rsidRDefault="00E64F60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building, room)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571625" y="2561993"/>
                            <a:ext cx="1514475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66925" y="2249482"/>
                            <a:ext cx="642620" cy="241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48AEC" w14:textId="77777777" w:rsidR="00E64F60" w:rsidRPr="00E64F60" w:rsidRDefault="00E64F60" w:rsidP="0063713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E64F60">
                                <w:rPr>
                                  <w:i/>
                                  <w:sz w:val="18"/>
                                </w:rPr>
                                <w:t>available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428625" y="6867683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38150" y="2800345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61974" y="2941499"/>
                            <a:ext cx="31496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67C8F" w14:textId="77777777" w:rsidR="00644689" w:rsidRPr="00BC32F3" w:rsidRDefault="00644689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895474" y="2968744"/>
                            <a:ext cx="103822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A912C" w14:textId="77777777" w:rsidR="00644689" w:rsidRPr="00BC32F3" w:rsidRDefault="00100FC7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available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== true]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14675" y="3676058"/>
                            <a:ext cx="238125" cy="647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543050" y="367639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05150" y="5295636"/>
                            <a:ext cx="238125" cy="914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266701" y="391419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885949" y="337258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3BC9F" w14:textId="77777777" w:rsidR="00CA30CA" w:rsidRPr="00BC32F3" w:rsidRDefault="00CA30CA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391160" y="3625805"/>
                            <a:ext cx="7397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AA18F" w14:textId="77777777" w:rsidR="00CA30CA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successMsg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266701" y="434203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572135" y="406211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A28F8" w14:textId="77777777" w:rsidR="00D35FF7" w:rsidRPr="00BC32F3" w:rsidRDefault="00D35FF7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23825" y="4723971"/>
                            <a:ext cx="45339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542924" y="4842924"/>
                            <a:ext cx="45085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A4DDC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1543050" y="5295642"/>
                            <a:ext cx="1543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266701" y="553344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885949" y="4991832"/>
                            <a:ext cx="118999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447257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updateAvailability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391160" y="5236011"/>
                            <a:ext cx="752475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5A809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notFirstMsg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266701" y="5961284"/>
                            <a:ext cx="1009649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572135" y="5681365"/>
                            <a:ext cx="367030" cy="240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1DDEC" w14:textId="77777777" w:rsidR="00DC05C1" w:rsidRPr="00BC32F3" w:rsidRDefault="00DC05C1" w:rsidP="00637130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exit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657725" y="2800348"/>
                            <a:ext cx="0" cy="4067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28625" y="2800718"/>
                            <a:ext cx="4219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228976" y="847725"/>
                            <a:ext cx="0" cy="770060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>
                          <a:endCxn id="77" idx="0"/>
                        </wps:cNvCnPr>
                        <wps:spPr>
                          <a:xfrm>
                            <a:off x="3228976" y="2561837"/>
                            <a:ext cx="4762" cy="1113887"/>
                          </a:xfrm>
                          <a:prstGeom prst="line">
                            <a:avLst/>
                          </a:pr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385ED" id="Canvas 3" o:spid="_x0000_s1079" editas="canvas" style="width:6in;height:549.75pt;mso-position-horizontal-relative:char;mso-position-vertical-relative:line" coordsize="54864,6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">
                <v:shape id="_x0000_s1080" type="#_x0000_t75" style="position:absolute;width:54864;height:69811;visibility:visible;mso-wrap-style:square">
                  <v:fill o:detectmouseclick="t"/>
                  <v:path o:connecttype="none"/>
                </v:shape>
                <v:shape id="Text Box 21" o:spid="_x0000_s1081" type="#_x0000_t202" style="position:absolute;left:1143;top:1139;width:23348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    <v:textbox>
                    <w:txbxContent>
                      <w:p w14:paraId="7503259E" w14:textId="77777777" w:rsidR="00983BB1" w:rsidRDefault="00983BB1"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Request Room Change (void) : void</w:t>
                        </w:r>
                      </w:p>
                    </w:txbxContent>
                  </v:textbox>
                </v:shape>
                <v:shape id="Text Box 37" o:spid="_x0000_s1082" type="#_x0000_t202" style="position:absolute;left:8858;top:5406;width:10896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+isYA&#10;AADbAAAADwAAAGRycy9kb3ducmV2LnhtbESPQWvCQBSE7wX/w/IEL6VuNKUtqauIKCi9GJVib4/s&#10;axLMvo3Z1cR/7xYKHoeZ+YaZzDpTiSs1rrSsYDSMQBBnVpecKzjsVy8fIJxH1lhZJgU3cjCb9p4m&#10;mGjbckrXnc9FgLBLUEHhfZ1I6bKCDLqhrYmD92sbgz7IJpe6wTbATSXHUfQmDZYcFgqsaVFQdtpd&#10;jILvQ3U8b236tV4+x8f0sv+JX9uNUoN+N/8E4anzj/B/e60VxO/w9yX8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l+isYAAADbAAAADwAAAAAAAAAAAAAAAACYAgAAZHJz&#10;L2Rvd25yZXYueG1sUEsFBgAAAAAEAAQA9QAAAIsDAAAAAA==&#10;" fillcolor="white [3201]" strokecolor="#5b9bd5 [3204]" strokeweight="1pt">
                  <v:textbox>
                    <w:txbxContent>
                      <w:p w14:paraId="31914D1D" w14:textId="77777777" w:rsidR="00983BB1" w:rsidRPr="008C3F98" w:rsidRDefault="008C3F98">
                        <w:pPr>
                          <w:rPr>
                            <w:sz w:val="20"/>
                            <w:u w:val="single"/>
                          </w:rPr>
                        </w:pPr>
                        <w:proofErr w:type="gramStart"/>
                        <w:r w:rsidRPr="008C3F98">
                          <w:rPr>
                            <w:sz w:val="20"/>
                            <w:u w:val="single"/>
                          </w:rPr>
                          <w:t>holder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Interface</w:t>
                        </w:r>
                      </w:p>
                    </w:txbxContent>
                  </v:textbox>
                </v:shape>
                <v:shape id="Text Box 58" o:spid="_x0000_s1083" type="#_x0000_t202" style="position:absolute;left:25711;top:5391;width:12027;height:28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PWMQA&#10;AADbAAAADwAAAGRycy9kb3ducmV2LnhtbERPTWvCQBC9C/0PyxR6EbOxWpHoKlJasPRioki8Ddlp&#10;EpqdTbOrSf999yD0+Hjf6+1gGnGjztWWFUyjGARxYXXNpYLT8X2yBOE8ssbGMin4JQfbzcNojYm2&#10;Pad0y3wpQgi7BBVU3reJlK6oyKCLbEscuC/bGfQBdqXUHfYh3DTyOY4X0mDNoaHCll4rKr6zq1Fw&#10;PjX5z8Gmn/u38SxPr8fLbN5/KPX0OOxWIDwN/l98d++1gpcwNnw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JD1jEAAAA2wAAAA8AAAAAAAAAAAAAAAAAmAIAAGRycy9k&#10;b3ducmV2LnhtbFBLBQYAAAAABAAEAPUAAACJAwAAAAA=&#10;" fillcolor="white [3201]" strokecolor="#5b9bd5 [3204]" strokeweight="1pt">
                  <v:textbox>
                    <w:txbxContent>
                      <w:p w14:paraId="562089A3" w14:textId="77777777" w:rsidR="008C3F98" w:rsidRPr="008C3F98" w:rsidRDefault="008C3F98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db</w:t>
                        </w:r>
                        <w:proofErr w:type="spellEnd"/>
                        <w:r w:rsidRPr="008C3F98">
                          <w:rPr>
                            <w:sz w:val="20"/>
                            <w:u w:val="single"/>
                          </w:rPr>
                          <w:t xml:space="preserve"> :</w:t>
                        </w:r>
                        <w:proofErr w:type="gramEnd"/>
                        <w:r w:rsidRPr="008C3F98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HousingRecord</w:t>
                        </w:r>
                        <w:proofErr w:type="spellEnd"/>
                      </w:p>
                    </w:txbxContent>
                  </v:textbox>
                </v:shape>
                <v:rect id="Rectangle 38" o:spid="_x0000_s1084" style="position:absolute;left:13049;top:12664;width:2381;height:47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/>
                <v:shape id="Straight Arrow Connector 50" o:spid="_x0000_s1085" type="#_x0000_t32" style="position:absolute;left:285;top:13143;width:12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Text Box 59" o:spid="_x0000_s1086" type="#_x0000_t202" style="position:absolute;left:666;top:9715;width:10878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WOMQA&#10;AADbAAAADwAAAGRycy9kb3ducmV2LnhtbESPQWvCQBSE7wX/w/KE3urGFEsbXUVCW3rVptDeHtln&#10;EpJ9G3Y3Gv31riD0OMzMN8xqM5pOHMn5xrKC+SwBQVxa3XCloPj+eHoF4QOyxs4yKTiTh8168rDC&#10;TNsT7+i4D5WIEPYZKqhD6DMpfVmTQT+zPXH0DtYZDFG6SmqHpwg3nUyT5EUabDgu1NhTXlPZ7gej&#10;4PI8XH4L/TcsPtPOtT/63PbvuVKP03G7BBFoDP/he/tLK1i8we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1jjEAAAA2wAAAA8AAAAAAAAAAAAAAAAAmAIAAGRycy9k&#10;b3ducmV2LnhtbFBLBQYAAAAABAAEAPUAAACJAwAAAAA=&#10;" fillcolor="white [3201]" strokecolor="black [3200]" strokeweight="1pt">
                  <v:textbox>
                    <w:txbxContent>
                      <w:p w14:paraId="6B0E3CA0" w14:textId="77777777" w:rsidR="00637130" w:rsidRPr="00BC32F3" w:rsidRDefault="00BC32F3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BC32F3">
                          <w:rPr>
                            <w:sz w:val="18"/>
                          </w:rPr>
                          <w:t>selectRoomChange</w:t>
                        </w:r>
                        <w:proofErr w:type="spellEnd"/>
                        <w:proofErr w:type="gramEnd"/>
                      </w:p>
                      <w:p w14:paraId="28E8EBBA" w14:textId="77777777" w:rsidR="00BC32F3" w:rsidRPr="00BC32F3" w:rsidRDefault="00BC32F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1" o:spid="_x0000_s1087" style="position:absolute;visibility:visible;mso-wrap-style:square" from="15430,12856" to="17240,12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<v:stroke joinstyle="miter"/>
                </v:line>
                <v:line id="Straight Connector 62" o:spid="_x0000_s1088" style="position:absolute;visibility:visible;mso-wrap-style:square" from="15430,59898" to="17430,59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gXKcEAAADbAAAADwAAAGRycy9kb3ducmV2LnhtbESP0YrCMBRE3wX/IVzBN03VIlJNiygL&#10;Pgm6fsClubZlm5tsk2rXr98sCPs4zMwZZlcMphUP6nxjWcFinoAgLq1uuFJw+/yYbUD4gKyxtUwK&#10;fshDkY9HO8y0ffKFHtdQiQhhn6GCOgSXSenLmgz6uXXE0bvbzmCIsquk7vAZ4aaVyyRZS4MNx4Ua&#10;HR1qKr+uvVGgy9S9+GbYrY7f/eacnm2a9kpNJ8N+CyLQEP7D7/ZJK1gv4e9L/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BcpwQAAANsAAAAPAAAAAAAAAAAAAAAA&#10;AKECAABkcnMvZG93bnJldi54bWxQSwUGAAAAAAQABAD5AAAAjwMAAAAA&#10;" strokecolor="black [3200]" strokeweight=".5pt">
                  <v:stroke startarrow="open" joinstyle="miter"/>
                </v:line>
                <v:line id="Straight Connector 63" o:spid="_x0000_s1089" style="position:absolute;visibility:visible;mso-wrap-style:square" from="17335,12951" to="17335,6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shape id="Text Box 67" o:spid="_x0000_s1090" type="#_x0000_t202" style="position:absolute;left:16192;top:9904;width:8852;height:27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tbMQA&#10;AADbAAAADwAAAGRycy9kb3ducmV2LnhtbESPQWvCQBSE74X+h+UVvOmmkWpJXaUEFa/VFNrbI/ua&#10;hGTfht2NRn99tyD0OMzMN8xqM5pOnMn5xrKC51kCgri0uuFKQXHaTV9B+ICssbNMCq7kYbN+fFhh&#10;pu2FP+h8DJWIEPYZKqhD6DMpfVmTQT+zPXH0fqwzGKJ0ldQOLxFuOpkmyUIabDgu1NhTXlPZHgej&#10;4DYfbl+F/h5e9mnn2k99bfttrtTkaXx/AxFoDP/he/ugFSyW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LWzEAAAA2wAAAA8AAAAAAAAAAAAAAAAAmAIAAGRycy9k&#10;b3ducmV2LnhtbFBLBQYAAAAABAAEAPUAAACJAwAAAAA=&#10;" fillcolor="white [3201]" strokecolor="black [3200]" strokeweight="1pt">
                  <v:textbox>
                    <w:txbxContent>
                      <w:p w14:paraId="4FD70542" w14:textId="77777777" w:rsidR="00637130" w:rsidRPr="00BC32F3" w:rsidRDefault="00637130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displayOptions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68" o:spid="_x0000_s1091" style="position:absolute;left:31146;top:16476;width:2382;height:9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DEjL8A&#10;AADbAAAADwAAAGRycy9kb3ducmV2LnhtbERPTYvCMBC9C/sfwgjeNHUFcatR3JWqR+2qex2a2bbY&#10;TEqTav335iB4fLzvxaozlbhR40rLCsajCARxZnXJuYLTbzKcgXAeWWNlmRQ8yMFq+dFbYKztnY90&#10;S30uQgi7GBUU3texlC4ryKAb2Zo4cP+2MegDbHKpG7yHcFPJzyiaSoMlh4YCa/opKLumrVHQZtvv&#10;v7xeHzbJhHfSjr/M+aKVGvS79RyEp86/xS/3XiuYhrHhS/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MSMvwAAANsAAAAPAAAAAAAAAAAAAAAAAJgCAABkcnMvZG93bnJl&#10;di54bWxQSwUGAAAAAAQABAD1AAAAhAMAAAAA&#10;" fillcolor="white [3201]" strokecolor="#70ad47 [3209]" strokeweight="1pt"/>
                <v:shape id="Straight Arrow Connector 69" o:spid="_x0000_s1092" type="#_x0000_t32" style="position:absolute;left:15430;top:16666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Text Box 70" o:spid="_x0000_s1093" type="#_x0000_t202" style="position:absolute;left:16764;top:13568;width:13557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jxcAA&#10;AADbAAAADwAAAGRycy9kb3ducmV2LnhtbERPy4rCMBTdC/MP4Q7MTtNx8EE1yiAqbscH6O7SXNvS&#10;5qYkqVa/3iwGXB7Oe77sTC1u5HxpWcH3IAFBnFldcq7geNj0pyB8QNZYWyYFD/KwXHz05phqe+c/&#10;uu1DLmII+xQVFCE0qZQ+K8igH9iGOHJX6wyGCF0utcN7DDe1HCbJWBosOTYU2NCqoKzat0bB86d9&#10;no/60o62w9pVJ/2omvVKqa/P7ncGIlAX3uJ/904rmMT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jxcAAAADbAAAADwAAAAAAAAAAAAAAAACYAgAAZHJzL2Rvd25y&#10;ZXYueG1sUEsFBgAAAAAEAAQA9QAAAIUDAAAAAA==&#10;" fillcolor="white [3201]" strokecolor="black [3200]" strokeweight="1pt">
                  <v:textbox>
                    <w:txbxContent>
                      <w:p w14:paraId="5952BBC3" w14:textId="77777777" w:rsidR="00E64F60" w:rsidRPr="00BC32F3" w:rsidRDefault="00E64F60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available(</w:t>
                        </w:r>
                        <w:proofErr w:type="gramEnd"/>
                        <w:r>
                          <w:rPr>
                            <w:sz w:val="18"/>
                          </w:rPr>
                          <w:t>building, room)</w:t>
                        </w:r>
                      </w:p>
                    </w:txbxContent>
                  </v:textbox>
                </v:shape>
                <v:shape id="Straight Arrow Connector 71" o:spid="_x0000_s1094" type="#_x0000_t32" style="position:absolute;left:15716;top:25619;width:15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bPVMMAAADbAAAADwAAAGRycy9kb3ducmV2LnhtbESP0WqDQBRE3wv5h+UG+lZXa2mCySaE&#10;QCF5q9EPuLg3KnHvirtR06/PFgp9HGbmDLPdz6YTIw2utawgiWIQxJXVLdcKyuLrbQ3CeWSNnWVS&#10;8CAH+93iZYuZthPnNF58LQKEXYYKGu/7TEpXNWTQRbYnDt7VDgZ9kEMt9YBTgJtOvsfxpzTYclho&#10;sKdjQ9XtcjcK2nNamh/+WKdFUU3ddzJO+f2q1OtyPmxAeJr9f/ivfdIKVgn8fgk/QO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Wz1TDAAAA2wAAAA8AAAAAAAAAAAAA&#10;AAAAoQIAAGRycy9kb3ducmV2LnhtbFBLBQYAAAAABAAEAPkAAACRAwAAAAA=&#10;" strokecolor="black [3200]" strokeweight=".5pt">
                  <v:stroke dashstyle="longDash" endarrow="block" joinstyle="miter"/>
                </v:shape>
                <v:shape id="Text Box 72" o:spid="_x0000_s1095" type="#_x0000_t202" style="position:absolute;left:20669;top:22494;width:6426;height:24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YKcQA&#10;AADbAAAADwAAAGRycy9kb3ducmV2LnhtbESPT2vCQBTE74V+h+UVvNVNI60luoqISq/+g3p7ZF+T&#10;kOzbsLvR6Kd3BaHHYWZ+w0znvWnEmZyvLCv4GCYgiHOrKy4UHPbr928QPiBrbCyTgit5mM9eX6aY&#10;aXvhLZ13oRARwj5DBWUIbSalz0sy6Ie2JY7en3UGQ5SukNrhJcJNI9Mk+ZIGK44LJba0LCmvd51R&#10;cBt1t9+DPnWfm7Rx9VFf63a1VGrw1i8mIAL14T/8bP9oBeMUHl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GCnEAAAA2wAAAA8AAAAAAAAAAAAAAAAAmAIAAGRycy9k&#10;b3ducmV2LnhtbFBLBQYAAAAABAAEAPUAAACJAwAAAAA=&#10;" fillcolor="white [3201]" strokecolor="black [3200]" strokeweight="1pt">
                  <v:textbox>
                    <w:txbxContent>
                      <w:p w14:paraId="3EF48AEC" w14:textId="77777777" w:rsidR="00E64F60" w:rsidRPr="00E64F60" w:rsidRDefault="00E64F60" w:rsidP="00637130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E64F60">
                          <w:rPr>
                            <w:i/>
                            <w:sz w:val="18"/>
                          </w:rPr>
                          <w:t>available</w:t>
                        </w:r>
                        <w:proofErr w:type="gramEnd"/>
                      </w:p>
                    </w:txbxContent>
                  </v:textbox>
                </v:shape>
                <v:line id="Straight Connector 73" o:spid="_x0000_s1096" style="position:absolute;visibility:visible;mso-wrap-style:square" from="4286,68676" to="46482,6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<v:stroke joinstyle="miter"/>
                </v:line>
                <v:line id="Straight Connector 74" o:spid="_x0000_s1097" style="position:absolute;visibility:visible;mso-wrap-style:square" from="4381,28003" to="4381,6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shape id="Text Box 75" o:spid="_x0000_s1098" type="#_x0000_t202" style="position:absolute;left:5619;top:29414;width:3150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AXcQA&#10;AADbAAAADwAAAGRycy9kb3ducmV2LnhtbESPQWvCQBSE7wX/w/KE3urGFNsSXUVCW3rVptDeHtln&#10;EpJ9G3Y3Gv31riD0OMzMN8xqM5pOHMn5xrKC+SwBQVxa3XCloPj+eHoD4QOyxs4yKTiTh8168rDC&#10;TNsT7+i4D5WIEPYZKqhD6DMpfVmTQT+zPXH0DtYZDFG6SmqHpwg3nUyT5EUabDgu1NhTXlPZ7gej&#10;4PI8XH4L/TcsPtPOtT/63PbvuVKP03G7BBFoDP/he/tLK3hdwO1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gF3EAAAA2wAAAA8AAAAAAAAAAAAAAAAAmAIAAGRycy9k&#10;b3ducmV2LnhtbFBLBQYAAAAABAAEAPUAAACJAwAAAAA=&#10;" fillcolor="white [3201]" strokecolor="black [3200]" strokeweight="1pt">
                  <v:textbox>
                    <w:txbxContent>
                      <w:p w14:paraId="7C967C8F" w14:textId="77777777" w:rsidR="00644689" w:rsidRPr="00BC32F3" w:rsidRDefault="00644689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alt</w:t>
                        </w:r>
                        <w:proofErr w:type="gramEnd"/>
                      </w:p>
                    </w:txbxContent>
                  </v:textbox>
                </v:shape>
                <v:shape id="Text Box 76" o:spid="_x0000_s1099" type="#_x0000_t202" style="position:absolute;left:18954;top:29687;width:10382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h2cQA&#10;AADbAAAADwAAAGRycy9kb3ducmV2LnhtbESPzWrDMBCE74W8g9hCb42cpHGKGzmEQKCHHpo/fF2s&#10;rW0srYylOG6fvioUchxm5htmvRmtEQP1vnGsYDZNQBCXTjdcKTif9s+vIHxA1mgck4Jv8rDJJw9r&#10;zLS78YGGY6hEhLDPUEEdQpdJ6cuaLPqp64ij9+V6iyHKvpK6x1uEWyPnSZJKiw3HhRo72tVUtser&#10;VVAU2Kbz5eBm5uPHGr1wxeXzRamnx3H7BiLQGO7h//a7VrBK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YdnEAAAA2wAAAA8AAAAAAAAAAAAAAAAAmAIAAGRycy9k&#10;b3ducmV2LnhtbFBLBQYAAAAABAAEAPUAAACJAwAAAAA=&#10;" fillcolor="white [3201]" strokecolor="#ed7d31 [3205]" strokeweight="1pt">
                  <v:textbox>
                    <w:txbxContent>
                      <w:p w14:paraId="459A912C" w14:textId="77777777" w:rsidR="00644689" w:rsidRPr="00BC32F3" w:rsidRDefault="00100FC7" w:rsidP="0063713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available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== true]</w:t>
                        </w:r>
                      </w:p>
                    </w:txbxContent>
                  </v:textbox>
                </v:shape>
                <v:rect id="Rectangle 77" o:spid="_x0000_s1100" style="position:absolute;left:31146;top:36760;width:2382;height: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GI8MA&#10;AADbAAAADwAAAGRycy9kb3ducmV2LnhtbESPS2vDMBCE74X8B7GB3Go5LeThWAlui9Me8851sTa2&#10;qbUylpI4/74qFHocZuYbJl31phE36lxtWcE4ikEQF1bXXCo47PPnGQjnkTU2lknBgxysloOnFBNt&#10;77yl286XIkDYJaig8r5NpHRFRQZdZFvi4F1sZ9AH2ZVSd3gPcNPIlzieSIM1h4UKW3qvqPjeXY2C&#10;a7F+O5dttvnIX/lT2vHcHE9aqdGwzxYgPPX+P/zX/tIKplP4/R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bGI8MAAADbAAAADwAAAAAAAAAAAAAAAACYAgAAZHJzL2Rv&#10;d25yZXYueG1sUEsFBgAAAAAEAAQA9QAAAIgDAAAAAA==&#10;" fillcolor="white [3201]" strokecolor="#70ad47 [3209]" strokeweight="1pt"/>
                <v:shape id="Straight Arrow Connector 78" o:spid="_x0000_s1101" type="#_x0000_t32" style="position:absolute;left:15430;top:36763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    <v:stroke endarrow="block" joinstyle="miter"/>
                </v:shape>
                <v:rect id="Rectangle 79" o:spid="_x0000_s1102" style="position:absolute;left:31051;top:52956;width:2381;height:9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3ysMA&#10;AADbAAAADwAAAGRycy9kb3ducmV2LnhtbESPzW7CMBCE75V4B2uRuBUHkFoIGBRAtByB/nBdxUsS&#10;Ea+t2IH07XGlSj2OZuYbzWLVmVrcqPGVZQWjYQKCOLe64kLB58fueQrCB2SNtWVS8EMeVsve0wJT&#10;be98pNspFCJC2KeooAzBpVL6vCSDfmgdcfQutjEYomwKqRu8R7ip5ThJXqTBiuNCiY42JeXXU2sU&#10;tPnb+ly47LDdTfhd2tHMfH1rpQb9LpuDCNSF//Bfe68VvM7g90v8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X3ysMAAADbAAAADwAAAAAAAAAAAAAAAACYAgAAZHJzL2Rv&#10;d25yZXYueG1sUEsFBgAAAAAEAAQA9QAAAIgDAAAAAA==&#10;" fillcolor="white [3201]" strokecolor="#70ad47 [3209]" strokeweight="1pt"/>
                <v:shape id="Straight Arrow Connector 80" o:spid="_x0000_s1103" type="#_x0000_t32" style="position:absolute;left:2667;top:39141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8a6LwAAADbAAAADwAAAGRycy9kb3ducmV2LnhtbERPSwrCMBDdC94hjOBOUz9IqUYRQdCd&#10;Wg8wNGNbbCaliW319GYhuHy8/2bXm0q01LjSsoLZNAJBnFldcq7gnh4nMQjnkTVWlknBmxzstsPB&#10;BhNtO75Se/O5CCHsElRQeF8nUrqsIINuamviwD1sY9AH2ORSN9iFcFPJeRStpMGSQ0OBNR0Kyp63&#10;l1FQnhd38+FlvEjTrKsus7a7vh5KjUf9fg3CU+//4p/7pBXEYX34En6A3H4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8a6LwAAADbAAAADwAAAAAAAAAAAAAAAAChAgAA&#10;ZHJzL2Rvd25yZXYueG1sUEsFBgAAAAAEAAQA+QAAAIoDAAAAAA==&#10;" strokecolor="black [3200]" strokeweight=".5pt">
                  <v:stroke dashstyle="longDash" endarrow="block" joinstyle="miter"/>
                </v:shape>
                <v:shape id="Text Box 81" o:spid="_x0000_s1104" type="#_x0000_t202" style="position:absolute;left:18859;top:33725;width:11900;height:24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2ecQA&#10;AADbAAAADwAAAGRycy9kb3ducmV2LnhtbESPzWrDMBCE74W8g9hAb42clJbgRAklJKXXuCk0t8Xa&#10;2sbWykhy/PP0UaHQ4zAz3zDb/WAacSPnK8sKlosEBHFudcWFgsvn6WkNwgdkjY1lUjCSh/1u9rDF&#10;VNuez3TLQiEihH2KCsoQ2lRKn5dk0C9sSxy9H+sMhihdIbXDPsJNI1dJ8ioNVhwXSmzpUFJeZ51R&#10;MD130/dFX7uX91Xj6i891u3xoNTjfHjbgAg0hP/wX/tDK1gv4fdL/AF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09nnEAAAA2wAAAA8AAAAAAAAAAAAAAAAAmAIAAGRycy9k&#10;b3ducmV2LnhtbFBLBQYAAAAABAAEAPUAAACJAwAAAAA=&#10;" fillcolor="white [3201]" strokecolor="black [3200]" strokeweight="1pt">
                  <v:textbox>
                    <w:txbxContent>
                      <w:p w14:paraId="1073BC9F" w14:textId="77777777" w:rsidR="00CA30CA" w:rsidRPr="00BC32F3" w:rsidRDefault="00CA30CA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82" o:spid="_x0000_s1105" type="#_x0000_t202" style="position:absolute;left:3911;top:36258;width:739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ZoDsMA&#10;AADbAAAADwAAAGRycy9kb3ducmV2LnhtbESPT4vCMBTE7wv7HcJb8LamdlGkaxQRXbz6D/T2aN62&#10;pc1LSVKtfnojLOxxmJnfMLNFbxpxJecrywpGwwQEcW51xYWC42HzOQXhA7LGxjIpuJOHxfz9bYaZ&#10;tjfe0XUfChEh7DNUUIbQZlL6vCSDfmhb4uj9WmcwROkKqR3eItw0Mk2SiTRYcVwosaVVSXm974yC&#10;x1f3OB/1pRv/pI2rT/pet+uVUoOPfvkNIlAf/sN/7a1WME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ZoDsMAAADbAAAADwAAAAAAAAAAAAAAAACYAgAAZHJzL2Rv&#10;d25yZXYueG1sUEsFBgAAAAAEAAQA9QAAAIgDAAAAAA==&#10;" fillcolor="white [3201]" strokecolor="black [3200]" strokeweight="1pt">
                  <v:textbox>
                    <w:txbxContent>
                      <w:p w14:paraId="203AA18F" w14:textId="77777777" w:rsidR="00CA30CA" w:rsidRPr="00BC32F3" w:rsidRDefault="00D35FF7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successMsg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83" o:spid="_x0000_s1106" type="#_x0000_t32" style="position:absolute;left:2667;top:43420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G78MAAADbAAAADwAAAGRycy9kb3ducmV2LnhtbESPzWrDMBCE74W8g9hAL6WRk0IxjuWQ&#10;HwLFt7oh5421sUWslbGU2H37qlDocZiZb5h8M9lOPGjwxrGC5SIBQVw7bbhRcPo6vqYgfEDW2Dkm&#10;Bd/kYVPMnnLMtBv5kx5VaESEsM9QQRtCn0np65Ys+oXriaN3dYPFEOXQSD3gGOG2k6skeZcWDceF&#10;Fnvat1TfqrtVcCvN4eXQVObEYSr1mJ535eWs1PN82q5BBJrCf/iv/aEVpG/w+yX+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SBu/DAAAA2wAAAA8AAAAAAAAAAAAA&#10;AAAAoQIAAGRycy9kb3ducmV2LnhtbFBLBQYAAAAABAAEAPkAAACRAwAAAAA=&#10;" strokecolor="black [3200]" strokeweight=".5pt">
                  <v:stroke dashstyle="longDash" endarrow="open" joinstyle="miter"/>
                </v:shape>
                <v:shape id="Text Box 85" o:spid="_x0000_s1107" type="#_x0000_t202" style="position:absolute;left:5721;top:40621;width:367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wesMA&#10;AADbAAAADwAAAGRycy9kb3ducmV2LnhtbESPzWrDMBCE74G+g9hCb4nclJTgRAkhtKXXpCk0t8Xa&#10;2MbWykjy79NXgUKPw8x8w2z3g6lFR86XlhU8LxIQxJnVJecKLl/v8zUIH5A11pZJwUge9ruH2RZT&#10;bXs+UXcOuYgQ9ikqKEJoUil9VpBBv7ANcfRu1hkMUbpcaod9hJtaLpPkVRosOS4U2NCxoKw6t0bB&#10;9NJOPxd9bVcfy9pV33qsmrejUk+Pw2EDItAQ/sN/7U+tYL2C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/wesMAAADbAAAADwAAAAAAAAAAAAAAAACYAgAAZHJzL2Rv&#10;d25yZXYueG1sUEsFBgAAAAAEAAQA9QAAAIgDAAAAAA==&#10;" fillcolor="white [3201]" strokecolor="black [3200]" strokeweight="1pt">
                  <v:textbox>
                    <w:txbxContent>
                      <w:p w14:paraId="23AA28F8" w14:textId="77777777" w:rsidR="00D35FF7" w:rsidRPr="00BC32F3" w:rsidRDefault="00D35FF7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86" o:spid="_x0000_s1108" style="position:absolute;visibility:visible;mso-wrap-style:square" from="1238,47239" to="46577,4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zqr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XMp/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rzqr8AAADbAAAADwAAAAAAAAAAAAAAAACh&#10;AgAAZHJzL2Rvd25yZXYueG1sUEsFBgAAAAAEAAQA+QAAAI0DAAAAAA==&#10;" strokecolor="black [3200]" strokeweight=".5pt">
                  <v:stroke dashstyle="dash" joinstyle="miter"/>
                </v:line>
                <v:shape id="Text Box 87" o:spid="_x0000_s1109" type="#_x0000_t202" style="position:absolute;left:5429;top:48429;width:4508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20ZcQA&#10;AADbAAAADwAAAGRycy9kb3ducmV2LnhtbESPT4vCMBTE7wt+h/AEb2vqn1WpRpEFwYMH11V6fTTP&#10;tpi8lCZbq5/eLCzscZiZ3zCrTWeNaKnxlWMFo2ECgjh3uuJCwfl7974A4QOyRuOYFDzIw2bde1th&#10;qt2dv6g9hUJECPsUFZQh1KmUPi/Joh+6mjh6V9dYDFE2hdQN3iPcGjlOkpm0WHFcKLGmz5Ly2+nH&#10;KsgyvM3GH60bmcPTGj1x2eU4VWrQ77ZLEIG68B/+a++1gsUcfr/EH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9tGXEAAAA2wAAAA8AAAAAAAAAAAAAAAAAmAIAAGRycy9k&#10;b3ducmV2LnhtbFBLBQYAAAAABAAEAPUAAACJAwAAAAA=&#10;" fillcolor="white [3201]" strokecolor="#ed7d31 [3205]" strokeweight="1pt">
                  <v:textbox>
                    <w:txbxContent>
                      <w:p w14:paraId="262A4DDC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[</w:t>
                        </w:r>
                        <w:proofErr w:type="gramStart"/>
                        <w:r>
                          <w:rPr>
                            <w:sz w:val="18"/>
                          </w:rPr>
                          <w:t>else</w:t>
                        </w:r>
                        <w:proofErr w:type="gramEnd"/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Straight Arrow Connector 88" o:spid="_x0000_s1110" type="#_x0000_t32" style="position:absolute;left:15430;top:52956;width:15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QQ4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UEOO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89" o:spid="_x0000_s1111" type="#_x0000_t32" style="position:absolute;left:2667;top:55334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zdcIAAADbAAAADwAAAGRycy9kb3ducmV2LnhtbESP3YrCMBSE7wXfIRzBO039QWq3UZYF&#10;YfdOrQ9waE5/2OakNLHt+vQbQfBymJlvmPQ4mkb01LnasoLVMgJBnFtdc6nglp0WMQjnkTU2lknB&#10;Hzk4HqaTFBNtB75Qf/WlCBB2CSqovG8TKV1ekUG3tC1x8ArbGfRBdqXUHQ4Bbhq5jqKdNFhzWKiw&#10;pa+K8t/r3SiofzY38+BtvMmyfGjOq3643Aul5rPx8wOEp9G/w6/2t1YQ7+H5JfwAe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WzdcIAAADbAAAADwAAAAAAAAAAAAAA&#10;AAChAgAAZHJzL2Rvd25yZXYueG1sUEsFBgAAAAAEAAQA+QAAAJADAAAAAA==&#10;" strokecolor="black [3200]" strokeweight=".5pt">
                  <v:stroke dashstyle="longDash" endarrow="block" joinstyle="miter"/>
                </v:shape>
                <v:shape id="Text Box 90" o:spid="_x0000_s1112" type="#_x0000_t202" style="position:absolute;left:18859;top:49918;width:1190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FP8AA&#10;AADbAAAADwAAAGRycy9kb3ducmV2LnhtbERPy4rCMBTdC/MP4Q7MTtNxULQaZRAVt+MDdHdprm1p&#10;c1OSVKtfbxYDLg/nPV92phY3cr60rOB7kIAgzqwuOVdwPGz6ExA+IGusLZOCB3lYLj56c0y1vfMf&#10;3fYhFzGEfYoKihCaVEqfFWTQD2xDHLmrdQZDhC6X2uE9hptaDpNkLA2WHBsKbGhVUFbtW6Pg+dM+&#10;z0d9aUfbYe2qk35UzXql1Ndn9zsDEagLb/G/e6cVTOP6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FP8AAAADbAAAADwAAAAAAAAAAAAAAAACYAgAAZHJzL2Rvd25y&#10;ZXYueG1sUEsFBgAAAAAEAAQA9QAAAIUDAAAAAA==&#10;" fillcolor="white [3201]" strokecolor="black [3200]" strokeweight="1pt">
                  <v:textbox>
                    <w:txbxContent>
                      <w:p w14:paraId="2A447257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updateAvailability</w:t>
                        </w:r>
                        <w:proofErr w:type="spellEnd"/>
                        <w:r>
                          <w:rPr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sz w:val="18"/>
                          </w:rPr>
                          <w:t>id)</w:t>
                        </w:r>
                      </w:p>
                    </w:txbxContent>
                  </v:textbox>
                </v:shape>
                <v:shape id="Text Box 91" o:spid="_x0000_s1113" type="#_x0000_t202" style="position:absolute;left:3911;top:52360;width:7525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gpMQA&#10;AADbAAAADwAAAGRycy9kb3ducmV2LnhtbESPQWvCQBSE70L/w/IK3uomEUsbXaVIFa+1KbS3R/aZ&#10;hGTfht2NRn99t1DwOMzMN8xqM5pOnMn5xrKCdJaAIC6tbrhSUHzunl5A+ICssbNMCq7kYbN+mKww&#10;1/bCH3Q+hkpECPscFdQh9LmUvqzJoJ/Znjh6J+sMhihdJbXDS4SbTmZJ8iwNNhwXauxpW1PZHgej&#10;4DYfbt+F/hkW+6xz7Ze+tv37Vqnp4/i2BBFoDPfwf/ugFby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tYKTEAAAA2wAAAA8AAAAAAAAAAAAAAAAAmAIAAGRycy9k&#10;b3ducmV2LnhtbFBLBQYAAAAABAAEAPUAAACJAwAAAAA=&#10;" fillcolor="white [3201]" strokecolor="black [3200]" strokeweight="1pt">
                  <v:textbox>
                    <w:txbxContent>
                      <w:p w14:paraId="5465A809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notFirstMsg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92" o:spid="_x0000_s1114" type="#_x0000_t32" style="position:absolute;left:2667;top:59612;width:10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1qcIAAADbAAAADwAAAGRycy9kb3ducmV2LnhtbESPQYvCMBSE78L+h/AWvMia6kHcahR3&#10;RVh6s4rnZ/Nsg81LaaLt/nsjCB6HmfmGWa57W4s7td44VjAZJyCIC6cNlwqOh93XHIQPyBprx6Tg&#10;nzysVx+DJabadbynex5KESHsU1RQhdCkUvqiIot+7Bri6F1cazFE2ZZSt9hFuK3lNElm0qLhuFBh&#10;Q78VFdf8ZhVcM7MdbcvcHDn0me7mp5/sfFJq+NlvFiAC9eEdfrX/tILvK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c1qcIAAADbAAAADwAAAAAAAAAAAAAA&#10;AAChAgAAZHJzL2Rvd25yZXYueG1sUEsFBgAAAAAEAAQA+QAAAJADAAAAAA==&#10;" strokecolor="black [3200]" strokeweight=".5pt">
                  <v:stroke dashstyle="longDash" endarrow="open" joinstyle="miter"/>
                </v:shape>
                <v:shape id="Text Box 93" o:spid="_x0000_s1115" type="#_x0000_t202" style="position:absolute;left:5721;top:56813;width:3670;height:24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bSMQA&#10;AADbAAAADwAAAGRycy9kb3ducmV2LnhtbESPQWvCQBSE74L/YXmCt7oxYmlTV5HQitfaFNrbI/ua&#10;hGTfht2NRn99t1DwOMzMN8xmN5pOnMn5xrKC5SIBQVxa3XCloPh4e3gC4QOyxs4yKbiSh912Otlg&#10;pu2F3+l8CpWIEPYZKqhD6DMpfVmTQb+wPXH0fqwzGKJ0ldQOLxFuOpkmyaM02HBcqLGnvKayPQ1G&#10;wW013L4K/T2sD2nn2k99bfvXXKn5bNy/gAg0hnv4v33UCp5X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zW0jEAAAA2wAAAA8AAAAAAAAAAAAAAAAAmAIAAGRycy9k&#10;b3ducmV2LnhtbFBLBQYAAAAABAAEAPUAAACJAwAAAAA=&#10;" fillcolor="white [3201]" strokecolor="black [3200]" strokeweight="1pt">
                  <v:textbox>
                    <w:txbxContent>
                      <w:p w14:paraId="01E1DDEC" w14:textId="77777777" w:rsidR="00DC05C1" w:rsidRPr="00BC32F3" w:rsidRDefault="00DC05C1" w:rsidP="00637130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exit</w:t>
                        </w:r>
                        <w:proofErr w:type="gramEnd"/>
                      </w:p>
                    </w:txbxContent>
                  </v:textbox>
                </v:shape>
                <v:line id="Straight Connector 94" o:spid="_x0000_s1116" style="position:absolute;visibility:visible;mso-wrap-style:square" from="46577,28003" to="46577,68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<v:stroke joinstyle="miter"/>
                </v:line>
                <v:line id="Straight Connector 95" o:spid="_x0000_s1117" style="position:absolute;visibility:visible;mso-wrap-style:square" from="4286,28007" to="46482,2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<v:stroke joinstyle="miter"/>
                </v:line>
                <v:line id="Straight Connector 96" o:spid="_x0000_s1118" style="position:absolute;visibility:visible;mso-wrap-style:square" from="32289,8477" to="32289,1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hEGMMAAADbAAAADwAAAGRycy9kb3ducmV2LnhtbESPW2sCMRSE34X+h3AKvrlZLYhdjdIK&#10;giAFLwVfD5uzF92cLEmqu/31plDwcZiZb5jFqjONuJHztWUF4yQFQZxbXXOp4Pu0Gc1A+ICssbFM&#10;CnrysFq+DBaYaXvnA92OoRQRwj5DBVUIbSalzysy6BPbEkevsM5giNKVUju8R7hp5CRNp9JgzXGh&#10;wpbWFeXX449R8LV9+72kdrfeF9rxZxj3xZl6pYav3cccRKAuPMP/7a1W8D6Fvy/x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4RBjDAAAA2wAAAA8AAAAAAAAAAAAA&#10;AAAAoQIAAGRycy9kb3ducmV2LnhtbFBLBQYAAAAABAAEAPkAAACRAwAAAAA=&#10;" strokecolor="#5b9bd5 [3204]" strokeweight=".5pt">
                  <v:stroke dashstyle="longDashDotDot" joinstyle="miter"/>
                </v:line>
                <v:line id="Straight Connector 97" o:spid="_x0000_s1119" style="position:absolute;visibility:visible;mso-wrap-style:square" from="32289,25618" to="32337,3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hg8MAAADbAAAADwAAAGRycy9kb3ducmV2LnhtbESP3WoCMRSE7wu+QziCd5pVoa2rUVQo&#10;CKXQquDtYXP2RzcnS5Lqrk9vCkIvh5n5hlmsWlOLKzlfWVYwHiUgiDOrKy4UHA8fw3cQPiBrrC2T&#10;go48rJa9lwWm2t74h677UIgIYZ+igjKEJpXSZyUZ9CPbEEcvt85giNIVUju8Rbip5SRJXqXBiuNC&#10;iQ1tS8ou+1+j4Gs3vZ8T+7n9zrXjTRh3+Yk6pQb9dj0HEagN/+Fne6cVzN7g70v8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04YPDAAAA2wAAAA8AAAAAAAAAAAAA&#10;AAAAoQIAAGRycy9kb3ducmV2LnhtbFBLBQYAAAAABAAEAPkAAACRAwAAAAA=&#10;" strokecolor="#5b9bd5 [3204]" strokeweight=".5pt">
                  <v:stroke dashstyle="longDashDotDot" joinstyle="miter"/>
                </v:line>
                <w10:anchorlock/>
              </v:group>
            </w:pict>
          </mc:Fallback>
        </mc:AlternateContent>
      </w:r>
    </w:p>
    <w:p w14:paraId="631931A9" w14:textId="77777777" w:rsidR="0060567E" w:rsidRDefault="0060567E">
      <w:pPr>
        <w:rPr>
          <w:sz w:val="24"/>
        </w:rPr>
      </w:pPr>
    </w:p>
    <w:p w14:paraId="6B233B34" w14:textId="77777777" w:rsidR="0060567E" w:rsidRDefault="0060567E">
      <w:pPr>
        <w:rPr>
          <w:sz w:val="24"/>
        </w:rPr>
      </w:pPr>
      <w:r>
        <w:rPr>
          <w:sz w:val="24"/>
        </w:rPr>
        <w:t>Placeholder</w:t>
      </w:r>
      <w:r>
        <w:rPr>
          <w:sz w:val="24"/>
        </w:rPr>
        <w:br w:type="page"/>
      </w:r>
    </w:p>
    <w:p w14:paraId="12594EAD" w14:textId="6C5E768E" w:rsidR="0060567E" w:rsidRDefault="002C196F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7EF7050B" wp14:editId="60849586">
                <wp:extent cx="5486400" cy="3381375"/>
                <wp:effectExtent l="0" t="0" r="0" b="952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Text Box 66"/>
                        <wps:cNvSpPr txBox="1"/>
                        <wps:spPr>
                          <a:xfrm>
                            <a:off x="76200" y="104775"/>
                            <a:ext cx="12573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F9397" w14:textId="779D32A7" w:rsidR="002C196F" w:rsidRDefault="002C196F">
                              <w:proofErr w:type="spellStart"/>
                              <w:proofErr w:type="gramStart"/>
                              <w:r>
                                <w:t>sd</w:t>
                              </w:r>
                              <w:proofErr w:type="spellEnd"/>
                              <w:proofErr w:type="gramEnd"/>
                              <w:r>
                                <w:t xml:space="preserve"> View Floor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9549" y="514350"/>
                            <a:ext cx="1247775" cy="685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47650" y="561975"/>
                            <a:ext cx="361949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5E412" w14:textId="795E1475" w:rsidR="00035FD5" w:rsidRPr="00035FD5" w:rsidRDefault="00035FD5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035FD5">
                                <w:rPr>
                                  <w:sz w:val="18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504825" y="828675"/>
                            <a:ext cx="8382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18DC03" w14:textId="3A3B40EE" w:rsidR="000F2859" w:rsidRPr="000F2859" w:rsidRDefault="000F2859">
                              <w:pPr>
                                <w:rPr>
                                  <w:sz w:val="20"/>
                                </w:rPr>
                              </w:pPr>
                              <w:r w:rsidRPr="000F2859">
                                <w:rPr>
                                  <w:sz w:val="20"/>
                                </w:rPr>
                                <w:t>Login 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76200" y="1171575"/>
                            <a:ext cx="2057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847850" y="85725"/>
                            <a:ext cx="9810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93C9" w14:textId="5C5543E1" w:rsidR="001407C1" w:rsidRPr="001407C1" w:rsidRDefault="0091337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Option</w:t>
                              </w:r>
                              <w:r w:rsidR="001407C1" w:rsidRPr="001407C1">
                                <w:rPr>
                                  <w:sz w:val="18"/>
                                  <w:u w:val="single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52650" y="1143000"/>
                            <a:ext cx="2476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333625" y="1419225"/>
                            <a:ext cx="127907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3181351" y="85725"/>
                            <a:ext cx="695324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6851C" w14:textId="51838C11" w:rsidR="001407C1" w:rsidRPr="001407C1" w:rsidRDefault="001407C1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House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2428875" y="11430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2571750" y="115252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 flipH="1">
                            <a:off x="2476500" y="1447800"/>
                            <a:ext cx="95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362200" y="733425"/>
                            <a:ext cx="7715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2F343" w14:textId="2106E17F" w:rsidR="001407C1" w:rsidRPr="001407C1" w:rsidRDefault="001407C1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1407C1">
                                <w:rPr>
                                  <w:sz w:val="18"/>
                                </w:rPr>
                                <w:t>display</w:t>
                              </w:r>
                              <w:proofErr w:type="gramEnd"/>
                              <w:r w:rsidRPr="001407C1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913370">
                                <w:rPr>
                                  <w:sz w:val="18"/>
                                </w:rPr>
                                <w:t>options:void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381250" y="1143000"/>
                            <a:ext cx="10001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90900" y="1123950"/>
                            <a:ext cx="2476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/>
                        <wps:spPr>
                          <a:xfrm flipH="1">
                            <a:off x="2486025" y="1457325"/>
                            <a:ext cx="8953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702561" y="1219200"/>
                            <a:ext cx="47879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7E3B8" w14:textId="11F6699F" w:rsidR="00913370" w:rsidRPr="00913370" w:rsidRDefault="00913370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913370">
                                <w:rPr>
                                  <w:i/>
                                  <w:sz w:val="18"/>
                                </w:rPr>
                                <w:t>floors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4286249" y="85725"/>
                            <a:ext cx="8858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7CCB7" w14:textId="52785E2B" w:rsidR="00913370" w:rsidRPr="001407C1" w:rsidRDefault="0091337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Map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2381250" y="2143125"/>
                            <a:ext cx="10001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390900" y="2124075"/>
                            <a:ext cx="247650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428876" y="1876425"/>
                            <a:ext cx="92392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E222E" w14:textId="51E475C8" w:rsidR="001D24A8" w:rsidRPr="001D24A8" w:rsidRDefault="001D24A8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1D24A8">
                                <w:rPr>
                                  <w:sz w:val="18"/>
                                </w:rPr>
                                <w:t>selection</w:t>
                              </w:r>
                              <w:proofErr w:type="gramEnd"/>
                              <w:r w:rsidRPr="001D24A8">
                                <w:rPr>
                                  <w:sz w:val="18"/>
                                </w:rPr>
                                <w:t xml:space="preserve"> (floor)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3648075" y="2457450"/>
                            <a:ext cx="90487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52950" y="2428875"/>
                            <a:ext cx="2476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 flipH="1">
                            <a:off x="2390775" y="2971800"/>
                            <a:ext cx="21526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790825" y="2686052"/>
                            <a:ext cx="64071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860A7" w14:textId="3D4A0C52" w:rsidR="001D24A8" w:rsidRPr="001D24A8" w:rsidRDefault="001D24A8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1D24A8">
                                <w:rPr>
                                  <w:sz w:val="18"/>
                                </w:rPr>
                                <w:t>exit :</w:t>
                              </w:r>
                              <w:proofErr w:type="gramEnd"/>
                              <w:r w:rsidRPr="001D24A8">
                                <w:rPr>
                                  <w:sz w:val="18"/>
                                </w:rPr>
                                <w:t xml:space="preserve">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3733800" y="2028825"/>
                            <a:ext cx="719455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631D1" w14:textId="77777777" w:rsidR="00E621BA" w:rsidRDefault="00E621BA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displaymap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</w:p>
                            <w:p w14:paraId="17E25356" w14:textId="50A1D446" w:rsidR="00E621BA" w:rsidRPr="001D24A8" w:rsidRDefault="00E621BA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floor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286000" y="352425"/>
                            <a:ext cx="0" cy="78105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3505200" y="333375"/>
                            <a:ext cx="0" cy="78105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3514725" y="1504950"/>
                            <a:ext cx="0" cy="59055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4695825" y="352425"/>
                            <a:ext cx="0" cy="205740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3514725" y="2505075"/>
                            <a:ext cx="0" cy="8286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2276475" y="3000375"/>
                            <a:ext cx="0" cy="3333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4667250" y="2990850"/>
                            <a:ext cx="0" cy="381000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F7050B" id="Canvas 65" o:spid="_x0000_s1120" editas="canvas" style="width:6in;height:266.25pt;mso-position-horizontal-relative:char;mso-position-vertical-relative:line" coordsize="54864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">
                <v:shape id="_x0000_s1121" type="#_x0000_t75" style="position:absolute;width:54864;height:33813;visibility:visible;mso-wrap-style:square">
                  <v:fill o:detectmouseclick="t"/>
                  <v:path o:connecttype="none"/>
                </v:shape>
                <v:shape id="Text Box 66" o:spid="_x0000_s1122" type="#_x0000_t202" style="position:absolute;left:762;top:1047;width:125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14:paraId="3F4F9397" w14:textId="779D32A7" w:rsidR="002C196F" w:rsidRDefault="002C196F">
                        <w:proofErr w:type="spellStart"/>
                        <w:proofErr w:type="gramStart"/>
                        <w:r>
                          <w:t>sd</w:t>
                        </w:r>
                        <w:proofErr w:type="spellEnd"/>
                        <w:proofErr w:type="gramEnd"/>
                        <w:r>
                          <w:t xml:space="preserve"> View Floor Map</w:t>
                        </w:r>
                      </w:p>
                    </w:txbxContent>
                  </v:textbox>
                </v:shape>
                <v:rect id="Rectangle 98" o:spid="_x0000_s1123" style="position:absolute;left:2095;top:5143;width:1247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phH8QA&#10;AADbAAAADwAAAGRycy9kb3ducmV2LnhtbERPTWvCQBC9F/wPywje6sYqpY2uEoSq0EM1toi3ITsm&#10;wexszK5J2l/fPRR6fLzvxao3lWipcaVlBZNxBII4s7rkXMHn8e3xBYTzyBory6TgmxysloOHBcba&#10;dnygNvW5CCHsYlRQeF/HUrqsIINubGviwF1sY9AH2ORSN9iFcFPJpyh6lgZLDg0F1rQuKLumd6Mg&#10;Pc/e1xufHNvTRzr9+domt6rbKzUa9skchKfe/4v/3Dut4DWMDV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6YR/EAAAA2wAAAA8AAAAAAAAAAAAAAAAAmAIAAGRycy9k&#10;b3ducmV2LnhtbFBLBQYAAAAABAAEAPUAAACJAwAAAAA=&#10;" fillcolor="white [3201]" strokecolor="red" strokeweight="1pt"/>
                <v:shape id="Text Box 99" o:spid="_x0000_s1124" type="#_x0000_t202" style="position:absolute;left:2476;top:5619;width:3619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BpcEA&#10;AADbAAAADwAAAGRycy9kb3ducmV2LnhtbESPQUsDMRSE74L/ITzBm5u1B9ldmxaVKkJPbcXzY/Oa&#10;BDcvS5Ju139vhEKPw8x8wyzXsx/ERDG5wAoeqxoEcR+0Y6Pg6/D+0IBIGVnjEJgU/FKC9er2Zomd&#10;Dmfe0bTPRhQIpw4V2JzHTsrUW/KYqjASF+8YosdcZDRSRzwXuB/koq6fpEfHZcHiSG+W+p/9ySvY&#10;vJrW9A1Gu2m0c9P8fdyaD6Xu7+aXZxCZ5nwNX9qfWkHbwv+X8g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waXBAAAA2wAAAA8AAAAAAAAAAAAAAAAAmAIAAGRycy9kb3du&#10;cmV2LnhtbFBLBQYAAAAABAAEAPUAAACGAwAAAAA=&#10;" fillcolor="white [3201]" strokeweight=".5pt">
                  <v:textbox>
                    <w:txbxContent>
                      <w:p w14:paraId="06E5E412" w14:textId="795E1475" w:rsidR="00035FD5" w:rsidRPr="00035FD5" w:rsidRDefault="00035FD5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035FD5">
                          <w:rPr>
                            <w:sz w:val="18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Text Box 100" o:spid="_x0000_s1125" type="#_x0000_t202" style="position:absolute;left:5048;top:8286;width:838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14:paraId="1F18DC03" w14:textId="3A3B40EE" w:rsidR="000F2859" w:rsidRPr="000F2859" w:rsidRDefault="000F2859">
                        <w:pPr>
                          <w:rPr>
                            <w:sz w:val="20"/>
                          </w:rPr>
                        </w:pPr>
                        <w:r w:rsidRPr="000F2859">
                          <w:rPr>
                            <w:sz w:val="20"/>
                          </w:rPr>
                          <w:t>Login Admin</w:t>
                        </w:r>
                      </w:p>
                    </w:txbxContent>
                  </v:textbox>
                </v:shape>
                <v:shape id="Straight Arrow Connector 101" o:spid="_x0000_s1126" type="#_x0000_t32" style="position:absolute;left:762;top:11715;width:20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r0cIAAADcAAAADwAAAGRycy9kb3ducmV2LnhtbERPS2uDQBC+B/oflgnklqwWElKbVTQl&#10;kPaWBz0P7lQl7qy622j+fbdQ6G0+vufsssm04k6DaywriFcRCOLS6oYrBdfLYbkF4TyyxtYyKXiQ&#10;gyx9mu0w0XbkE93PvhIhhF2CCmrvu0RKV9Zk0K1sRxy4LzsY9AEOldQDjiHctPI5ijbSYMOhocaO&#10;9jWVt/O3UTCi/3wp8qrfF2/vx2nd9pvL9UOpxXzKX0F4mvy/+M991GF+FMPvM+ECm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wr0cIAAADcAAAADwAAAAAAAAAAAAAA&#10;AAChAgAAZHJzL2Rvd25yZXYueG1sUEsFBgAAAAAEAAQA+QAAAJADAAAAAA==&#10;" strokecolor="black [3200]" strokeweight=".5pt">
                  <v:stroke endarrow="block" joinstyle="miter"/>
                </v:shape>
                <v:shape id="Text Box 102" o:spid="_x0000_s1127" type="#_x0000_t202" style="position:absolute;left:18478;top:857;width:981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14:paraId="4DDD93C9" w14:textId="5C5543E1" w:rsidR="001407C1" w:rsidRPr="001407C1" w:rsidRDefault="0091337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Option</w:t>
                        </w:r>
                        <w:r w:rsidR="001407C1" w:rsidRPr="001407C1">
                          <w:rPr>
                            <w:sz w:val="18"/>
                            <w:u w:val="single"/>
                          </w:rPr>
                          <w:t xml:space="preserve"> Manager</w:t>
                        </w:r>
                      </w:p>
                    </w:txbxContent>
                  </v:textbox>
                </v:shape>
                <v:rect id="Rectangle 103" o:spid="_x0000_s1128" style="position:absolute;left:21526;top:11430;width:2477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5Xr8AA&#10;AADcAAAADwAAAGRycy9kb3ducmV2LnhtbERPTYvCMBC9C/sfwizsTVMVRKuxdFdcPaq76nVoxrbY&#10;TEoTtf57Iwje5vE+Z5a0phJXalxpWUG/F4EgzqwuOVfw/7fsjkE4j6yxskwK7uQgmX90Zhhre+Mt&#10;XXc+FyGEXYwKCu/rWEqXFWTQ9WxNHLiTbQz6AJtc6gZvIdxUchBFI2mw5NBQYE0/BWXn3cUouGS/&#10;38e8TjeL5ZBX0vYnZn/QSn19tukUhKfWv8Uv91qH+dEQns+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5Xr8AAAADcAAAADwAAAAAAAAAAAAAAAACYAgAAZHJzL2Rvd25y&#10;ZXYueG1sUEsFBgAAAAAEAAQA9QAAAIUDAAAAAA==&#10;" fillcolor="white [3201]" strokecolor="#70ad47 [3209]" strokeweight="1pt"/>
                <v:rect id="Rectangle 104" o:spid="_x0000_s1129" style="position:absolute;left:23336;top:14192;width:127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fP28IA&#10;AADcAAAADwAAAGRycy9kb3ducmV2LnhtbERPTWvCQBC9F/wPywi9mY22SBuzirZYe1Rb9TpkxySY&#10;nQ3ZNYn/visIvc3jfU666E0lWmpcaVnBOIpBEGdWl5wr+P1Zj95AOI+ssbJMCm7kYDEfPKWYaNvx&#10;jtq9z0UIYZeggsL7OpHSZQUZdJGtiQN3to1BH2CTS91gF8JNJSdxPJUGSw4NBdb0UVB22V+Ngmv2&#10;tTrl9XL7uX7hjbTjd3M4aqWeh/1yBsJT7//FD/e3DvPjV7g/E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8/bwgAAANwAAAAPAAAAAAAAAAAAAAAAAJgCAABkcnMvZG93&#10;bnJldi54bWxQSwUGAAAAAAQABAD1AAAAhwMAAAAA&#10;" fillcolor="white [3201]" strokecolor="#70ad47 [3209]" strokeweight="1pt"/>
                <v:shape id="Text Box 107" o:spid="_x0000_s1130" type="#_x0000_t202" style="position:absolute;left:31813;top:857;width:695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14:paraId="4216851C" w14:textId="51838C11" w:rsidR="001407C1" w:rsidRPr="001407C1" w:rsidRDefault="001407C1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House DB</w:t>
                        </w:r>
                      </w:p>
                    </w:txbxContent>
                  </v:textbox>
                </v:shape>
                <v:line id="Straight Connector 108" o:spid="_x0000_s1131" style="position:absolute;visibility:visible;mso-wrap-style:square" from="24288,11430" to="2562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<v:stroke joinstyle="miter"/>
                </v:line>
                <v:line id="Straight Connector 109" o:spid="_x0000_s1132" style="position:absolute;visibility:visible;mso-wrap-style:square" from="25717,11525" to="25717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<v:stroke joinstyle="miter"/>
                </v:line>
                <v:shape id="Straight Arrow Connector 110" o:spid="_x0000_s1133" type="#_x0000_t32" style="position:absolute;left:24765;top:14478;width:9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61lsUAAADcAAAADwAAAGRycy9kb3ducmV2LnhtbESPQUvDQBCF74L/YRnBi7SbNsVK7LaI&#10;IvbaWIrexuyYBLOzIbO28d87h0JvM7w3732z2oyhM0capI3sYDbNwBBX0bdcO9i/v04ewEhC9thF&#10;Jgd/JLBZX1+tsPDxxDs6lqk2GsJSoIMmpb6wVqqGAso09sSqfcchYNJ1qK0f8KThobPzLLu3AVvW&#10;hgZ7em6o+il/g4M8LWS+W3wspfysv+78S57L4c2525vx6RFMojFdzOfrrVf8meLrMzqBX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61lsUAAADcAAAADwAAAAAAAAAA&#10;AAAAAAChAgAAZHJzL2Rvd25yZXYueG1sUEsFBgAAAAAEAAQA+QAAAJMDAAAAAA==&#10;" strokecolor="black [3200]" strokeweight=".5pt">
                  <v:stroke endarrow="block" joinstyle="miter"/>
                </v:shape>
                <v:shape id="Text Box 111" o:spid="_x0000_s1134" type="#_x0000_t202" style="position:absolute;left:23622;top:7334;width:771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K8F8AA&#10;AADcAAAADwAAAGRycy9kb3ducmV2LnhtbERPTUsDMRC9C/6HMII3m10Psl2bFpVWhJ7aiudhM02C&#10;m8mSpNv135tCobd5vM9ZrCbfi5FicoEV1LMKBHEXtGOj4PuweWpApIyssQ9MCv4owWp5f7fAVocz&#10;72jcZyNKCKcWFdich1bK1FnymGZhIC7cMUSPucBopI54LuG+l89V9SI9Oi4NFgf6sNT97k9ewfrd&#10;zE3XYLTrRjs3Tj/HrflU6vFhensFkWnKN/HV/aXL/LqGyzPl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K8F8AAAADcAAAADwAAAAAAAAAAAAAAAACYAgAAZHJzL2Rvd25y&#10;ZXYueG1sUEsFBgAAAAAEAAQA9QAAAIUDAAAAAA==&#10;" fillcolor="white [3201]" strokeweight=".5pt">
                  <v:textbox>
                    <w:txbxContent>
                      <w:p w14:paraId="0E72F343" w14:textId="2106E17F" w:rsidR="001407C1" w:rsidRPr="001407C1" w:rsidRDefault="001407C1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1407C1">
                          <w:rPr>
                            <w:sz w:val="18"/>
                          </w:rPr>
                          <w:t>display</w:t>
                        </w:r>
                        <w:proofErr w:type="gramEnd"/>
                        <w:r w:rsidRPr="001407C1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913370">
                          <w:rPr>
                            <w:sz w:val="18"/>
                          </w:rPr>
                          <w:t>options:void</w:t>
                        </w:r>
                        <w:proofErr w:type="spellEnd"/>
                      </w:p>
                    </w:txbxContent>
                  </v:textbox>
                </v:shape>
                <v:shape id="Straight Arrow Connector 112" o:spid="_x0000_s1135" type="#_x0000_t32" style="position:absolute;left:23812;top:11430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WZe7wAAADcAAAADwAAAGRycy9kb3ducmV2LnhtbERPSwrCMBDdC94hjOBGNFVQpDaKCFa3&#10;fhYux2Zsi82kNFHr7Y0guJvH+06yak0lntS40rKC8SgCQZxZXXKu4HzaDucgnEfWWFkmBW9ysFp2&#10;OwnG2r74QM+jz0UIYRejgsL7OpbSZQUZdCNbEwfuZhuDPsAml7rBVwg3lZxE0UwaLDk0FFjTpqDs&#10;fnwYBSnJQbvb8dTPLoM0u1qHKTul+r12vQDhqfV/8c+912H+eALfZ8IFcvk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+WZe7wAAADcAAAADwAAAAAAAAAAAAAAAAChAgAA&#10;ZHJzL2Rvd25yZXYueG1sUEsFBgAAAAAEAAQA+QAAAIoDAAAAAA==&#10;" strokecolor="black [3200]" strokeweight=".5pt">
                  <v:stroke endarrow="open" joinstyle="miter"/>
                </v:shape>
                <v:rect id="Rectangle 113" o:spid="_x0000_s1136" style="position:absolute;left:33909;top:11239;width:247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BcsIA&#10;AADcAAAADwAAAGRycy9kb3ducmV2LnhtbERPTWvCQBC9C/0PyxR6azZREI3ZBFux9qhp1euQnSah&#10;2dmQXTX9991Cwds83udkxWg6caXBtZYVJFEMgriyuuVawefH9nkBwnlkjZ1lUvBDDor8YZJhqu2N&#10;D3QtfS1CCLsUFTTe96mUrmrIoItsTxy4LzsY9AEOtdQD3kK46eQ0jufSYMuhocGeXhuqvsuLUXCp&#10;3l7Odb/eb7Yz3kmbLM3xpJV6ehzXKxCeRn8X/7vfdZifzODvmXC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8FywgAAANwAAAAPAAAAAAAAAAAAAAAAAJgCAABkcnMvZG93&#10;bnJldi54bWxQSwUGAAAAAAQABAD1AAAAhwMAAAAA&#10;" fillcolor="white [3201]" strokecolor="#70ad47 [3209]" strokeweight="1pt"/>
                <v:shape id="Straight Arrow Connector 115" o:spid="_x0000_s1137" type="#_x0000_t32" style="position:absolute;left:24860;top:14573;width:8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QMz8EAAADcAAAADwAAAGRycy9kb3ducmV2LnhtbERPzWqDQBC+F/IOywR6q6u1DcFkE0Kg&#10;kNxq9AEGd6ISd1bcjZo+fbZQ6G0+vt/Z7mfTiZEG11pWkEQxCOLK6pZrBWXx9bYG4Tyyxs4yKXiQ&#10;g/1u8bLFTNuJcxovvhYhhF2GChrv+0xKVzVk0EW2Jw7c1Q4GfYBDLfWAUwg3nXyP45U02HJoaLCn&#10;Y0PV7XI3CtpzWpof/linRVFN3XcyTvn9qtTrcj5sQHia/b/4z33SYX7yCb/PhAvk7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hAzPwQAAANwAAAAPAAAAAAAAAAAAAAAA&#10;AKECAABkcnMvZG93bnJldi54bWxQSwUGAAAAAAQABAD5AAAAjwMAAAAA&#10;" strokecolor="black [3200]" strokeweight=".5pt">
                  <v:stroke dashstyle="longDash" endarrow="block" joinstyle="miter"/>
                </v:shape>
                <v:shape id="Text Box 116" o:spid="_x0000_s1138" type="#_x0000_t202" style="position:absolute;left:27025;top:12192;width:4788;height:20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RMMIA&#10;AADcAAAADwAAAGRycy9kb3ducmV2LnhtbERP24rCMBB9F/yHMIJvmqpYStcoIgqCsHgD93G2mV7Y&#10;ZlKaqN2/NwsLvs3hXGex6kwtHtS6yrKCyTgCQZxZXXGh4HrZjRIQziNrrC2Tgl9ysFr2ewtMtX3y&#10;iR5nX4gQwi5FBaX3TSqly0oy6Ma2IQ5cbluDPsC2kLrFZwg3tZxGUSwNVhwaSmxoU1L2c74bBZ+b&#10;2M5n312Sb48Heyrymfya35QaDrr1BwhPnX+L/917HeZPYvh7Jl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khEwwgAAANwAAAAPAAAAAAAAAAAAAAAAAJgCAABkcnMvZG93&#10;bnJldi54bWxQSwUGAAAAAAQABAD1AAAAhwMAAAAA&#10;" fillcolor="white [3201]" strokeweight=".5pt">
                  <v:textbox>
                    <w:txbxContent>
                      <w:p w14:paraId="1077E3B8" w14:textId="11F6699F" w:rsidR="00913370" w:rsidRPr="00913370" w:rsidRDefault="00913370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913370">
                          <w:rPr>
                            <w:i/>
                            <w:sz w:val="18"/>
                          </w:rPr>
                          <w:t>floors</w:t>
                        </w:r>
                        <w:proofErr w:type="gramEnd"/>
                      </w:p>
                    </w:txbxContent>
                  </v:textbox>
                </v:shape>
                <v:shape id="Text Box 117" o:spid="_x0000_s1139" type="#_x0000_t202" style="position:absolute;left:42862;top:857;width:885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14:paraId="3CB7CCB7" w14:textId="52785E2B" w:rsidR="00913370" w:rsidRPr="001407C1" w:rsidRDefault="0091337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Map Interface</w:t>
                        </w:r>
                      </w:p>
                    </w:txbxContent>
                  </v:textbox>
                </v:shape>
                <v:shape id="Straight Arrow Connector 118" o:spid="_x0000_s1140" type="#_x0000_t32" style="position:absolute;left:23812;top:21431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Ukc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R8JrT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7xSRxAAAANwAAAAPAAAAAAAAAAAA&#10;AAAAAKECAABkcnMvZG93bnJldi54bWxQSwUGAAAAAAQABAD5AAAAkgMAAAAA&#10;" strokecolor="black [3200]" strokeweight=".5pt">
                  <v:stroke endarrow="block" joinstyle="miter"/>
                </v:shape>
                <v:rect id="Rectangle 119" o:spid="_x0000_s1141" style="position:absolute;left:33909;top:21240;width:2476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/2mMEA&#10;AADcAAAADwAAAGRycy9kb3ducmV2LnhtbERPS4vCMBC+C/sfwix407QKotUoPlD3qN1Vr0Mz25Zt&#10;JqWJWv/9RhC8zcf3nNmiNZW4UeNKywrifgSCOLO65FzBz/e2NwbhPLLGyjIpeJCDxfyjM8NE2zsf&#10;6Zb6XIQQdgkqKLyvEyldVpBB17c1ceB+bWPQB9jkUjd4D+GmkoMoGkmDJYeGAmtaF5T9pVej4Jrt&#10;Vpe8Xh422yHvpY0n5nTWSnU/2+UUhKfWv8Uv95cO8+MJPJ8JF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9pjBAAAA3AAAAA8AAAAAAAAAAAAAAAAAmAIAAGRycy9kb3du&#10;cmV2LnhtbFBLBQYAAAAABAAEAPUAAACGAwAAAAA=&#10;" fillcolor="white [3201]" strokecolor="#70ad47 [3209]" strokeweight="1pt"/>
                <v:shape id="Text Box 120" o:spid="_x0000_s1142" type="#_x0000_t202" style="position:absolute;left:24288;top:18764;width:9240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vmYsUA&#10;AADcAAAADwAAAGRycy9kb3ducmV2LnhtbESPS2sCQRCE74H8h6ED3uJsFEU2jhJEQRDERyA5tju9&#10;D9zpWXZGXf+9fRC8dVPVVV9P552r1ZXaUHk28NVPQBFn3lZcGPg9rj4noEJEtlh7JgN3CjCfvb9N&#10;MbX+xnu6HmKhJIRDigbKGJtU65CV5DD0fUMsWu5bh1HWttC2xZuEu1oPkmSsHVYsDSU2tCgpOx8u&#10;zsB2Mfaj4amb5Mvdxu+LfKj/R3/G9D66n29Qkbr4Mj+v11bwB4Ivz8gEe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+ZixQAAANwAAAAPAAAAAAAAAAAAAAAAAJgCAABkcnMv&#10;ZG93bnJldi54bWxQSwUGAAAAAAQABAD1AAAAigMAAAAA&#10;" fillcolor="white [3201]" strokeweight=".5pt">
                  <v:textbox>
                    <w:txbxContent>
                      <w:p w14:paraId="3FFE222E" w14:textId="51E475C8" w:rsidR="001D24A8" w:rsidRPr="001D24A8" w:rsidRDefault="001D24A8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1D24A8">
                          <w:rPr>
                            <w:sz w:val="18"/>
                          </w:rPr>
                          <w:t>selection</w:t>
                        </w:r>
                        <w:proofErr w:type="gramEnd"/>
                        <w:r w:rsidRPr="001D24A8">
                          <w:rPr>
                            <w:sz w:val="18"/>
                          </w:rPr>
                          <w:t xml:space="preserve"> (floor)</w:t>
                        </w:r>
                      </w:p>
                    </w:txbxContent>
                  </v:textbox>
                </v:shape>
                <v:shape id="Straight Arrow Connector 121" o:spid="_x0000_s1143" type="#_x0000_t32" style="position:absolute;left:36480;top:24574;width:9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l3scAAAADcAAAADwAAAGRycy9kb3ducmV2LnhtbERPS4vCMBC+L/gfwgje1lRBWatp8YGg&#10;e1sVz0MztsVmUpto6783C4K3+fies0g7U4kHNa60rGA0jEAQZ1aXnCs4HbffPyCcR9ZYWSYFT3KQ&#10;Jr2vBcbatvxHj4PPRQhhF6OCwvs6ltJlBRl0Q1sTB+5iG4M+wCaXusE2hJtKjqNoKg2WHBoKrGld&#10;UHY93I2CFv15tlrmt/Vqs991k+o2PZ5+lRr0u+UchKfOf8Rv906H+eMR/D8TLpDJ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5d7HAAAAA3AAAAA8AAAAAAAAAAAAAAAAA&#10;oQIAAGRycy9kb3ducmV2LnhtbFBLBQYAAAAABAAEAPkAAACOAwAAAAA=&#10;" strokecolor="black [3200]" strokeweight=".5pt">
                  <v:stroke endarrow="block" joinstyle="miter"/>
                </v:shape>
                <v:rect id="Rectangle 122" o:spid="_x0000_s1144" style="position:absolute;left:45529;top:24288;width:247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uVMEA&#10;AADcAAAADwAAAGRycy9kb3ducmV2LnhtbERPS4vCMBC+C/6HMMLeNLWCaDWKD1z3qN1Vr0Mz25Zt&#10;JqWJWv+9WRC8zcf3nPmyNZW4UeNKywqGgwgEcWZ1ybmCn+9dfwLCeWSNlWVS8CAHy0W3M8dE2zsf&#10;6Zb6XIQQdgkqKLyvEyldVpBBN7A1ceB+bWPQB9jkUjd4D+GmknEUjaXBkkNDgTVtCsr+0qtRcM0+&#10;15e8Xh22uxHvpR1OzemslfrotasZCE+tf4tf7i8d5scx/D8TLp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XrlTBAAAA3AAAAA8AAAAAAAAAAAAAAAAAmAIAAGRycy9kb3du&#10;cmV2LnhtbFBLBQYAAAAABAAEAPUAAACGAwAAAAA=&#10;" fillcolor="white [3201]" strokecolor="#70ad47 [3209]" strokeweight="1pt"/>
                <v:shape id="Straight Arrow Connector 123" o:spid="_x0000_s1145" type="#_x0000_t32" style="position:absolute;left:23907;top:29718;width:21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37ncAAAADcAAAADwAAAGRycy9kb3ducmV2LnhtbERPzYrCMBC+C75DGMGbploRqaZlWVjY&#10;vantAwzN2JZtJqWJbXef3giCt/n4fueUTaYVA/Wusaxgs45AEJdWN1wpKPKv1QGE88gaW8uk4I8c&#10;ZOl8dsJE25EvNFx9JUIIuwQV1N53iZSurMmgW9uOOHA32xv0AfaV1D2OIdy0chtFe2mw4dBQY0ef&#10;NZW/17tR0PzEhfnn3SHO83Jsz5thvNxvSi0X08cRhKfJv8Uv97cO87cxPJ8JF8j0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N+53AAAAA3AAAAA8AAAAAAAAAAAAAAAAA&#10;oQIAAGRycy9kb3ducmV2LnhtbFBLBQYAAAAABAAEAPkAAACOAwAAAAA=&#10;" strokecolor="black [3200]" strokeweight=".5pt">
                  <v:stroke dashstyle="longDash" endarrow="block" joinstyle="miter"/>
                </v:shape>
                <v:shape id="Text Box 124" o:spid="_x0000_s1146" type="#_x0000_t202" style="position:absolute;left:27908;top:26860;width:6407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DgYcEA&#10;AADcAAAADwAAAGRycy9kb3ducmV2LnhtbERPyYoCMRC9D/gPoQRvY9oVaY0iojAwIOMCeiw71Qt2&#10;Kk0navv3ZkDwVo+31mzRmFLcqXaFZQW9bgSCOLG64EzB8bD5noBwHlljaZkUPMnBYt76mmGs7YN3&#10;dN/7TIQQdjEqyL2vYildkpNB17UVceBSWxv0AdaZ1DU+QrgpZT+KxtJgwaEhx4pWOSXX/c0o2K7G&#10;djS4NJN0/fdrd1k6kOfRSalOu1lOQXhq/Ef8dv/oML8/hP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g4GHBAAAA3AAAAA8AAAAAAAAAAAAAAAAAmAIAAGRycy9kb3du&#10;cmV2LnhtbFBLBQYAAAAABAAEAPUAAACGAwAAAAA=&#10;" fillcolor="white [3201]" strokeweight=".5pt">
                  <v:textbox>
                    <w:txbxContent>
                      <w:p w14:paraId="609860A7" w14:textId="3D4A0C52" w:rsidR="001D24A8" w:rsidRPr="001D24A8" w:rsidRDefault="001D24A8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1D24A8">
                          <w:rPr>
                            <w:sz w:val="18"/>
                          </w:rPr>
                          <w:t>exit :</w:t>
                        </w:r>
                        <w:proofErr w:type="gramEnd"/>
                        <w:r w:rsidRPr="001D24A8">
                          <w:rPr>
                            <w:sz w:val="18"/>
                          </w:rPr>
                          <w:t xml:space="preserve"> void</w:t>
                        </w:r>
                      </w:p>
                    </w:txbxContent>
                  </v:textbox>
                </v:shape>
                <v:shape id="Text Box 125" o:spid="_x0000_s1147" type="#_x0000_t202" style="position:absolute;left:37338;top:20288;width:7194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F+sMA&#10;AADcAAAADwAAAGRycy9kb3ducmV2LnhtbERP22rCQBB9L/gPywh9azYqCZJmFRGFQkGMFezjNDu5&#10;0OxsyG41/r1bKPRtDuc6+Xo0nbjS4FrLCmZRDIK4tLrlWsH5Y/+yBOE8ssbOMim4k4P1avKUY6bt&#10;jQu6nnwtQgi7DBU03veZlK5syKCLbE8cuMoOBn2AQy31gLcQbjo5j+NUGmw5NDTY07ah8vv0YxQc&#10;tqlNFl/jstod321RVwv5mVyUep6Om1cQnkb/L/5zv+kwf57A7zPh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xF+sMAAADcAAAADwAAAAAAAAAAAAAAAACYAgAAZHJzL2Rv&#10;d25yZXYueG1sUEsFBgAAAAAEAAQA9QAAAIgDAAAAAA==&#10;" fillcolor="white [3201]" strokeweight=".5pt">
                  <v:textbox>
                    <w:txbxContent>
                      <w:p w14:paraId="08B631D1" w14:textId="77777777" w:rsidR="00E621BA" w:rsidRDefault="00E621BA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displaymap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  </w:t>
                        </w:r>
                      </w:p>
                      <w:p w14:paraId="17E25356" w14:textId="50A1D446" w:rsidR="00E621BA" w:rsidRPr="001D24A8" w:rsidRDefault="00E621B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</w:rPr>
                          <w:t>floor</w:t>
                        </w:r>
                        <w:proofErr w:type="gramEnd"/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126" o:spid="_x0000_s1148" style="position:absolute;visibility:visible;mso-wrap-style:square" from="22860,3524" to="22860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4w8MAAADcAAAADwAAAGRycy9kb3ducmV2LnhtbERP32vCMBB+H+x/CDfwRWxqB1I6Y5mF&#10;gTBQdMPnozmbYnMpTWbrf78MhL3dx/fz1uVkO3GjwbeOFSyTFARx7XTLjYLvr49FDsIHZI2dY1Jw&#10;Jw/l5vlpjYV2Ix/pdgqNiCHsC1RgQugLKX1tyKJPXE8cuYsbLIYIh0bqAccYbjuZpelKWmw5Nhjs&#10;qTJUX08/VsE1P39mVTqaw/5Cr/vjvZ7Pt16p2cv0/gYi0BT+xQ/3Tsf52Qr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MuMP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27" o:spid="_x0000_s1149" style="position:absolute;visibility:visible;mso-wrap-style:square" from="35052,3333" to="35052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AdWMMAAADcAAAADwAAAGRycy9kb3ducmV2LnhtbERP32vCMBB+H+x/CDfYS9F0HWzSGUWF&#10;wWBQaSd7PpqzKTaX0mS2/veLIPh2H9/PW64n24kzDb51rOBlnoIgrp1uuVFw+PmcLUD4gKyxc0wK&#10;LuRhvXp8WGKu3cglnavQiBjCPkcFJoQ+l9LXhiz6ueuJI3d0g8UQ4dBIPeAYw20nszR9kxZbjg0G&#10;e9oZqk/Vn1VwWvx+Z7t0NPviSK9FeamTZOuVen6aNh8gAk3hLr65v3Scn73D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AHVj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28" o:spid="_x0000_s1150" style="position:absolute;visibility:visible;mso-wrap-style:square" from="35147,15049" to="3514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+JKsUAAADcAAAADwAAAGRycy9kb3ducmV2LnhtbESPQWvDMAyF74P9B6PBLmV1lsEoaZ3S&#10;FQaDQku7sbOIlTg0lkPsNem/rw6D3iTe03ufVuvJd+pCQ2wDG3idZ6CIq2Bbbgz8fH++LEDFhGyx&#10;C0wGrhRhXT4+rLCwYeQjXU6pURLCsUADLqW+0DpWjjzGeeiJRavD4DHJOjTaDjhKuO90nmXv2mPL&#10;0uCwp62j6nz68wbOi99dvs1Gd9jX9LY/XqvZ7CMa8/w0bZagEk3pbv6//rKCnwutPCMT6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+JKsUAAADcAAAADwAAAAAAAAAA&#10;AAAAAAChAgAAZHJzL2Rvd25yZXYueG1sUEsFBgAAAAAEAAQA+QAAAJMDAAAAAA==&#10;" strokecolor="black [3200]" strokeweight=".5pt">
                  <v:stroke dashstyle="longDashDot" joinstyle="miter"/>
                </v:line>
                <v:line id="Straight Connector 129" o:spid="_x0000_s1151" style="position:absolute;visibility:visible;mso-wrap-style:square" from="46958,3524" to="46958,24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MsscMAAADcAAAADwAAAGRycy9kb3ducmV2LnhtbERP32vCMBB+F/Y/hBv4UjRdB6KdUVQQ&#10;BoOOdmPPR3M2xeZSmszW/34ZDPZ2H9/P2+4n24kbDb51rOBpmYIgrp1uuVHw+XFerEH4gKyxc0wK&#10;7uRhv3uYbTHXbuSSblVoRAxhn6MCE0KfS+lrQxb90vXEkbu4wWKIcGikHnCM4baTWZqupMWWY4PB&#10;nk6G6mv1bRVc119v2SkdzXtxoeeivNdJcvRKzR+nwwuIQFP4F/+5X3Wcn23g95l4gd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LLH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32" o:spid="_x0000_s1152" style="position:absolute;visibility:visible;mso-wrap-style:square" from="35147,25050" to="35147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4oHcMAAADcAAAADwAAAGRycy9kb3ducmV2LnhtbERP32vCMBB+H+x/CDfwRWxqhVE6Y5mF&#10;gTBQdMPnozmbYnMpTWbrf78MBr7dx/fz1uVkO3GjwbeOFSyTFARx7XTLjYLvr49FDsIHZI2dY1Jw&#10;Jw/l5vlpjYV2Ix/pdgqNiCHsC1RgQugLKX1tyKJPXE8cuYsbLIYIh0bqAccYbjuZpemrtNhybDDY&#10;U2Wovp5+rIJrfv7MqnQ0h/2FVvvjvZ7Pt16p2cv0/gYi0BQe4n/3Tsf5qwz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uKB3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33" o:spid="_x0000_s1153" style="position:absolute;visibility:visible;mso-wrap-style:square" from="22764,30003" to="22764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KNhsMAAADcAAAADwAAAGRycy9kb3ducmV2LnhtbERP32vCMBB+H+x/CDfwRWyqhVE6Y5mF&#10;gTBQdMPnozmbYnMpTWbrf78MBr7dx/fz1uVkO3GjwbeOFSyTFARx7XTLjYLvr49FDsIHZI2dY1Jw&#10;Jw/l5vlpjYV2Ix/pdgqNiCHsC1RgQugLKX1tyKJPXE8cuYsbLIYIh0bqAccYbju5StNXabHl2GCw&#10;p8pQfT39WAXX/Py5qtLRHPYXyvbHez2fb71Ss5fp/Q1EoCk8xP/unY7zswz+no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ijYbDAAAA3AAAAA8AAAAAAAAAAAAA&#10;AAAAoQIAAGRycy9kb3ducmV2LnhtbFBLBQYAAAAABAAEAPkAAACRAwAAAAA=&#10;" strokecolor="black [3200]" strokeweight=".5pt">
                  <v:stroke dashstyle="longDashDot" joinstyle="miter"/>
                </v:line>
                <v:line id="Straight Connector 134" o:spid="_x0000_s1154" style="position:absolute;visibility:visible;mso-wrap-style:square" from="46672,29908" to="46672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V8sEAAADcAAAADwAAAGRycy9kb3ducmV2LnhtbERP24rCMBB9F/Yfwgi+yJquikg1yq4g&#10;CILihX0emrEpNpPSRFv/3giCb3M415kvW1uKO9W+cKzgZ5CAIM6cLjhXcD6tv6cgfEDWWDomBQ/y&#10;sFx8deaYatfwge7HkIsYwj5FBSaEKpXSZ4Ys+oGriCN3cbXFEGGdS11jE8NtKYdJMpEWC44NBita&#10;Gcqux5tVcJ3+b4erpDH73YVGu8Mj6/f/vFK9bvs7AxGoDR/x273Rcf5o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xXywQAAANwAAAAPAAAAAAAAAAAAAAAA&#10;AKECAABkcnMvZG93bnJldi54bWxQSwUGAAAAAAQABAD5AAAAjwMAAAAA&#10;" strokecolor="black [3200]" strokeweight=".5pt">
                  <v:stroke dashstyle="longDashDot" joinstyle="miter"/>
                </v:line>
                <w10:anchorlock/>
              </v:group>
            </w:pict>
          </mc:Fallback>
        </mc:AlternateContent>
      </w:r>
    </w:p>
    <w:p w14:paraId="197DBF5E" w14:textId="77777777" w:rsidR="002C196F" w:rsidRDefault="002C196F">
      <w:pPr>
        <w:rPr>
          <w:sz w:val="24"/>
        </w:rPr>
      </w:pPr>
    </w:p>
    <w:p w14:paraId="0823359F" w14:textId="4DC65961" w:rsidR="002C196F" w:rsidRDefault="002C196F">
      <w:pPr>
        <w:rPr>
          <w:sz w:val="24"/>
        </w:rPr>
      </w:pPr>
      <w:r>
        <w:rPr>
          <w:sz w:val="24"/>
        </w:rPr>
        <w:t>Placeholder</w:t>
      </w:r>
    </w:p>
    <w:p w14:paraId="596918BC" w14:textId="77777777" w:rsidR="008A193A" w:rsidRDefault="008A193A">
      <w:pPr>
        <w:rPr>
          <w:sz w:val="24"/>
        </w:rPr>
      </w:pPr>
    </w:p>
    <w:p w14:paraId="2FE6C315" w14:textId="58C421DF" w:rsidR="008A193A" w:rsidRDefault="008A193A">
      <w:pPr>
        <w:rPr>
          <w:sz w:val="24"/>
        </w:rPr>
      </w:pPr>
      <w:bookmarkStart w:id="0" w:name="_GoBack"/>
      <w:r>
        <w:rPr>
          <w:noProof/>
          <w:sz w:val="24"/>
        </w:rPr>
        <mc:AlternateContent>
          <mc:Choice Requires="wpc">
            <w:drawing>
              <wp:inline distT="0" distB="0" distL="0" distR="0" wp14:anchorId="77544658" wp14:editId="71133830">
                <wp:extent cx="5486400" cy="3600450"/>
                <wp:effectExtent l="0" t="0" r="0" b="0"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6" name="Text Box 66"/>
                        <wps:cNvSpPr txBox="1"/>
                        <wps:spPr>
                          <a:xfrm>
                            <a:off x="76201" y="179690"/>
                            <a:ext cx="177164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80569" w14:textId="7DC60272" w:rsidR="009733E5" w:rsidRPr="009733E5" w:rsidRDefault="009733E5" w:rsidP="009733E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 w:rsidRPr="009733E5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sd</w:t>
                              </w:r>
                              <w:proofErr w:type="spellEnd"/>
                              <w:proofErr w:type="gramEnd"/>
                              <w:r w:rsidRPr="009733E5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="00E8304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Decide</w:t>
                              </w:r>
                              <w:r w:rsidR="002D133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Room</w:t>
                              </w:r>
                              <w:r w:rsidR="002D133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 w:rsidRPr="009733E5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80000" y="1246584"/>
                            <a:ext cx="12773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83950" y="1254958"/>
                            <a:ext cx="247650" cy="184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64925" y="1530654"/>
                            <a:ext cx="127635" cy="4600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1760175" y="1254958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903050" y="1264483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1807800" y="1559758"/>
                            <a:ext cx="95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617300" y="770158"/>
                            <a:ext cx="0" cy="475066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66"/>
                        <wps:cNvSpPr txBox="1"/>
                        <wps:spPr>
                          <a:xfrm>
                            <a:off x="1075350" y="523874"/>
                            <a:ext cx="1181100" cy="246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F38A4" w14:textId="113DAE92" w:rsidR="009733E5" w:rsidRPr="009733E5" w:rsidRDefault="009733E5" w:rsidP="009733E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  <w:u w:val="single"/>
                                </w:rPr>
                                <w:t>Interface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792560" y="944999"/>
                            <a:ext cx="947420" cy="255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A89AC" w14:textId="668792B1" w:rsidR="002D133C" w:rsidRPr="002D133C" w:rsidRDefault="002D133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133C">
                                <w:rPr>
                                  <w:sz w:val="18"/>
                                </w:rPr>
                                <w:t>DisplayRequests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1731600" y="1246153"/>
                            <a:ext cx="12878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66"/>
                        <wps:cNvSpPr txBox="1"/>
                        <wps:spPr>
                          <a:xfrm>
                            <a:off x="2710136" y="523692"/>
                            <a:ext cx="1004614" cy="246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8BED0" w14:textId="4CA5F808" w:rsidR="002D133C" w:rsidRPr="009733E5" w:rsidRDefault="002D133C" w:rsidP="009733E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  <w:u w:val="single"/>
                                </w:rPr>
                                <w:t>Request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55575" y="1225749"/>
                            <a:ext cx="247650" cy="3744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838325" y="1559433"/>
                            <a:ext cx="118110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2011635" y="1298319"/>
                            <a:ext cx="916940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2030C" w14:textId="1E699012" w:rsidR="002D133C" w:rsidRPr="002D133C" w:rsidRDefault="002D133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2D133C">
                                <w:rPr>
                                  <w:i/>
                                  <w:sz w:val="18"/>
                                </w:rPr>
                                <w:t>Request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198450" y="770158"/>
                            <a:ext cx="0" cy="475066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1731600" y="2379628"/>
                            <a:ext cx="12878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55575" y="2359224"/>
                            <a:ext cx="247650" cy="3744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942465" y="2095043"/>
                            <a:ext cx="8870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98835" w14:textId="3DA58106" w:rsidR="00E8304C" w:rsidRPr="002D133C" w:rsidRDefault="00E8304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DecideRequest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431540" y="2390588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H="1">
                            <a:off x="3314701" y="2399522"/>
                            <a:ext cx="1168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flipH="1">
                            <a:off x="3314701" y="2666770"/>
                            <a:ext cx="116839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3431540" y="2156821"/>
                            <a:ext cx="9251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CF320" w14:textId="24D57A8C" w:rsidR="00E8304C" w:rsidRPr="002D133C" w:rsidRDefault="00E8304C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removeRequest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1019175" y="2009775"/>
                            <a:ext cx="360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1028700" y="2028825"/>
                            <a:ext cx="0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4610100" y="2028825"/>
                            <a:ext cx="0" cy="92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019175" y="2952271"/>
                            <a:ext cx="3600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040085" y="2043708"/>
                            <a:ext cx="396240" cy="257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2660D" w14:textId="64B4EE9B" w:rsidR="00E8304C" w:rsidRPr="002D133C" w:rsidRDefault="00E8304C">
                              <w:pPr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loop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3198450" y="1600201"/>
                            <a:ext cx="0" cy="748842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3186975" y="2743201"/>
                            <a:ext cx="0" cy="748842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598250" y="3102808"/>
                            <a:ext cx="0" cy="475066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544658" id="Canvas 135" o:spid="_x0000_s1155" editas="canvas" style="width:6in;height:283.5pt;mso-position-horizontal-relative:char;mso-position-vertical-relative:line" coordsize="54864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">
                <v:shape id="_x0000_s1156" type="#_x0000_t75" style="position:absolute;width:54864;height:36004;visibility:visible;mso-wrap-style:square">
                  <v:fill o:detectmouseclick="t"/>
                  <v:path o:connecttype="none"/>
                </v:shape>
                <v:shape id="Text Box 66" o:spid="_x0000_s1157" type="#_x0000_t202" style="position:absolute;left:762;top:1796;width:1771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<v:textbox>
                    <w:txbxContent>
                      <w:p w14:paraId="24F80569" w14:textId="7DC60272" w:rsidR="009733E5" w:rsidRPr="009733E5" w:rsidRDefault="009733E5" w:rsidP="009733E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proofErr w:type="spellStart"/>
                        <w:proofErr w:type="gramStart"/>
                        <w:r w:rsidRPr="009733E5">
                          <w:rPr>
                            <w:rFonts w:eastAsia="Calibri"/>
                            <w:sz w:val="20"/>
                            <w:szCs w:val="22"/>
                          </w:rPr>
                          <w:t>sd</w:t>
                        </w:r>
                        <w:proofErr w:type="spellEnd"/>
                        <w:proofErr w:type="gramEnd"/>
                        <w:r w:rsidRPr="009733E5">
                          <w:rPr>
                            <w:rFonts w:eastAsia="Calibri"/>
                            <w:sz w:val="20"/>
                            <w:szCs w:val="22"/>
                          </w:rPr>
                          <w:t xml:space="preserve"> </w:t>
                        </w:r>
                        <w:r w:rsidR="00E8304C">
                          <w:rPr>
                            <w:rFonts w:eastAsia="Calibri"/>
                            <w:sz w:val="20"/>
                            <w:szCs w:val="22"/>
                          </w:rPr>
                          <w:t>Decide</w:t>
                        </w:r>
                        <w:r w:rsidR="002D133C">
                          <w:rPr>
                            <w:rFonts w:eastAsia="Calibri"/>
                            <w:sz w:val="20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0"/>
                            <w:szCs w:val="22"/>
                          </w:rPr>
                          <w:t>Room</w:t>
                        </w:r>
                        <w:r w:rsidR="002D133C">
                          <w:rPr>
                            <w:rFonts w:eastAsia="Calibri"/>
                            <w:sz w:val="20"/>
                            <w:szCs w:val="22"/>
                          </w:rPr>
                          <w:t xml:space="preserve"> </w:t>
                        </w:r>
                        <w:r w:rsidRPr="009733E5">
                          <w:rPr>
                            <w:rFonts w:eastAsia="Calibri"/>
                            <w:sz w:val="20"/>
                            <w:szCs w:val="22"/>
                          </w:rPr>
                          <w:t>Requests</w:t>
                        </w:r>
                      </w:p>
                    </w:txbxContent>
                  </v:textbox>
                </v:shape>
                <v:shape id="Straight Arrow Connector 140" o:spid="_x0000_s1158" type="#_x0000_t32" style="position:absolute;left:1800;top:12465;width:127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3isQAAADcAAAADwAAAGRycy9kb3ducmV2LnhtbESPzW7CQAyE75V4h5WReisbUIs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jeKxAAAANwAAAAPAAAAAAAAAAAA&#10;AAAAAKECAABkcnMvZG93bnJldi54bWxQSwUGAAAAAAQABAD5AAAAkgMAAAAA&#10;" strokecolor="black [3200]" strokeweight=".5pt">
                  <v:stroke endarrow="block" joinstyle="miter"/>
                </v:shape>
                <v:rect id="Rectangle 141" o:spid="_x0000_s1159" style="position:absolute;left:14839;top:12549;width:2477;height:18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Vg8EA&#10;AADcAAAADwAAAGRycy9kb3ducmV2LnhtbERPS4vCMBC+C/6HMAveNK2KrF2j+EDdo7rqXodmti02&#10;k9JErf9+Iwje5uN7zmTWmFLcqHaFZQVxLwJBnFpdcKbg+LPufoJwHlljaZkUPMjBbNpuTTDR9s57&#10;uh18JkIIuwQV5N5XiZQuzcmg69mKOHB/tjboA6wzqWu8h3BTyn4UjaTBgkNDjhUtc0ovh6tRcE03&#10;i9+smu9W6wFvpY3H5nTWSnU+mvkXCE+Nf4tf7m8d5g9jeD4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1YPBAAAA3AAAAA8AAAAAAAAAAAAAAAAAmAIAAGRycy9kb3du&#10;cmV2LnhtbFBLBQYAAAAABAAEAPUAAACGAwAAAAA=&#10;" fillcolor="white [3201]" strokecolor="#70ad47 [3209]" strokeweight="1pt"/>
                <v:rect id="Rectangle 142" o:spid="_x0000_s1160" style="position:absolute;left:16649;top:15306;width:1276;height:4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hL9MEA&#10;AADcAAAADwAAAGRycy9kb3ducmV2LnhtbERPS4vCMBC+C/sfwix409QHsnaN4gMfR7fq7nVoZtti&#10;MylN1PrvjSB4m4/vOZNZY0pxpdoVlhX0uhEI4tTqgjMFx8O68wXCeWSNpWVScCcHs+lHa4Kxtjf+&#10;oWviMxFC2MWoIPe+iqV0aU4GXddWxIH7t7VBH2CdSV3jLYSbUvajaCQNFhwacqxomVN6Ti5GwSXd&#10;LP6yar5frQe8lbY3NqdfrVT7s5l/g/DU+Lf45d7pMH/Yh+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IS/TBAAAA3AAAAA8AAAAAAAAAAAAAAAAAmAIAAGRycy9kb3du&#10;cmV2LnhtbFBLBQYAAAAABAAEAPUAAACGAwAAAAA=&#10;" fillcolor="white [3201]" strokecolor="#70ad47 [3209]" strokeweight="1pt"/>
                <v:line id="Straight Connector 143" o:spid="_x0000_s1161" style="position:absolute;visibility:visible;mso-wrap-style:square" from="17601,12549" to="18935,1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<v:stroke joinstyle="miter"/>
                </v:line>
                <v:line id="Straight Connector 144" o:spid="_x0000_s1162" style="position:absolute;visibility:visible;mso-wrap-style:square" from="19030,12644" to="19030,15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<v:stroke joinstyle="miter"/>
                </v:line>
                <v:shape id="Straight Arrow Connector 145" o:spid="_x0000_s1163" type="#_x0000_t32" style="position:absolute;left:18078;top:15597;width:9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5E8MAAADcAAAADwAAAGRycy9kb3ducmV2LnhtbERPTWvCQBC9F/wPyxR6KXWjia2kriIt&#10;pV6NpdTbNDtNgtnZkNlq+u/dguBtHu9zFqvBtepIvTSeDUzGCSji0tuGKwMfu7eHOSgJyBZbz2Tg&#10;jwRWy9HNAnPrT7ylYxEqFUNYcjRQh9DlWktZk0MZ+444cj++dxgi7CttezzFcNfqaZI8aocNx4Ya&#10;O3qpqTwUv85AGjKZbrOvJyn21fe9fU1T+Xw35u52WD+DCjSEq/ji3tg4P5vB/zPxAr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ORPDAAAA3AAAAA8AAAAAAAAAAAAA&#10;AAAAoQIAAGRycy9kb3ducmV2LnhtbFBLBQYAAAAABAAEAPkAAACRAwAAAAA=&#10;" strokecolor="black [3200]" strokeweight=".5pt">
                  <v:stroke endarrow="block" joinstyle="miter"/>
                </v:shape>
                <v:line id="Straight Connector 146" o:spid="_x0000_s1164" style="position:absolute;visibility:visible;mso-wrap-style:square" from="16173,7701" to="16173,1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NdY8IAAADcAAAADwAAAGRycy9kb3ducmV2LnhtbERP24rCMBB9F/yHMMK+yJp6QaRrlF1h&#10;QRCU6rLPQzM2xWZSmmjr3xtB8G0O5zrLdWcrcaPGl44VjEcJCOLc6ZILBX+n388FCB+QNVaOScGd&#10;PKxX/d4SU+1azuh2DIWIIexTVGBCqFMpfW7Ioh+5mjhyZ9dYDBE2hdQNtjHcVnKSJHNpseTYYLCm&#10;jaH8crxaBZfF/26ySVpz2J9pus/u+XD445X6GHTfXyACdeEtfrm3Os6fzeH5TLx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NdY8IAAADcAAAADwAAAAAAAAAAAAAA&#10;AAChAgAAZHJzL2Rvd25yZXYueG1sUEsFBgAAAAAEAAQA+QAAAJADAAAAAA==&#10;" strokecolor="black [3200]" strokeweight=".5pt">
                  <v:stroke dashstyle="longDashDot" joinstyle="miter"/>
                </v:line>
                <v:shape id="Text Box 66" o:spid="_x0000_s1165" type="#_x0000_t202" style="position:absolute;left:10753;top:5238;width:11811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u5c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EruXBAAAA3AAAAA8AAAAAAAAAAAAAAAAAmAIAAGRycy9kb3du&#10;cmV2LnhtbFBLBQYAAAAABAAEAPUAAACGAwAAAAA=&#10;" fillcolor="white [3201]" strokeweight=".5pt">
                  <v:textbox>
                    <w:txbxContent>
                      <w:p w14:paraId="63AF38A4" w14:textId="113DAE92" w:rsidR="009733E5" w:rsidRPr="009733E5" w:rsidRDefault="009733E5" w:rsidP="009733E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  <w:u w:val="single"/>
                          </w:rPr>
                          <w:t>Interface Manager</w:t>
                        </w:r>
                      </w:p>
                    </w:txbxContent>
                  </v:textbox>
                </v:shape>
                <v:shape id="Text Box 148" o:spid="_x0000_s1166" type="#_x0000_t202" style="position:absolute;left:17925;top:9449;width:9474;height:25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PxMcA&#10;AADcAAAADwAAAGRycy9kb3ducmV2LnhtbESPW2vCQBCF3wv+h2WEvtVNtYqkrkFCC4WC1Avo4zQ7&#10;udDsbMhuNf33zkPBtxnOmXO+WWWDa9WF+tB4NvA8SUARF942XBk4Ht6flqBCRLbYeiYDfxQgW48e&#10;Vphaf+UdXfaxUhLCIUUDdYxdqnUoanIYJr4jFq30vcMoa19p2+NVwl2rp0my0A4bloYaO8prKn72&#10;v87ANl/4+ex7WJZvX59+V5UzfZ6fjHkcD5tXUJGGeDf/X39YwX8RWnlGJ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yD8THAAAA3AAAAA8AAAAAAAAAAAAAAAAAmAIAAGRy&#10;cy9kb3ducmV2LnhtbFBLBQYAAAAABAAEAPUAAACMAwAAAAA=&#10;" fillcolor="white [3201]" strokeweight=".5pt">
                  <v:textbox>
                    <w:txbxContent>
                      <w:p w14:paraId="143A89AC" w14:textId="668792B1" w:rsidR="002D133C" w:rsidRPr="002D133C" w:rsidRDefault="002D133C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2D133C">
                          <w:rPr>
                            <w:sz w:val="18"/>
                          </w:rPr>
                          <w:t>DisplayRequests</w:t>
                        </w:r>
                        <w:proofErr w:type="spellEnd"/>
                      </w:p>
                    </w:txbxContent>
                  </v:textbox>
                </v:shape>
                <v:shape id="Straight Arrow Connector 149" o:spid="_x0000_s1167" type="#_x0000_t32" style="position:absolute;left:17316;top:12461;width:12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IkF78AAADcAAAADwAAAGRycy9kb3ducmV2LnhtbERPTYvCMBC9L/gfwgheRFNlV7QaiwhW&#10;r6sePI7N2BabSWlirf/eLAh7m8f7nFXSmUq01LjSsoLJOAJBnFldcq7gfNqN5iCcR9ZYWSYFL3KQ&#10;rHtfK4y1ffIvtUefixDCLkYFhfd1LKXLCjLoxrYmDtzNNgZ9gE0udYPPEG4qOY2imTRYcmgosKZt&#10;Qdn9+DAKUpLDbr/nHz+7DNPsah2m7JQa9LvNEoSnzv+LP+6DDvO/F/D3TLh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IkF78AAADcAAAADwAAAAAAAAAAAAAAAACh&#10;AgAAZHJzL2Rvd25yZXYueG1sUEsFBgAAAAAEAAQA+QAAAI0DAAAAAA==&#10;" strokecolor="black [3200]" strokeweight=".5pt">
                  <v:stroke endarrow="open" joinstyle="miter"/>
                </v:shape>
                <v:shape id="Text Box 66" o:spid="_x0000_s1168" type="#_x0000_t202" style="position:absolute;left:27101;top:5236;width:10046;height:2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gTM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KBMwgAAANwAAAAPAAAAAAAAAAAAAAAAAJgCAABkcnMvZG93&#10;bnJldi54bWxQSwUGAAAAAAQABAD1AAAAhwMAAAAA&#10;" fillcolor="white [3201]" strokeweight=".5pt">
                  <v:textbox>
                    <w:txbxContent>
                      <w:p w14:paraId="3208BED0" w14:textId="4CA5F808" w:rsidR="002D133C" w:rsidRPr="009733E5" w:rsidRDefault="002D133C" w:rsidP="009733E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2"/>
                            <w:u w:val="single"/>
                          </w:rPr>
                          <w:t>Request Queue</w:t>
                        </w:r>
                      </w:p>
                    </w:txbxContent>
                  </v:textbox>
                </v:shape>
                <v:rect id="Rectangle 151" o:spid="_x0000_s1169" style="position:absolute;left:30555;top:12257;width:2477;height:3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DXsEA&#10;AADcAAAADwAAAGRycy9kb3ducmV2LnhtbERPS4vCMBC+C/6HMAveNK2irF2j+EDdo7rqXodmti02&#10;k9JErf9+Iwje5uN7zmTWmFLcqHaFZQVxLwJBnFpdcKbg+LPufoJwHlljaZkUPMjBbNpuTTDR9s57&#10;uh18JkIIuwQV5N5XiZQuzcmg69mKOHB/tjboA6wzqWu8h3BTyn4UjaTBgkNDjhUtc0ovh6tRcE03&#10;i9+smu9W6wFvpY3H5nTWSnU+mvkXCE+Nf4tf7m8d5g9jeD4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DQ17BAAAA3AAAAA8AAAAAAAAAAAAAAAAAmAIAAGRycy9kb3du&#10;cmV2LnhtbFBLBQYAAAAABAAEAPUAAACGAwAAAAA=&#10;" fillcolor="white [3201]" strokecolor="#70ad47 [3209]" strokeweight="1pt"/>
                <v:shape id="Straight Arrow Connector 152" o:spid="_x0000_s1170" type="#_x0000_t32" style="position:absolute;left:18383;top:15594;width:1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1+38IAAADcAAAADwAAAGRycy9kb3ducmV2LnhtbERPS2sCMRC+C/0PYYReRLMKSlmNIgVB&#10;WhW0XryNm9kHbiZLEnX7740geJuP7zmzRWtqcSPnK8sKhoMEBHFmdcWFguPfqv8FwgdkjbVlUvBP&#10;Hhbzj84MU23vvKfbIRQihrBPUUEZQpNK6bOSDPqBbYgjl1tnMEToCqkd3mO4qeUoSSbSYMWxocSG&#10;vkvKLoerUZDn1Xnl97sfc7ps/bXnsl992ij12W2XUxCB2vAWv9xrHeePR/B8Jl4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1+38IAAADcAAAADwAAAAAAAAAAAAAA&#10;AAChAgAAZHJzL2Rvd25yZXYueG1sUEsFBgAAAAAEAAQA+QAAAJADAAAAAA==&#10;" strokecolor="black [3200]" strokeweight=".5pt">
                  <v:stroke dashstyle="longDash" startarrow="open" joinstyle="miter"/>
                </v:shape>
                <v:shape id="Text Box 154" o:spid="_x0000_s1171" type="#_x0000_t202" style="position:absolute;left:20116;top:12983;width:9169;height:2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THMQA&#10;AADcAAAADwAAAGRycy9kb3ducmV2LnhtbERP22rCQBB9L/gPywi+1Y2mEUldRUILhYLUC7SP0+zk&#10;gtnZkF2T9O/dQqFvczjX2exG04ieOldbVrCYRyCIc6trLhVczq+PaxDOI2tsLJOCH3Kw204eNphq&#10;O/CR+pMvRQhhl6KCyvs2ldLlFRl0c9sSB66wnUEfYFdK3eEQwk0jl1G0kgZrDg0VtpRVlF9PN6Pg&#10;kK1sEn+P6+Ll490eyyKWX8mnUrPpuH8G4Wn0/+I/95sO85Mn+H0mX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kxzEAAAA3AAAAA8AAAAAAAAAAAAAAAAAmAIAAGRycy9k&#10;b3ducmV2LnhtbFBLBQYAAAAABAAEAPUAAACJAwAAAAA=&#10;" fillcolor="white [3201]" strokeweight=".5pt">
                  <v:textbox>
                    <w:txbxContent>
                      <w:p w14:paraId="5302030C" w14:textId="1E699012" w:rsidR="002D133C" w:rsidRPr="002D133C" w:rsidRDefault="002D133C">
                        <w:pPr>
                          <w:rPr>
                            <w:i/>
                            <w:sz w:val="18"/>
                          </w:rPr>
                        </w:pPr>
                        <w:r w:rsidRPr="002D133C">
                          <w:rPr>
                            <w:i/>
                            <w:sz w:val="18"/>
                          </w:rPr>
                          <w:t>Request Queue</w:t>
                        </w:r>
                      </w:p>
                    </w:txbxContent>
                  </v:textbox>
                </v:shape>
                <v:line id="Straight Connector 155" o:spid="_x0000_s1172" style="position:absolute;visibility:visible;mso-wrap-style:square" from="31984,7701" to="31984,1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hVycEAAADcAAAADwAAAGRycy9kb3ducmV2LnhtbERP24rCMBB9F/Yfwgi+yJquokg1yq4g&#10;CILihX0emrEpNpPSRFv/3giCb3M415kvW1uKO9W+cKzgZ5CAIM6cLjhXcD6tv6cgfEDWWDomBQ/y&#10;sFx8deaYatfwge7HkIsYwj5FBSaEKpXSZ4Ys+oGriCN3cbXFEGGdS11jE8NtKYdJMpEWC44NBita&#10;Gcqux5tVcJ3+b4erpDH73YVGu8Mj6/f/vFK9bvs7AxGoDR/x273Rcf54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2FXJwQAAANwAAAAPAAAAAAAAAAAAAAAA&#10;AKECAABkcnMvZG93bnJldi54bWxQSwUGAAAAAAQABAD5AAAAjwMAAAAA&#10;" strokecolor="black [3200]" strokeweight=".5pt">
                  <v:stroke dashstyle="longDashDot" joinstyle="miter"/>
                </v:line>
                <v:shape id="Straight Arrow Connector 158" o:spid="_x0000_s1173" type="#_x0000_t32" style="position:absolute;left:17316;top:23796;width:12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XUcIAAADcAAAADwAAAGRycy9kb3ducmV2LnhtbESPQWvCQBCF74L/YRnBS9BNBUVSVymC&#10;sddGDx7H7DQJzc6G7DZJ/33nUOhthvfmvW8Op8m1aqA+NJ4NvKxTUMSltw1XBu63y2oPKkRki61n&#10;MvBDAU7H+eyAmfUjf9BQxEpJCIcMDdQxdpnWoazJYVj7jli0T987jLL2lbY9jhLuWr1J05122LA0&#10;1NjRuabyq/h2BnLSyXS98jbuHklePn3AnIMxy8X09goq0hT/zX/X71bwt0Irz8gE+vg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cXUcIAAADcAAAADwAAAAAAAAAAAAAA&#10;AAChAgAAZHJzL2Rvd25yZXYueG1sUEsFBgAAAAAEAAQA+QAAAJADAAAAAA==&#10;" strokecolor="black [3200]" strokeweight=".5pt">
                  <v:stroke endarrow="open" joinstyle="miter"/>
                </v:shape>
                <v:rect id="Rectangle 159" o:spid="_x0000_s1174" style="position:absolute;left:30555;top:23592;width:2477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PWMEA&#10;AADcAAAADwAAAGRycy9kb3ducmV2LnhtbERPS4vCMBC+C/sfwix401RF0a5RfKDuUetjr0Mz25Zt&#10;JqWJWv/9RhC8zcf3nOm8MaW4Ue0Kywp63QgEcWp1wZmC03HTGYNwHlljaZkUPMjBfPbRmmKs7Z0P&#10;dEt8JkIIuxgV5N5XsZQuzcmg69qKOHC/tjboA6wzqWu8h3BTyn4UjaTBgkNDjhWtckr/kqtRcE23&#10;y5+sWuzXmwHvpO1NzPmilWp/NosvEJ4a/xa/3N86zB9O4PlMuE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1T1jBAAAA3AAAAA8AAAAAAAAAAAAAAAAAmAIAAGRycy9kb3du&#10;cmV2LnhtbFBLBQYAAAAABAAEAPUAAACGAwAAAAA=&#10;" fillcolor="white [3201]" strokecolor="#70ad47 [3209]" strokeweight="1pt"/>
                <v:shape id="Text Box 160" o:spid="_x0000_s1175" type="#_x0000_t202" style="position:absolute;left:19424;top:20950;width:887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fosUA&#10;AADcAAAADwAAAGRycy9kb3ducmV2LnhtbESPS2sCQRCE74L/YeiAN52N4iKrowRRCAjBFyTHdqf3&#10;QXZ6lp2Jbv69fQjk1k1VV3292vSuUXfqQu3ZwOskAUWce1tzaeB62Y8XoEJEtth4JgO/FGCzHg5W&#10;mFn/4BPdz7FUEsIhQwNVjG2mdcgrchgmviUWrfCdwyhrV2rb4UPCXaOnSZJqhzVLQ4UtbSvKv88/&#10;zsDHNvXz2a1fFLvjwZ/KYqa/5p/GjF76tyWoSH38N/9dv1vBTwVfnpEJ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V+ixQAAANwAAAAPAAAAAAAAAAAAAAAAAJgCAABkcnMv&#10;ZG93bnJldi54bWxQSwUGAAAAAAQABAD1AAAAigMAAAAA&#10;" fillcolor="white [3201]" strokeweight=".5pt">
                  <v:textbox>
                    <w:txbxContent>
                      <w:p w14:paraId="7A198835" w14:textId="3DA58106" w:rsidR="00E8304C" w:rsidRPr="002D133C" w:rsidRDefault="00E8304C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DecideRequest</w:t>
                        </w:r>
                        <w:proofErr w:type="spellEnd"/>
                      </w:p>
                    </w:txbxContent>
                  </v:textbox>
                </v:shape>
                <v:line id="Straight Connector 162" o:spid="_x0000_s1176" style="position:absolute;visibility:visible;mso-wrap-style:square" from="34315,23905" to="34315,2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pM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G5qTDAAAA3AAAAA8AAAAAAAAAAAAA&#10;AAAAoQIAAGRycy9kb3ducmV2LnhtbFBLBQYAAAAABAAEAPkAAACRAwAAAAA=&#10;" strokecolor="black [3200]" strokeweight=".5pt">
                  <v:stroke joinstyle="miter"/>
                </v:line>
                <v:line id="Straight Connector 163" o:spid="_x0000_s1177" style="position:absolute;flip:x;visibility:visible;mso-wrap-style:square" from="33147,23995" to="34315,2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8P78AAADcAAAADwAAAGRycy9kb3ducmV2LnhtbERPzYrCMBC+L/gOYQRv29QVi1TTIoLi&#10;SVn1AYZmTIvNpDTZWt/eLCzsbT6+39mUo23FQL1vHCuYJykI4srpho2C23X/uQLhA7LG1jEpeJGH&#10;sph8bDDX7snfNFyCETGEfY4K6hC6XEpf1WTRJ64jjtzd9RZDhL2RusdnDLet/ErTTFpsODbU2NGu&#10;pupx+bEKtDmR3DozLOcmu+0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T8P78AAADcAAAADwAAAAAAAAAAAAAAAACh&#10;AgAAZHJzL2Rvd25yZXYueG1sUEsFBgAAAAAEAAQA+QAAAI0DAAAAAA==&#10;" strokecolor="black [3200]" strokeweight=".5pt">
                  <v:stroke joinstyle="miter"/>
                </v:line>
                <v:line id="Straight Connector 164" o:spid="_x0000_s1178" style="position:absolute;flip:x;visibility:visible;mso-wrap-style:square" from="33147,26667" to="34315,2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GOqcEAAADcAAAADwAAAGRycy9kb3ducmV2LnhtbERP32vCMBB+H+x/CDfY20wtEqQzShEE&#10;URhMt/ejOduy5lKSqG3/+mUw8O0+vp+32gy2EzfyoXWsYT7LQBBXzrRca/g6796WIEJENtg5Jg0j&#10;Bdisn59WWBh350+6nWItUgiHAjU0MfaFlKFqyGKYuZ44cRfnLcYEfS2Nx3sKt53Ms0xJiy2nhgZ7&#10;2jZU/ZyuVgNOSn6oYSzVFI+HS2Xs99nnWr++DOU7iEhDfIj/3XuT5qsF/D2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QY6pwQAAANwAAAAPAAAAAAAAAAAAAAAA&#10;AKECAABkcnMvZG93bnJldi54bWxQSwUGAAAAAAQABAD5AAAAjwMAAAAA&#10;" strokecolor="black [3200]" strokeweight=".5pt">
                  <v:stroke endarrow="block" joinstyle="miter"/>
                </v:line>
                <v:shape id="Text Box 165" o:spid="_x0000_s1179" type="#_x0000_t202" style="position:absolute;left:34315;top:21568;width:925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b8OsIA&#10;AADcAAAADwAAAGRycy9kb3ducmV2LnhtbERP24rCMBB9F/Yfwiz4pukqLVKNIrKCIMjqLujj2Ewv&#10;2ExKE7X+/UYQfJvDuc5s0Zla3Kh1lWUFX8MIBHFmdcWFgr/f9WACwnlkjbVlUvAgB4v5R2+GqbZ3&#10;3tPt4AsRQtilqKD0vkmldFlJBt3QNsSBy21r0AfYFlK3eA/hppajKEqkwYpDQ4kNrUrKLoerUbBb&#10;JTYen7tJ/v2ztfsiH8tTfFSq/9ktpyA8df4tfrk3OsxPYng+E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vw6wgAAANwAAAAPAAAAAAAAAAAAAAAAAJgCAABkcnMvZG93&#10;bnJldi54bWxQSwUGAAAAAAQABAD1AAAAhwMAAAAA&#10;" fillcolor="white [3201]" strokeweight=".5pt">
                  <v:textbox>
                    <w:txbxContent>
                      <w:p w14:paraId="3F8CF320" w14:textId="24D57A8C" w:rsidR="00E8304C" w:rsidRPr="002D133C" w:rsidRDefault="00E8304C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removeRequest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166" o:spid="_x0000_s1180" style="position:absolute;visibility:visible;mso-wrap-style:square" from="10191,20097" to="46196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3gp8MAAADcAAAADwAAAGRycy9kb3ducmV2LnhtbERP32vCMBB+H/g/hBN8GZrqoGg1isgG&#10;g42pNfh8NGdbbC6lybT775fBwLf7+H7eatPbRtyo87VjBdNJAoK4cKbmUoE+vY3nIHxANtg4JgU/&#10;5GGzHjytMDPuzke65aEUMYR9hgqqENpMSl9UZNFPXEscuYvrLIYIu1KaDu8x3DZyliSptFhzbKiw&#10;pV1FxTX/tgo+9OL8/LKfa21P+RcedP26/9wpNRr22yWIQH14iP/d7ybOT1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94KfDAAAA3AAAAA8AAAAAAAAAAAAA&#10;AAAAoQIAAGRycy9kb3ducmV2LnhtbFBLBQYAAAAABAAEAPkAAACRAwAAAAA=&#10;" strokecolor="black [3200]" strokeweight=".5pt">
                  <v:stroke joinstyle="miter"/>
                </v:line>
                <v:line id="Straight Connector 167" o:spid="_x0000_s1181" style="position:absolute;visibility:visible;mso-wrap-style:square" from="10287,20288" to="10287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FPM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Okr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xRTzDAAAA3AAAAA8AAAAAAAAAAAAA&#10;AAAAoQIAAGRycy9kb3ducmV2LnhtbFBLBQYAAAAABAAEAPkAAACRAwAAAAA=&#10;" strokecolor="black [3200]" strokeweight=".5pt">
                  <v:stroke joinstyle="miter"/>
                </v:line>
                <v:line id="Straight Connector 168" o:spid="_x0000_s1182" style="position:absolute;visibility:visible;mso-wrap-style:square" from="46101,20288" to="46101,29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7RTsYAAADcAAAADwAAAGRycy9kb3ducmV2LnhtbESPQWvCQBCF74X+h2UKvRTdtIJodJUi&#10;LRRaqsbF85Adk9DsbMhuNf77zqHgbYb35r1vluvBt+pMfWwCG3geZ6CIy+AargzYw/toBiomZIdt&#10;YDJwpQjr1f3dEnMXLrync5EqJSEcczRQp9TlWseyJo9xHDpi0U6h95hk7SvterxIuG/1S5ZNtceG&#10;paHGjjY1lT/FrzfwaefHp8l2Zq0/FN+4s83b9mtjzOPD8LoAlWhIN/P/9Yc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u0U7GAAAA3AAAAA8AAAAAAAAA&#10;AAAAAAAAoQIAAGRycy9kb3ducmV2LnhtbFBLBQYAAAAABAAEAPkAAACUAwAAAAA=&#10;" strokecolor="black [3200]" strokeweight=".5pt">
                  <v:stroke joinstyle="miter"/>
                </v:line>
                <v:line id="Straight Connector 169" o:spid="_x0000_s1183" style="position:absolute;visibility:visible;mso-wrap-style:square" from="10191,29522" to="46196,29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01c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idNXDAAAA3AAAAA8AAAAAAAAAAAAA&#10;AAAAoQIAAGRycy9kb3ducmV2LnhtbFBLBQYAAAAABAAEAPkAAACRAwAAAAA=&#10;" strokecolor="black [3200]" strokeweight=".5pt">
                  <v:stroke joinstyle="miter"/>
                </v:line>
                <v:shape id="Text Box 171" o:spid="_x0000_s1184" type="#_x0000_t202" style="position:absolute;left:10400;top:20437;width:3963;height:25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s5MQA&#10;AADcAAAADwAAAGRycy9kb3ducmV2LnhtbERPyWrDMBC9B/oPYgq9JXJqsuBYDsW0EAiUZoHkOLHG&#10;C7FGxlIT9++rQiG3ebx10vVgWnGj3jWWFUwnEQjiwuqGKwXHw8d4CcJ5ZI2tZVLwQw7W2dMoxUTb&#10;O+/otveVCCHsElRQe98lUrqiJoNuYjviwJW2N+gD7Cupe7yHcNPK1yiaS4MNh4YaO8prKq77b6Pg&#10;M5/bWXwZluX719buqjKW59lJqZfn4W0FwtPgH+J/90aH+Ysp/D0TL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kbOTEAAAA3AAAAA8AAAAAAAAAAAAAAAAAmAIAAGRycy9k&#10;b3ducmV2LnhtbFBLBQYAAAAABAAEAPUAAACJAwAAAAA=&#10;" fillcolor="white [3201]" strokeweight=".5pt">
                  <v:textbox>
                    <w:txbxContent>
                      <w:p w14:paraId="46E2660D" w14:textId="64B4EE9B" w:rsidR="00E8304C" w:rsidRPr="002D133C" w:rsidRDefault="00E8304C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loop</w:t>
                        </w:r>
                        <w:proofErr w:type="gramEnd"/>
                      </w:p>
                    </w:txbxContent>
                  </v:textbox>
                </v:shape>
                <v:line id="Straight Connector 173" o:spid="_x0000_s1185" style="position:absolute;visibility:visible;mso-wrap-style:square" from="31984,16002" to="31984,2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g0RsEAAADcAAAADwAAAGRycy9kb3ducmV2LnhtbERP24rCMBB9F/Yfwgi+yJqugko1yq4g&#10;CILihX0emrEpNpPSRFv/3giCb3M415kvW1uKO9W+cKzgZ5CAIM6cLjhXcD6tv6cgfEDWWDomBQ/y&#10;sFx8deaYatfwge7HkIsYwj5FBSaEKpXSZ4Ys+oGriCN3cbXFEGGdS11jE8NtKYdJMpYWC44NBita&#10;Gcqux5tVcJ3+b4erpDH73YVGu8Mj6/f/vFK9bvs7AxGoDR/x273Rcf5kB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yDRGwQAAANwAAAAPAAAAAAAAAAAAAAAA&#10;AKECAABkcnMvZG93bnJldi54bWxQSwUGAAAAAAQABAD5AAAAjwMAAAAA&#10;" strokecolor="black [3200]" strokeweight=".5pt">
                  <v:stroke dashstyle="longDashDot" joinstyle="miter"/>
                </v:line>
                <v:line id="Straight Connector 176" o:spid="_x0000_s1186" style="position:absolute;visibility:visible;mso-wrap-style:square" from="31869,27432" to="31869,3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+X3sEAAADcAAAADwAAAGRycy9kb3ducmV2LnhtbERP24rCMBB9F/Yfwgi+yJqugko1yq4g&#10;CILihX0emrEpNpPSRFv/3giCb3M415kvW1uKO9W+cKzgZ5CAIM6cLjhXcD6tv6cgfEDWWDomBQ/y&#10;sFx8deaYatfwge7HkIsYwj5FBSaEKpXSZ4Ys+oGriCN3cbXFEGGdS11jE8NtKYdJMpYWC44NBita&#10;Gcqux5tVcJ3+b4erpDH73YVGu8Mj6/f/vFK9bvs7AxGoDR/x273Rcf5kDK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5fewQAAANwAAAAPAAAAAAAAAAAAAAAA&#10;AKECAABkcnMvZG93bnJldi54bWxQSwUGAAAAAAQABAD5AAAAjwMAAAAA&#10;" strokecolor="black [3200]" strokeweight=".5pt">
                  <v:stroke dashstyle="longDashDot" joinstyle="miter"/>
                </v:line>
                <v:line id="Straight Connector 177" o:spid="_x0000_s1187" style="position:absolute;visibility:visible;mso-wrap-style:square" from="15982,31028" to="15982,3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MyRcIAAADcAAAADwAAAGRycy9kb3ducmV2LnhtbERPTYvCMBC9C/6HMMJeZE1VUOkaZVdY&#10;EASluux5aMam2ExKE23990YQvM3jfc5y3dlK3KjxpWMF41ECgjh3uuRCwd/p93MBwgdkjZVjUnAn&#10;D+tVv7fEVLuWM7odQyFiCPsUFZgQ6lRKnxuy6EeuJo7c2TUWQ4RNIXWDbQy3lZwkyUxaLDk2GKxp&#10;Yyi/HK9WwWXxv5tsktYc9mea7rN7Phz+eKU+Bt33F4hAXXiLX+6tjvPnc3g+Ey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MyRcIAAADcAAAADwAAAAAAAAAAAAAA&#10;AAChAgAAZHJzL2Rvd25yZXYueG1sUEsFBgAAAAAEAAQA+QAAAJADAAAAAA==&#10;" strokecolor="black [3200]" strokeweight=".5pt">
                  <v:stroke dashstyle="longDashDot" joinstyle="miter"/>
                </v:line>
                <w10:anchorlock/>
              </v:group>
            </w:pict>
          </mc:Fallback>
        </mc:AlternateContent>
      </w:r>
      <w:bookmarkEnd w:id="0"/>
    </w:p>
    <w:p w14:paraId="1029566C" w14:textId="77777777" w:rsidR="00E8304C" w:rsidRDefault="00E8304C">
      <w:pPr>
        <w:rPr>
          <w:sz w:val="24"/>
        </w:rPr>
      </w:pPr>
    </w:p>
    <w:p w14:paraId="42D6CDDA" w14:textId="45A3FA23" w:rsidR="008A193A" w:rsidRDefault="008A193A">
      <w:pPr>
        <w:rPr>
          <w:sz w:val="24"/>
        </w:rPr>
      </w:pPr>
      <w:r>
        <w:rPr>
          <w:sz w:val="24"/>
        </w:rPr>
        <w:t>Placeholder</w:t>
      </w:r>
    </w:p>
    <w:p w14:paraId="49CCB847" w14:textId="4D5FB30E" w:rsidR="002C196F" w:rsidRDefault="002C196F">
      <w:pPr>
        <w:rPr>
          <w:sz w:val="24"/>
        </w:rPr>
      </w:pPr>
      <w:r>
        <w:rPr>
          <w:sz w:val="24"/>
        </w:rPr>
        <w:br w:type="page"/>
      </w:r>
    </w:p>
    <w:p w14:paraId="6B65119A" w14:textId="77777777" w:rsidR="002C196F" w:rsidRDefault="002C196F">
      <w:pPr>
        <w:rPr>
          <w:sz w:val="24"/>
        </w:rPr>
      </w:pPr>
    </w:p>
    <w:p w14:paraId="1C5C95D7" w14:textId="77777777" w:rsidR="005E2309" w:rsidRDefault="005E2309">
      <w:pPr>
        <w:rPr>
          <w:sz w:val="24"/>
        </w:rPr>
      </w:pPr>
      <w:r>
        <w:rPr>
          <w:sz w:val="24"/>
        </w:rPr>
        <w:t>RATIONALE FOR DETAILED DESIGN MODEL</w:t>
      </w:r>
    </w:p>
    <w:p w14:paraId="73687B4B" w14:textId="77777777" w:rsidR="005E2309" w:rsidRDefault="005E2309">
      <w:pPr>
        <w:rPr>
          <w:sz w:val="24"/>
        </w:rPr>
      </w:pPr>
    </w:p>
    <w:p w14:paraId="3DE6C25E" w14:textId="77777777" w:rsidR="005E2309" w:rsidRDefault="005E2309">
      <w:pPr>
        <w:rPr>
          <w:sz w:val="24"/>
        </w:rPr>
      </w:pPr>
    </w:p>
    <w:p w14:paraId="59E778EA" w14:textId="77777777" w:rsidR="005E2309" w:rsidRDefault="005E2309">
      <w:pPr>
        <w:rPr>
          <w:sz w:val="24"/>
        </w:rPr>
      </w:pPr>
      <w:r>
        <w:rPr>
          <w:sz w:val="24"/>
        </w:rPr>
        <w:t>TRACEABILITY FROM REQUIREMENTS TO DETAILED DESIGN MODEL</w:t>
      </w:r>
    </w:p>
    <w:p w14:paraId="052AB587" w14:textId="77777777" w:rsidR="005E2309" w:rsidRDefault="005E2309">
      <w:pPr>
        <w:rPr>
          <w:sz w:val="24"/>
        </w:rPr>
      </w:pPr>
    </w:p>
    <w:p w14:paraId="44253E69" w14:textId="77777777" w:rsidR="005E2309" w:rsidRDefault="005E2309">
      <w:pPr>
        <w:rPr>
          <w:sz w:val="24"/>
        </w:rPr>
      </w:pPr>
    </w:p>
    <w:p w14:paraId="57AFDCBF" w14:textId="77777777" w:rsidR="005E2309" w:rsidRPr="004C79E0" w:rsidRDefault="005E2309">
      <w:pPr>
        <w:rPr>
          <w:sz w:val="24"/>
        </w:rPr>
      </w:pPr>
      <w:r>
        <w:rPr>
          <w:sz w:val="24"/>
        </w:rPr>
        <w:t>REFERENCES</w:t>
      </w:r>
    </w:p>
    <w:sectPr w:rsidR="005E2309" w:rsidRPr="004C79E0" w:rsidSect="006414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E0"/>
    <w:rsid w:val="00035FD5"/>
    <w:rsid w:val="000F2859"/>
    <w:rsid w:val="00100FC7"/>
    <w:rsid w:val="001407C1"/>
    <w:rsid w:val="001B0182"/>
    <w:rsid w:val="001D24A8"/>
    <w:rsid w:val="001F1AD3"/>
    <w:rsid w:val="002C196F"/>
    <w:rsid w:val="002D0821"/>
    <w:rsid w:val="002D133C"/>
    <w:rsid w:val="0030146F"/>
    <w:rsid w:val="00301880"/>
    <w:rsid w:val="00306797"/>
    <w:rsid w:val="00346184"/>
    <w:rsid w:val="00357D08"/>
    <w:rsid w:val="003855F0"/>
    <w:rsid w:val="003C7E03"/>
    <w:rsid w:val="003D5C1D"/>
    <w:rsid w:val="00460761"/>
    <w:rsid w:val="004C79E0"/>
    <w:rsid w:val="005E2309"/>
    <w:rsid w:val="0060567E"/>
    <w:rsid w:val="006348A7"/>
    <w:rsid w:val="00637130"/>
    <w:rsid w:val="00641403"/>
    <w:rsid w:val="00644689"/>
    <w:rsid w:val="00712B08"/>
    <w:rsid w:val="007C7CEA"/>
    <w:rsid w:val="007F2FBA"/>
    <w:rsid w:val="008172B4"/>
    <w:rsid w:val="008A193A"/>
    <w:rsid w:val="008C3F98"/>
    <w:rsid w:val="008D32D1"/>
    <w:rsid w:val="00913370"/>
    <w:rsid w:val="009733E5"/>
    <w:rsid w:val="00983BB1"/>
    <w:rsid w:val="009C6739"/>
    <w:rsid w:val="009F0200"/>
    <w:rsid w:val="00A12D8E"/>
    <w:rsid w:val="00AF3835"/>
    <w:rsid w:val="00B111DF"/>
    <w:rsid w:val="00B144F2"/>
    <w:rsid w:val="00B57FF8"/>
    <w:rsid w:val="00BB778F"/>
    <w:rsid w:val="00BC32F3"/>
    <w:rsid w:val="00CA30CA"/>
    <w:rsid w:val="00D35FF7"/>
    <w:rsid w:val="00DC05C1"/>
    <w:rsid w:val="00E621BA"/>
    <w:rsid w:val="00E64F60"/>
    <w:rsid w:val="00E8304C"/>
    <w:rsid w:val="390143B8"/>
    <w:rsid w:val="6AC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2C79"/>
  <w15:docId w15:val="{ACEF81DC-7EC8-40AF-95F6-DA2652CB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4140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14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33E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in%20Jefferson\AppData\Roaming\Microsoft\Templates\LiveContent\15\Managed\Word%20Document%20Bibliography%20Styles\TC102786999%5b%5bfn=Single%20spaced%20(blank)%5d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BA629B217F47E2B6E59AC865035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D36E6-02EE-409B-8726-C1146CA459F0}"/>
      </w:docPartPr>
      <w:docPartBody>
        <w:p w:rsidR="00122C3D" w:rsidRDefault="00E452A4" w:rsidP="00E452A4">
          <w:pPr>
            <w:pStyle w:val="3DBA629B217F47E2B6E59AC865035FE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06F7FF8A86409B9942C8A704CE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81829-72E6-41C4-BBDF-DC7EF3EE603A}"/>
      </w:docPartPr>
      <w:docPartBody>
        <w:p w:rsidR="00122C3D" w:rsidRDefault="00E452A4" w:rsidP="00E452A4">
          <w:pPr>
            <w:pStyle w:val="2A06F7FF8A86409B9942C8A704CE77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63BC16C00984C5FA508101EFEB32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89F2D-CF24-4567-83C0-672AEA70C797}"/>
      </w:docPartPr>
      <w:docPartBody>
        <w:p w:rsidR="00122C3D" w:rsidRDefault="00E452A4" w:rsidP="00E452A4">
          <w:pPr>
            <w:pStyle w:val="763BC16C00984C5FA508101EFEB32EB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392CE0E2BF84C8790CE3A6C623B6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5E017-9441-46D6-B8E6-90E1C0AE278F}"/>
      </w:docPartPr>
      <w:docPartBody>
        <w:p w:rsidR="00191044" w:rsidRDefault="000754FE" w:rsidP="000754FE">
          <w:pPr>
            <w:pStyle w:val="0392CE0E2BF84C8790CE3A6C623B690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BE456CC34094931B7FBD1EE810AE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5148-982C-4AA4-85C3-0FF5737E1455}"/>
      </w:docPartPr>
      <w:docPartBody>
        <w:p w:rsidR="00191044" w:rsidRDefault="000754FE" w:rsidP="000754FE">
          <w:pPr>
            <w:pStyle w:val="DBE456CC34094931B7FBD1EE810AE92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A4"/>
    <w:rsid w:val="000754FE"/>
    <w:rsid w:val="00085F76"/>
    <w:rsid w:val="00122C3D"/>
    <w:rsid w:val="00191044"/>
    <w:rsid w:val="00CE3244"/>
    <w:rsid w:val="00E452A4"/>
    <w:rsid w:val="00F14A5C"/>
    <w:rsid w:val="00F4723C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A629B217F47E2B6E59AC865035FE5">
    <w:name w:val="3DBA629B217F47E2B6E59AC865035FE5"/>
    <w:rsid w:val="00E452A4"/>
  </w:style>
  <w:style w:type="paragraph" w:customStyle="1" w:styleId="2A06F7FF8A86409B9942C8A704CE7731">
    <w:name w:val="2A06F7FF8A86409B9942C8A704CE7731"/>
    <w:rsid w:val="00E452A4"/>
  </w:style>
  <w:style w:type="paragraph" w:customStyle="1" w:styleId="763BC16C00984C5FA508101EFEB32EB3">
    <w:name w:val="763BC16C00984C5FA508101EFEB32EB3"/>
    <w:rsid w:val="00E452A4"/>
  </w:style>
  <w:style w:type="paragraph" w:customStyle="1" w:styleId="69C3162EA6DD4EC1925506CD04F3CA97">
    <w:name w:val="69C3162EA6DD4EC1925506CD04F3CA97"/>
    <w:rsid w:val="00E452A4"/>
  </w:style>
  <w:style w:type="paragraph" w:customStyle="1" w:styleId="6C4260C93405458788A2159705123F4B">
    <w:name w:val="6C4260C93405458788A2159705123F4B"/>
    <w:rsid w:val="00E452A4"/>
  </w:style>
  <w:style w:type="paragraph" w:customStyle="1" w:styleId="6C65B5FC1A874BDCA07803E678D32109">
    <w:name w:val="6C65B5FC1A874BDCA07803E678D32109"/>
    <w:rsid w:val="00E452A4"/>
  </w:style>
  <w:style w:type="paragraph" w:customStyle="1" w:styleId="8B34DBD6F33042859C2FA09078D462D3">
    <w:name w:val="8B34DBD6F33042859C2FA09078D462D3"/>
    <w:rsid w:val="00E452A4"/>
  </w:style>
  <w:style w:type="paragraph" w:customStyle="1" w:styleId="54C97CDF4E0343A79B747D94138302C9">
    <w:name w:val="54C97CDF4E0343A79B747D94138302C9"/>
    <w:rsid w:val="00E452A4"/>
  </w:style>
  <w:style w:type="paragraph" w:customStyle="1" w:styleId="951B5D49D706417DAD1C54EB833884FE">
    <w:name w:val="951B5D49D706417DAD1C54EB833884FE"/>
    <w:rsid w:val="00E452A4"/>
  </w:style>
  <w:style w:type="paragraph" w:customStyle="1" w:styleId="A6FCCFB8ECBF4E2A914E709BAB2C0BD0">
    <w:name w:val="A6FCCFB8ECBF4E2A914E709BAB2C0BD0"/>
    <w:rsid w:val="00E452A4"/>
  </w:style>
  <w:style w:type="paragraph" w:customStyle="1" w:styleId="311F02F784954DDB8D9C720513054FCE">
    <w:name w:val="311F02F784954DDB8D9C720513054FCE"/>
    <w:rsid w:val="000754FE"/>
    <w:pPr>
      <w:spacing w:after="200" w:line="276" w:lineRule="auto"/>
    </w:pPr>
  </w:style>
  <w:style w:type="paragraph" w:customStyle="1" w:styleId="963B4F6BE55E4D3FB5F5319E2A5C6901">
    <w:name w:val="963B4F6BE55E4D3FB5F5319E2A5C6901"/>
    <w:rsid w:val="000754FE"/>
    <w:pPr>
      <w:spacing w:after="200" w:line="276" w:lineRule="auto"/>
    </w:pPr>
  </w:style>
  <w:style w:type="paragraph" w:customStyle="1" w:styleId="C7FF8C232E2C451CB35ADB44C5B6E919">
    <w:name w:val="C7FF8C232E2C451CB35ADB44C5B6E919"/>
    <w:rsid w:val="000754FE"/>
    <w:pPr>
      <w:spacing w:after="200" w:line="276" w:lineRule="auto"/>
    </w:pPr>
  </w:style>
  <w:style w:type="paragraph" w:customStyle="1" w:styleId="926A12E5397D49E9AE72BF658F070EBB">
    <w:name w:val="926A12E5397D49E9AE72BF658F070EBB"/>
    <w:rsid w:val="000754FE"/>
    <w:pPr>
      <w:spacing w:after="200" w:line="276" w:lineRule="auto"/>
    </w:pPr>
  </w:style>
  <w:style w:type="paragraph" w:customStyle="1" w:styleId="0392CE0E2BF84C8790CE3A6C623B6902">
    <w:name w:val="0392CE0E2BF84C8790CE3A6C623B6902"/>
    <w:rsid w:val="000754FE"/>
    <w:pPr>
      <w:spacing w:after="200" w:line="276" w:lineRule="auto"/>
    </w:pPr>
  </w:style>
  <w:style w:type="paragraph" w:customStyle="1" w:styleId="DBE456CC34094931B7FBD1EE810AE927">
    <w:name w:val="DBE456CC34094931B7FBD1EE810AE927"/>
    <w:rsid w:val="000754F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154</TotalTime>
  <Pages>7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CMPS453 – University of Louisiana at Lafayette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UL Housing Project</dc:subject>
  <dc:creator>Brandin Jefferson, Issa Samake, Zach Danjean, Yee Wong, Jaquincy Nelson, Brian Okoye</dc:creator>
  <cp:keywords/>
  <dc:description/>
  <cp:lastModifiedBy>Brandin Jefferson</cp:lastModifiedBy>
  <cp:revision>9</cp:revision>
  <dcterms:created xsi:type="dcterms:W3CDTF">2014-10-24T00:24:00Z</dcterms:created>
  <dcterms:modified xsi:type="dcterms:W3CDTF">2014-11-01T22:26:00Z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