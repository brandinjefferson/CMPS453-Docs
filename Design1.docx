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5077762"/>
        <w:docPartObj>
          <w:docPartGallery w:val="Cover Pages"/>
          <w:docPartUnique/>
        </w:docPartObj>
      </w:sdtPr>
      <w:sdtEndPr>
        <w:rPr>
          <w:sz w:val="24"/>
        </w:rPr>
      </w:sdtEndPr>
      <w:sdtContent>
        <w:p w14:paraId="5564E67E" w14:textId="77777777" w:rsidR="00641403" w:rsidRDefault="00641403"/>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672"/>
          </w:tblGrid>
          <w:tr w:rsidR="00641403" w14:paraId="35390068" w14:textId="77777777">
            <w:sdt>
              <w:sdtPr>
                <w:rPr>
                  <w:color w:val="2E74B5" w:themeColor="accent1" w:themeShade="BF"/>
                  <w:sz w:val="24"/>
                  <w:szCs w:val="24"/>
                </w:rPr>
                <w:alias w:val="Company"/>
                <w:id w:val="13406915"/>
                <w:placeholder>
                  <w:docPart w:val="3DBA629B217F47E2B6E59AC865035FE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3FD12CF" w14:textId="77777777" w:rsidR="00641403" w:rsidRDefault="00641403" w:rsidP="00641403">
                    <w:pPr>
                      <w:pStyle w:val="NoSpacing"/>
                      <w:rPr>
                        <w:color w:val="2E74B5" w:themeColor="accent1" w:themeShade="BF"/>
                        <w:sz w:val="24"/>
                      </w:rPr>
                    </w:pPr>
                    <w:r>
                      <w:rPr>
                        <w:color w:val="2E74B5" w:themeColor="accent1" w:themeShade="BF"/>
                        <w:sz w:val="24"/>
                        <w:szCs w:val="24"/>
                      </w:rPr>
                      <w:t>CMPS453 – University of Louisiana at Lafayette</w:t>
                    </w:r>
                  </w:p>
                </w:tc>
              </w:sdtContent>
            </w:sdt>
          </w:tr>
          <w:tr w:rsidR="00641403" w14:paraId="4E30F7F9"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A06F7FF8A86409B9942C8A704CE7731"/>
                  </w:placeholder>
                  <w:dataBinding w:prefixMappings="xmlns:ns0='http://schemas.openxmlformats.org/package/2006/metadata/core-properties' xmlns:ns1='http://purl.org/dc/elements/1.1/'" w:xpath="/ns0:coreProperties[1]/ns1:title[1]" w:storeItemID="{6C3C8BC8-F283-45AE-878A-BAB7291924A1}"/>
                  <w:text/>
                </w:sdtPr>
                <w:sdtEndPr/>
                <w:sdtContent>
                  <w:p w14:paraId="1088EA83" w14:textId="77777777" w:rsidR="00641403" w:rsidRDefault="00641403" w:rsidP="00641403">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Design</w:t>
                    </w:r>
                  </w:p>
                </w:sdtContent>
              </w:sdt>
            </w:tc>
          </w:tr>
          <w:tr w:rsidR="00641403" w14:paraId="7D1C16F1" w14:textId="77777777">
            <w:sdt>
              <w:sdtPr>
                <w:rPr>
                  <w:color w:val="2E74B5" w:themeColor="accent1" w:themeShade="BF"/>
                  <w:sz w:val="24"/>
                  <w:szCs w:val="24"/>
                </w:rPr>
                <w:alias w:val="Subtitle"/>
                <w:id w:val="13406923"/>
                <w:placeholder>
                  <w:docPart w:val="763BC16C00984C5FA508101EFEB32E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EE22BE" w14:textId="77777777" w:rsidR="00641403" w:rsidRDefault="00641403" w:rsidP="00641403">
                    <w:pPr>
                      <w:pStyle w:val="NoSpacing"/>
                      <w:rPr>
                        <w:color w:val="2E74B5" w:themeColor="accent1" w:themeShade="BF"/>
                        <w:sz w:val="24"/>
                      </w:rPr>
                    </w:pPr>
                    <w:r>
                      <w:rPr>
                        <w:color w:val="2E74B5" w:themeColor="accent1" w:themeShade="BF"/>
                        <w:sz w:val="24"/>
                        <w:szCs w:val="24"/>
                      </w:rPr>
                      <w:t>UL Housing Project</w:t>
                    </w:r>
                  </w:p>
                </w:tc>
              </w:sdtContent>
            </w:sdt>
          </w:tr>
        </w:tbl>
        <w:tbl>
          <w:tblPr>
            <w:tblpPr w:leftFromText="187" w:rightFromText="187" w:vertAnchor="page" w:horzAnchor="margin" w:tblpXSpec="center" w:tblpY="6781"/>
            <w:tblOverlap w:val="never"/>
            <w:tblW w:w="3857" w:type="pct"/>
            <w:tblLook w:val="04A0" w:firstRow="1" w:lastRow="0" w:firstColumn="1" w:lastColumn="0" w:noHBand="0" w:noVBand="1"/>
          </w:tblPr>
          <w:tblGrid>
            <w:gridCol w:w="7398"/>
          </w:tblGrid>
          <w:tr w:rsidR="002D0821" w14:paraId="5A24AABB" w14:textId="77777777" w:rsidTr="002D0821">
            <w:tc>
              <w:tcPr>
                <w:tcW w:w="7398" w:type="dxa"/>
                <w:tcMar>
                  <w:top w:w="216" w:type="dxa"/>
                  <w:left w:w="115" w:type="dxa"/>
                  <w:bottom w:w="216" w:type="dxa"/>
                  <w:right w:w="115" w:type="dxa"/>
                </w:tcMar>
              </w:tcPr>
              <w:p w14:paraId="1465ACBF" w14:textId="025FDE18" w:rsidR="002D0821" w:rsidRDefault="000A3142" w:rsidP="002D0821">
                <w:pPr>
                  <w:pStyle w:val="NoSpacing"/>
                  <w:rPr>
                    <w:color w:val="5B9BD5" w:themeColor="accent1"/>
                    <w:sz w:val="28"/>
                    <w:szCs w:val="28"/>
                  </w:rPr>
                </w:pPr>
                <w:sdt>
                  <w:sdtPr>
                    <w:rPr>
                      <w:color w:val="5B9BD5" w:themeColor="accent1"/>
                      <w:sz w:val="28"/>
                      <w:szCs w:val="28"/>
                    </w:rPr>
                    <w:alias w:val="Author"/>
                    <w:id w:val="13406928"/>
                    <w:placeholder>
                      <w:docPart w:val="0392CE0E2BF84C8790CE3A6C623B6902"/>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2D0821">
                      <w:rPr>
                        <w:color w:val="5B9BD5" w:themeColor="accent1"/>
                        <w:sz w:val="28"/>
                        <w:szCs w:val="28"/>
                      </w:rPr>
                      <w:t>Brandin</w:t>
                    </w:r>
                    <w:proofErr w:type="spellEnd"/>
                    <w:r w:rsidR="002D0821">
                      <w:rPr>
                        <w:color w:val="5B9BD5" w:themeColor="accent1"/>
                        <w:sz w:val="28"/>
                        <w:szCs w:val="28"/>
                      </w:rPr>
                      <w:t xml:space="preserve"> Jefferson, </w:t>
                    </w:r>
                    <w:proofErr w:type="spellStart"/>
                    <w:r w:rsidR="002D0821">
                      <w:rPr>
                        <w:color w:val="5B9BD5" w:themeColor="accent1"/>
                        <w:sz w:val="28"/>
                        <w:szCs w:val="28"/>
                      </w:rPr>
                      <w:t>Issa</w:t>
                    </w:r>
                    <w:proofErr w:type="spellEnd"/>
                    <w:r w:rsidR="002D0821">
                      <w:rPr>
                        <w:color w:val="5B9BD5" w:themeColor="accent1"/>
                        <w:sz w:val="28"/>
                        <w:szCs w:val="28"/>
                      </w:rPr>
                      <w:t xml:space="preserve"> </w:t>
                    </w:r>
                    <w:proofErr w:type="spellStart"/>
                    <w:r w:rsidR="002D0821">
                      <w:rPr>
                        <w:color w:val="5B9BD5" w:themeColor="accent1"/>
                        <w:sz w:val="28"/>
                        <w:szCs w:val="28"/>
                      </w:rPr>
                      <w:t>Samake</w:t>
                    </w:r>
                    <w:proofErr w:type="spellEnd"/>
                    <w:r w:rsidR="002D0821">
                      <w:rPr>
                        <w:color w:val="5B9BD5" w:themeColor="accent1"/>
                        <w:sz w:val="28"/>
                        <w:szCs w:val="28"/>
                      </w:rPr>
                      <w:t xml:space="preserve">, Zach </w:t>
                    </w:r>
                    <w:proofErr w:type="spellStart"/>
                    <w:r w:rsidR="002D0821">
                      <w:rPr>
                        <w:color w:val="5B9BD5" w:themeColor="accent1"/>
                        <w:sz w:val="28"/>
                        <w:szCs w:val="28"/>
                      </w:rPr>
                      <w:t>Danjean</w:t>
                    </w:r>
                    <w:proofErr w:type="spellEnd"/>
                    <w:r w:rsidR="002D0821">
                      <w:rPr>
                        <w:color w:val="5B9BD5" w:themeColor="accent1"/>
                        <w:sz w:val="28"/>
                        <w:szCs w:val="28"/>
                      </w:rPr>
                      <w:t xml:space="preserve">, Yee Wong, </w:t>
                    </w:r>
                    <w:proofErr w:type="spellStart"/>
                    <w:r w:rsidR="002D0821">
                      <w:rPr>
                        <w:color w:val="5B9BD5" w:themeColor="accent1"/>
                        <w:sz w:val="28"/>
                        <w:szCs w:val="28"/>
                      </w:rPr>
                      <w:t>Jaquincy</w:t>
                    </w:r>
                    <w:proofErr w:type="spellEnd"/>
                    <w:r w:rsidR="002D0821">
                      <w:rPr>
                        <w:color w:val="5B9BD5" w:themeColor="accent1"/>
                        <w:sz w:val="28"/>
                        <w:szCs w:val="28"/>
                      </w:rPr>
                      <w:t xml:space="preserve"> Nelson, Brian </w:t>
                    </w:r>
                    <w:proofErr w:type="spellStart"/>
                    <w:r w:rsidR="002D0821">
                      <w:rPr>
                        <w:color w:val="5B9BD5" w:themeColor="accent1"/>
                        <w:sz w:val="28"/>
                        <w:szCs w:val="28"/>
                      </w:rPr>
                      <w:t>Okoye</w:t>
                    </w:r>
                    <w:proofErr w:type="spellEnd"/>
                  </w:sdtContent>
                </w:sdt>
              </w:p>
              <w:sdt>
                <w:sdtPr>
                  <w:rPr>
                    <w:color w:val="5B9BD5" w:themeColor="accent1"/>
                    <w:sz w:val="28"/>
                    <w:szCs w:val="28"/>
                  </w:rPr>
                  <w:alias w:val="Date"/>
                  <w:tag w:val="Date"/>
                  <w:id w:val="13406932"/>
                  <w:placeholder>
                    <w:docPart w:val="DBE456CC34094931B7FBD1EE810AE927"/>
                  </w:placeholder>
                  <w:dataBinding w:prefixMappings="xmlns:ns0='http://schemas.microsoft.com/office/2006/coverPageProps'" w:xpath="/ns0:CoverPageProperties[1]/ns0:PublishDate[1]" w:storeItemID="{55AF091B-3C7A-41E3-B477-F2FDAA23CFDA}"/>
                  <w:date w:fullDate="2014-10-23T00:00:00Z">
                    <w:dateFormat w:val="M-d-yyyy"/>
                    <w:lid w:val="en-US"/>
                    <w:storeMappedDataAs w:val="dateTime"/>
                    <w:calendar w:val="gregorian"/>
                  </w:date>
                </w:sdtPr>
                <w:sdtEndPr/>
                <w:sdtContent>
                  <w:p w14:paraId="1BA0C5B9" w14:textId="77777777" w:rsidR="002D0821" w:rsidRDefault="002D0821" w:rsidP="002D0821">
                    <w:pPr>
                      <w:pStyle w:val="NoSpacing"/>
                      <w:rPr>
                        <w:color w:val="5B9BD5" w:themeColor="accent1"/>
                        <w:sz w:val="28"/>
                        <w:szCs w:val="28"/>
                      </w:rPr>
                    </w:pPr>
                    <w:r>
                      <w:rPr>
                        <w:color w:val="5B9BD5" w:themeColor="accent1"/>
                        <w:sz w:val="28"/>
                        <w:szCs w:val="28"/>
                      </w:rPr>
                      <w:t>10-23-2014</w:t>
                    </w:r>
                  </w:p>
                </w:sdtContent>
              </w:sdt>
              <w:p w14:paraId="01CE15BD" w14:textId="77777777" w:rsidR="002D0821" w:rsidRDefault="002D0821" w:rsidP="002D0821">
                <w:pPr>
                  <w:pStyle w:val="NoSpacing"/>
                  <w:rPr>
                    <w:color w:val="5B9BD5" w:themeColor="accent1"/>
                  </w:rPr>
                </w:pPr>
              </w:p>
            </w:tc>
          </w:tr>
        </w:tbl>
        <w:p w14:paraId="174A8840" w14:textId="77777777" w:rsidR="00641403" w:rsidRDefault="00641403">
          <w:pPr>
            <w:rPr>
              <w:sz w:val="24"/>
            </w:rPr>
          </w:pPr>
          <w:r>
            <w:rPr>
              <w:sz w:val="24"/>
            </w:rPr>
            <w:br w:type="page"/>
          </w:r>
        </w:p>
      </w:sdtContent>
    </w:sdt>
    <w:p w14:paraId="344833EA" w14:textId="77777777" w:rsidR="00B57FF8" w:rsidRDefault="00A12D8E" w:rsidP="008F54C6">
      <w:pPr>
        <w:pStyle w:val="Heading1"/>
        <w:jc w:val="center"/>
      </w:pPr>
      <w:bookmarkStart w:id="0" w:name="_Toc402722814"/>
      <w:r>
        <w:lastRenderedPageBreak/>
        <w:t>ABSTRACT</w:t>
      </w:r>
      <w:bookmarkEnd w:id="0"/>
    </w:p>
    <w:p w14:paraId="1E5C8FD6" w14:textId="77777777" w:rsidR="00A12D8E" w:rsidRDefault="00A12D8E">
      <w:pPr>
        <w:rPr>
          <w:sz w:val="24"/>
        </w:rPr>
      </w:pPr>
    </w:p>
    <w:p w14:paraId="7FE26F32" w14:textId="77777777" w:rsidR="00A12D8E" w:rsidRDefault="00A12D8E">
      <w:pPr>
        <w:rPr>
          <w:sz w:val="24"/>
        </w:rPr>
      </w:pPr>
    </w:p>
    <w:p w14:paraId="1CB465B2" w14:textId="4FAE2F43" w:rsidR="008F54C6" w:rsidRDefault="008F54C6">
      <w:pPr>
        <w:rPr>
          <w:sz w:val="24"/>
        </w:rPr>
      </w:pPr>
      <w:r>
        <w:rPr>
          <w:sz w:val="24"/>
        </w:rPr>
        <w:br w:type="page"/>
      </w:r>
    </w:p>
    <w:p w14:paraId="685806C3" w14:textId="77777777" w:rsidR="008F54C6" w:rsidRDefault="008F54C6">
      <w:pPr>
        <w:rPr>
          <w:sz w:val="24"/>
        </w:rPr>
      </w:pPr>
    </w:p>
    <w:sdt>
      <w:sdtPr>
        <w:rPr>
          <w:rFonts w:asciiTheme="minorHAnsi" w:eastAsiaTheme="minorHAnsi" w:hAnsiTheme="minorHAnsi" w:cstheme="minorBidi"/>
          <w:color w:val="auto"/>
          <w:sz w:val="22"/>
          <w:szCs w:val="22"/>
        </w:rPr>
        <w:id w:val="-118310988"/>
        <w:docPartObj>
          <w:docPartGallery w:val="Table of Contents"/>
          <w:docPartUnique/>
        </w:docPartObj>
      </w:sdtPr>
      <w:sdtEndPr>
        <w:rPr>
          <w:b/>
          <w:bCs/>
          <w:noProof/>
        </w:rPr>
      </w:sdtEndPr>
      <w:sdtContent>
        <w:p w14:paraId="607E2353" w14:textId="2A6F1D60" w:rsidR="00713684" w:rsidRDefault="00713684">
          <w:pPr>
            <w:pStyle w:val="TOCHeading"/>
          </w:pPr>
          <w:r>
            <w:t>Table of Contents</w:t>
          </w:r>
        </w:p>
        <w:p w14:paraId="4446F892" w14:textId="77777777" w:rsidR="00FE3C61" w:rsidRDefault="0071368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722814" w:history="1">
            <w:r w:rsidR="00FE3C61" w:rsidRPr="009E318E">
              <w:rPr>
                <w:rStyle w:val="Hyperlink"/>
                <w:noProof/>
              </w:rPr>
              <w:t>ABSTRACT</w:t>
            </w:r>
            <w:r w:rsidR="00FE3C61">
              <w:rPr>
                <w:noProof/>
                <w:webHidden/>
              </w:rPr>
              <w:tab/>
            </w:r>
            <w:r w:rsidR="00FE3C61">
              <w:rPr>
                <w:noProof/>
                <w:webHidden/>
              </w:rPr>
              <w:fldChar w:fldCharType="begin"/>
            </w:r>
            <w:r w:rsidR="00FE3C61">
              <w:rPr>
                <w:noProof/>
                <w:webHidden/>
              </w:rPr>
              <w:instrText xml:space="preserve"> PAGEREF _Toc402722814 \h </w:instrText>
            </w:r>
            <w:r w:rsidR="00FE3C61">
              <w:rPr>
                <w:noProof/>
                <w:webHidden/>
              </w:rPr>
            </w:r>
            <w:r w:rsidR="00FE3C61">
              <w:rPr>
                <w:noProof/>
                <w:webHidden/>
              </w:rPr>
              <w:fldChar w:fldCharType="separate"/>
            </w:r>
            <w:r w:rsidR="00FE3C61">
              <w:rPr>
                <w:noProof/>
                <w:webHidden/>
              </w:rPr>
              <w:t>1</w:t>
            </w:r>
            <w:r w:rsidR="00FE3C61">
              <w:rPr>
                <w:noProof/>
                <w:webHidden/>
              </w:rPr>
              <w:fldChar w:fldCharType="end"/>
            </w:r>
          </w:hyperlink>
        </w:p>
        <w:p w14:paraId="71BAD5A6" w14:textId="77777777" w:rsidR="00FE3C61" w:rsidRDefault="00FE3C61">
          <w:pPr>
            <w:pStyle w:val="TOC1"/>
            <w:tabs>
              <w:tab w:val="right" w:leader="dot" w:pos="9350"/>
            </w:tabs>
            <w:rPr>
              <w:rFonts w:eastAsiaTheme="minorEastAsia"/>
              <w:noProof/>
            </w:rPr>
          </w:pPr>
          <w:hyperlink w:anchor="_Toc402722815" w:history="1">
            <w:r w:rsidRPr="009E318E">
              <w:rPr>
                <w:rStyle w:val="Hyperlink"/>
                <w:noProof/>
              </w:rPr>
              <w:t>LIST OF FIGURES</w:t>
            </w:r>
            <w:r>
              <w:rPr>
                <w:noProof/>
                <w:webHidden/>
              </w:rPr>
              <w:tab/>
            </w:r>
            <w:r>
              <w:rPr>
                <w:noProof/>
                <w:webHidden/>
              </w:rPr>
              <w:fldChar w:fldCharType="begin"/>
            </w:r>
            <w:r>
              <w:rPr>
                <w:noProof/>
                <w:webHidden/>
              </w:rPr>
              <w:instrText xml:space="preserve"> PAGEREF _Toc402722815 \h </w:instrText>
            </w:r>
            <w:r>
              <w:rPr>
                <w:noProof/>
                <w:webHidden/>
              </w:rPr>
            </w:r>
            <w:r>
              <w:rPr>
                <w:noProof/>
                <w:webHidden/>
              </w:rPr>
              <w:fldChar w:fldCharType="separate"/>
            </w:r>
            <w:r>
              <w:rPr>
                <w:noProof/>
                <w:webHidden/>
              </w:rPr>
              <w:t>2</w:t>
            </w:r>
            <w:r>
              <w:rPr>
                <w:noProof/>
                <w:webHidden/>
              </w:rPr>
              <w:fldChar w:fldCharType="end"/>
            </w:r>
          </w:hyperlink>
        </w:p>
        <w:p w14:paraId="27A32EA0" w14:textId="77777777" w:rsidR="00FE3C61" w:rsidRDefault="00FE3C61">
          <w:pPr>
            <w:pStyle w:val="TOC1"/>
            <w:tabs>
              <w:tab w:val="right" w:leader="dot" w:pos="9350"/>
            </w:tabs>
            <w:rPr>
              <w:rFonts w:eastAsiaTheme="minorEastAsia"/>
              <w:noProof/>
            </w:rPr>
          </w:pPr>
          <w:hyperlink w:anchor="_Toc402722816" w:history="1">
            <w:r w:rsidRPr="009E318E">
              <w:rPr>
                <w:rStyle w:val="Hyperlink"/>
                <w:noProof/>
              </w:rPr>
              <w:t>LIST OF TABLES</w:t>
            </w:r>
            <w:r>
              <w:rPr>
                <w:noProof/>
                <w:webHidden/>
              </w:rPr>
              <w:tab/>
            </w:r>
            <w:r>
              <w:rPr>
                <w:noProof/>
                <w:webHidden/>
              </w:rPr>
              <w:fldChar w:fldCharType="begin"/>
            </w:r>
            <w:r>
              <w:rPr>
                <w:noProof/>
                <w:webHidden/>
              </w:rPr>
              <w:instrText xml:space="preserve"> PAGEREF _Toc402722816 \h </w:instrText>
            </w:r>
            <w:r>
              <w:rPr>
                <w:noProof/>
                <w:webHidden/>
              </w:rPr>
            </w:r>
            <w:r>
              <w:rPr>
                <w:noProof/>
                <w:webHidden/>
              </w:rPr>
              <w:fldChar w:fldCharType="separate"/>
            </w:r>
            <w:r>
              <w:rPr>
                <w:noProof/>
                <w:webHidden/>
              </w:rPr>
              <w:t>2</w:t>
            </w:r>
            <w:r>
              <w:rPr>
                <w:noProof/>
                <w:webHidden/>
              </w:rPr>
              <w:fldChar w:fldCharType="end"/>
            </w:r>
          </w:hyperlink>
        </w:p>
        <w:p w14:paraId="3A408A90" w14:textId="77777777" w:rsidR="00FE3C61" w:rsidRDefault="00FE3C61">
          <w:pPr>
            <w:pStyle w:val="TOC1"/>
            <w:tabs>
              <w:tab w:val="right" w:leader="dot" w:pos="9350"/>
            </w:tabs>
            <w:rPr>
              <w:rFonts w:eastAsiaTheme="minorEastAsia"/>
              <w:noProof/>
            </w:rPr>
          </w:pPr>
          <w:hyperlink w:anchor="_Toc402722817" w:history="1">
            <w:r w:rsidRPr="009E318E">
              <w:rPr>
                <w:rStyle w:val="Hyperlink"/>
                <w:noProof/>
              </w:rPr>
              <w:t>INTRODUCTION</w:t>
            </w:r>
            <w:r>
              <w:rPr>
                <w:noProof/>
                <w:webHidden/>
              </w:rPr>
              <w:tab/>
            </w:r>
            <w:r>
              <w:rPr>
                <w:noProof/>
                <w:webHidden/>
              </w:rPr>
              <w:fldChar w:fldCharType="begin"/>
            </w:r>
            <w:r>
              <w:rPr>
                <w:noProof/>
                <w:webHidden/>
              </w:rPr>
              <w:instrText xml:space="preserve"> PAGEREF _Toc402722817 \h </w:instrText>
            </w:r>
            <w:r>
              <w:rPr>
                <w:noProof/>
                <w:webHidden/>
              </w:rPr>
            </w:r>
            <w:r>
              <w:rPr>
                <w:noProof/>
                <w:webHidden/>
              </w:rPr>
              <w:fldChar w:fldCharType="separate"/>
            </w:r>
            <w:r>
              <w:rPr>
                <w:noProof/>
                <w:webHidden/>
              </w:rPr>
              <w:t>3</w:t>
            </w:r>
            <w:r>
              <w:rPr>
                <w:noProof/>
                <w:webHidden/>
              </w:rPr>
              <w:fldChar w:fldCharType="end"/>
            </w:r>
          </w:hyperlink>
        </w:p>
        <w:p w14:paraId="5910995E" w14:textId="77777777" w:rsidR="00FE3C61" w:rsidRDefault="00FE3C61">
          <w:pPr>
            <w:pStyle w:val="TOC1"/>
            <w:tabs>
              <w:tab w:val="right" w:leader="dot" w:pos="9350"/>
            </w:tabs>
            <w:rPr>
              <w:rFonts w:eastAsiaTheme="minorEastAsia"/>
              <w:noProof/>
            </w:rPr>
          </w:pPr>
          <w:hyperlink w:anchor="_Toc402722818" w:history="1">
            <w:r w:rsidRPr="009E318E">
              <w:rPr>
                <w:rStyle w:val="Hyperlink"/>
                <w:noProof/>
              </w:rPr>
              <w:t>GUI (Graphical User Interface) DESIGN</w:t>
            </w:r>
            <w:r>
              <w:rPr>
                <w:noProof/>
                <w:webHidden/>
              </w:rPr>
              <w:tab/>
            </w:r>
            <w:r>
              <w:rPr>
                <w:noProof/>
                <w:webHidden/>
              </w:rPr>
              <w:fldChar w:fldCharType="begin"/>
            </w:r>
            <w:r>
              <w:rPr>
                <w:noProof/>
                <w:webHidden/>
              </w:rPr>
              <w:instrText xml:space="preserve"> PAGEREF _Toc402722818 \h </w:instrText>
            </w:r>
            <w:r>
              <w:rPr>
                <w:noProof/>
                <w:webHidden/>
              </w:rPr>
            </w:r>
            <w:r>
              <w:rPr>
                <w:noProof/>
                <w:webHidden/>
              </w:rPr>
              <w:fldChar w:fldCharType="separate"/>
            </w:r>
            <w:r>
              <w:rPr>
                <w:noProof/>
                <w:webHidden/>
              </w:rPr>
              <w:t>4</w:t>
            </w:r>
            <w:r>
              <w:rPr>
                <w:noProof/>
                <w:webHidden/>
              </w:rPr>
              <w:fldChar w:fldCharType="end"/>
            </w:r>
          </w:hyperlink>
        </w:p>
        <w:p w14:paraId="6CD889EE" w14:textId="77777777" w:rsidR="00FE3C61" w:rsidRDefault="00FE3C61">
          <w:pPr>
            <w:pStyle w:val="TOC1"/>
            <w:tabs>
              <w:tab w:val="right" w:leader="dot" w:pos="9350"/>
            </w:tabs>
            <w:rPr>
              <w:rFonts w:eastAsiaTheme="minorEastAsia"/>
              <w:noProof/>
            </w:rPr>
          </w:pPr>
          <w:hyperlink w:anchor="_Toc402722819" w:history="1">
            <w:r w:rsidRPr="009E318E">
              <w:rPr>
                <w:rStyle w:val="Hyperlink"/>
                <w:noProof/>
              </w:rPr>
              <w:t>STATIC MODEL SEQUENCE DIAGRAMS</w:t>
            </w:r>
            <w:r>
              <w:rPr>
                <w:noProof/>
                <w:webHidden/>
              </w:rPr>
              <w:tab/>
            </w:r>
            <w:r>
              <w:rPr>
                <w:noProof/>
                <w:webHidden/>
              </w:rPr>
              <w:fldChar w:fldCharType="begin"/>
            </w:r>
            <w:r>
              <w:rPr>
                <w:noProof/>
                <w:webHidden/>
              </w:rPr>
              <w:instrText xml:space="preserve"> PAGEREF _Toc402722819 \h </w:instrText>
            </w:r>
            <w:r>
              <w:rPr>
                <w:noProof/>
                <w:webHidden/>
              </w:rPr>
            </w:r>
            <w:r>
              <w:rPr>
                <w:noProof/>
                <w:webHidden/>
              </w:rPr>
              <w:fldChar w:fldCharType="separate"/>
            </w:r>
            <w:r>
              <w:rPr>
                <w:noProof/>
                <w:webHidden/>
              </w:rPr>
              <w:t>5</w:t>
            </w:r>
            <w:r>
              <w:rPr>
                <w:noProof/>
                <w:webHidden/>
              </w:rPr>
              <w:fldChar w:fldCharType="end"/>
            </w:r>
          </w:hyperlink>
        </w:p>
        <w:p w14:paraId="4A30670C" w14:textId="77777777" w:rsidR="00FE3C61" w:rsidRDefault="00FE3C61">
          <w:pPr>
            <w:pStyle w:val="TOC1"/>
            <w:tabs>
              <w:tab w:val="right" w:leader="dot" w:pos="9350"/>
            </w:tabs>
            <w:rPr>
              <w:rFonts w:eastAsiaTheme="minorEastAsia"/>
              <w:noProof/>
            </w:rPr>
          </w:pPr>
          <w:hyperlink w:anchor="_Toc402722820" w:history="1">
            <w:r w:rsidRPr="009E318E">
              <w:rPr>
                <w:rStyle w:val="Hyperlink"/>
                <w:noProof/>
              </w:rPr>
              <w:t>DYNAMIC MODEL SEQUENCE DIAGRAMS</w:t>
            </w:r>
            <w:r>
              <w:rPr>
                <w:noProof/>
                <w:webHidden/>
              </w:rPr>
              <w:tab/>
            </w:r>
            <w:r>
              <w:rPr>
                <w:noProof/>
                <w:webHidden/>
              </w:rPr>
              <w:fldChar w:fldCharType="begin"/>
            </w:r>
            <w:r>
              <w:rPr>
                <w:noProof/>
                <w:webHidden/>
              </w:rPr>
              <w:instrText xml:space="preserve"> PAGEREF _Toc402722820 \h </w:instrText>
            </w:r>
            <w:r>
              <w:rPr>
                <w:noProof/>
                <w:webHidden/>
              </w:rPr>
            </w:r>
            <w:r>
              <w:rPr>
                <w:noProof/>
                <w:webHidden/>
              </w:rPr>
              <w:fldChar w:fldCharType="separate"/>
            </w:r>
            <w:r>
              <w:rPr>
                <w:noProof/>
                <w:webHidden/>
              </w:rPr>
              <w:t>7</w:t>
            </w:r>
            <w:r>
              <w:rPr>
                <w:noProof/>
                <w:webHidden/>
              </w:rPr>
              <w:fldChar w:fldCharType="end"/>
            </w:r>
          </w:hyperlink>
        </w:p>
        <w:p w14:paraId="3DEE0D4D" w14:textId="77777777" w:rsidR="00FE3C61" w:rsidRDefault="00FE3C61">
          <w:pPr>
            <w:pStyle w:val="TOC1"/>
            <w:tabs>
              <w:tab w:val="right" w:leader="dot" w:pos="9350"/>
            </w:tabs>
            <w:rPr>
              <w:rFonts w:eastAsiaTheme="minorEastAsia"/>
              <w:noProof/>
            </w:rPr>
          </w:pPr>
          <w:hyperlink w:anchor="_Toc402722821" w:history="1">
            <w:r w:rsidRPr="009E318E">
              <w:rPr>
                <w:rStyle w:val="Hyperlink"/>
                <w:noProof/>
              </w:rPr>
              <w:t>RATIONALE FOR DETAILED DESIGN MODEL</w:t>
            </w:r>
            <w:r>
              <w:rPr>
                <w:noProof/>
                <w:webHidden/>
              </w:rPr>
              <w:tab/>
            </w:r>
            <w:r>
              <w:rPr>
                <w:noProof/>
                <w:webHidden/>
              </w:rPr>
              <w:fldChar w:fldCharType="begin"/>
            </w:r>
            <w:r>
              <w:rPr>
                <w:noProof/>
                <w:webHidden/>
              </w:rPr>
              <w:instrText xml:space="preserve"> PAGEREF _Toc402722821 \h </w:instrText>
            </w:r>
            <w:r>
              <w:rPr>
                <w:noProof/>
                <w:webHidden/>
              </w:rPr>
            </w:r>
            <w:r>
              <w:rPr>
                <w:noProof/>
                <w:webHidden/>
              </w:rPr>
              <w:fldChar w:fldCharType="separate"/>
            </w:r>
            <w:r>
              <w:rPr>
                <w:noProof/>
                <w:webHidden/>
              </w:rPr>
              <w:t>10</w:t>
            </w:r>
            <w:r>
              <w:rPr>
                <w:noProof/>
                <w:webHidden/>
              </w:rPr>
              <w:fldChar w:fldCharType="end"/>
            </w:r>
          </w:hyperlink>
        </w:p>
        <w:p w14:paraId="708129EC" w14:textId="77777777" w:rsidR="00FE3C61" w:rsidRDefault="00FE3C61">
          <w:pPr>
            <w:pStyle w:val="TOC1"/>
            <w:tabs>
              <w:tab w:val="right" w:leader="dot" w:pos="9350"/>
            </w:tabs>
            <w:rPr>
              <w:rFonts w:eastAsiaTheme="minorEastAsia"/>
              <w:noProof/>
            </w:rPr>
          </w:pPr>
          <w:hyperlink w:anchor="_Toc402722822" w:history="1">
            <w:r w:rsidRPr="009E318E">
              <w:rPr>
                <w:rStyle w:val="Hyperlink"/>
                <w:noProof/>
              </w:rPr>
              <w:t>TRACEABILITY FROM REQUIREMENTS TO DETAILED DESIGN MODEL</w:t>
            </w:r>
            <w:r>
              <w:rPr>
                <w:noProof/>
                <w:webHidden/>
              </w:rPr>
              <w:tab/>
            </w:r>
            <w:r>
              <w:rPr>
                <w:noProof/>
                <w:webHidden/>
              </w:rPr>
              <w:fldChar w:fldCharType="begin"/>
            </w:r>
            <w:r>
              <w:rPr>
                <w:noProof/>
                <w:webHidden/>
              </w:rPr>
              <w:instrText xml:space="preserve"> PAGEREF _Toc402722822 \h </w:instrText>
            </w:r>
            <w:r>
              <w:rPr>
                <w:noProof/>
                <w:webHidden/>
              </w:rPr>
            </w:r>
            <w:r>
              <w:rPr>
                <w:noProof/>
                <w:webHidden/>
              </w:rPr>
              <w:fldChar w:fldCharType="separate"/>
            </w:r>
            <w:r>
              <w:rPr>
                <w:noProof/>
                <w:webHidden/>
              </w:rPr>
              <w:t>10</w:t>
            </w:r>
            <w:r>
              <w:rPr>
                <w:noProof/>
                <w:webHidden/>
              </w:rPr>
              <w:fldChar w:fldCharType="end"/>
            </w:r>
          </w:hyperlink>
        </w:p>
        <w:p w14:paraId="2632329B" w14:textId="77777777" w:rsidR="00FE3C61" w:rsidRDefault="00FE3C61">
          <w:pPr>
            <w:pStyle w:val="TOC1"/>
            <w:tabs>
              <w:tab w:val="right" w:leader="dot" w:pos="9350"/>
            </w:tabs>
            <w:rPr>
              <w:rFonts w:eastAsiaTheme="minorEastAsia"/>
              <w:noProof/>
            </w:rPr>
          </w:pPr>
          <w:hyperlink w:anchor="_Toc402722823" w:history="1">
            <w:r w:rsidRPr="009E318E">
              <w:rPr>
                <w:rStyle w:val="Hyperlink"/>
                <w:noProof/>
              </w:rPr>
              <w:t>REFERENCES</w:t>
            </w:r>
            <w:r>
              <w:rPr>
                <w:noProof/>
                <w:webHidden/>
              </w:rPr>
              <w:tab/>
            </w:r>
            <w:r>
              <w:rPr>
                <w:noProof/>
                <w:webHidden/>
              </w:rPr>
              <w:fldChar w:fldCharType="begin"/>
            </w:r>
            <w:r>
              <w:rPr>
                <w:noProof/>
                <w:webHidden/>
              </w:rPr>
              <w:instrText xml:space="preserve"> PAGEREF _Toc402722823 \h </w:instrText>
            </w:r>
            <w:r>
              <w:rPr>
                <w:noProof/>
                <w:webHidden/>
              </w:rPr>
            </w:r>
            <w:r>
              <w:rPr>
                <w:noProof/>
                <w:webHidden/>
              </w:rPr>
              <w:fldChar w:fldCharType="separate"/>
            </w:r>
            <w:r>
              <w:rPr>
                <w:noProof/>
                <w:webHidden/>
              </w:rPr>
              <w:t>10</w:t>
            </w:r>
            <w:r>
              <w:rPr>
                <w:noProof/>
                <w:webHidden/>
              </w:rPr>
              <w:fldChar w:fldCharType="end"/>
            </w:r>
          </w:hyperlink>
        </w:p>
        <w:p w14:paraId="621E12AC" w14:textId="5406F844" w:rsidR="00713684" w:rsidRDefault="00713684">
          <w:r>
            <w:rPr>
              <w:b/>
              <w:bCs/>
              <w:noProof/>
            </w:rPr>
            <w:fldChar w:fldCharType="end"/>
          </w:r>
        </w:p>
      </w:sdtContent>
    </w:sdt>
    <w:p w14:paraId="12C9C7A7" w14:textId="6F5D11BB" w:rsidR="00A12D8E" w:rsidRDefault="00A12D8E">
      <w:pPr>
        <w:rPr>
          <w:sz w:val="24"/>
        </w:rPr>
      </w:pPr>
    </w:p>
    <w:p w14:paraId="3C2D09D8" w14:textId="77777777" w:rsidR="00A12D8E" w:rsidRPr="00713684" w:rsidRDefault="00A12D8E" w:rsidP="00713684">
      <w:pPr>
        <w:pStyle w:val="Heading1"/>
        <w:rPr>
          <w:sz w:val="28"/>
        </w:rPr>
      </w:pPr>
      <w:bookmarkStart w:id="1" w:name="_Toc402722815"/>
      <w:r w:rsidRPr="00713684">
        <w:rPr>
          <w:sz w:val="28"/>
        </w:rPr>
        <w:t>LIST OF FIGURES</w:t>
      </w:r>
      <w:bookmarkEnd w:id="1"/>
    </w:p>
    <w:p w14:paraId="14E61CF6" w14:textId="77777777" w:rsidR="008F54C6" w:rsidRDefault="008F54C6">
      <w:pPr>
        <w:pStyle w:val="TableofFigures"/>
        <w:tabs>
          <w:tab w:val="right" w:leader="hyphen" w:pos="9350"/>
        </w:tabs>
        <w:rPr>
          <w:rFonts w:eastAsiaTheme="minorEastAsia"/>
          <w:noProof/>
        </w:rPr>
      </w:pPr>
      <w:r>
        <w:rPr>
          <w:sz w:val="24"/>
        </w:rPr>
        <w:fldChar w:fldCharType="begin"/>
      </w:r>
      <w:r>
        <w:rPr>
          <w:sz w:val="24"/>
        </w:rPr>
        <w:instrText xml:space="preserve"> TOC \h \z \c "Figure" </w:instrText>
      </w:r>
      <w:r>
        <w:rPr>
          <w:sz w:val="24"/>
        </w:rPr>
        <w:fldChar w:fldCharType="separate"/>
      </w:r>
      <w:hyperlink w:anchor="_Toc402643139" w:history="1">
        <w:r w:rsidRPr="002C6F8D">
          <w:rPr>
            <w:rStyle w:val="Hyperlink"/>
            <w:noProof/>
          </w:rPr>
          <w:t>Figure 1 - Static Diagram: Room Change (Student)</w:t>
        </w:r>
        <w:r>
          <w:rPr>
            <w:noProof/>
            <w:webHidden/>
          </w:rPr>
          <w:tab/>
        </w:r>
        <w:r>
          <w:rPr>
            <w:noProof/>
            <w:webHidden/>
          </w:rPr>
          <w:fldChar w:fldCharType="begin"/>
        </w:r>
        <w:r>
          <w:rPr>
            <w:noProof/>
            <w:webHidden/>
          </w:rPr>
          <w:instrText xml:space="preserve"> PAGEREF _Toc402643139 \h </w:instrText>
        </w:r>
        <w:r>
          <w:rPr>
            <w:noProof/>
            <w:webHidden/>
          </w:rPr>
        </w:r>
        <w:r>
          <w:rPr>
            <w:noProof/>
            <w:webHidden/>
          </w:rPr>
          <w:fldChar w:fldCharType="separate"/>
        </w:r>
        <w:r>
          <w:rPr>
            <w:noProof/>
            <w:webHidden/>
          </w:rPr>
          <w:t>2</w:t>
        </w:r>
        <w:r>
          <w:rPr>
            <w:noProof/>
            <w:webHidden/>
          </w:rPr>
          <w:fldChar w:fldCharType="end"/>
        </w:r>
      </w:hyperlink>
    </w:p>
    <w:p w14:paraId="5AF1BBA5" w14:textId="77777777" w:rsidR="008F54C6" w:rsidRDefault="000A3142">
      <w:pPr>
        <w:pStyle w:val="TableofFigures"/>
        <w:tabs>
          <w:tab w:val="right" w:leader="hyphen" w:pos="9350"/>
        </w:tabs>
        <w:rPr>
          <w:rFonts w:eastAsiaTheme="minorEastAsia"/>
          <w:noProof/>
        </w:rPr>
      </w:pPr>
      <w:hyperlink w:anchor="_Toc402643140" w:history="1">
        <w:r w:rsidR="008F54C6" w:rsidRPr="002C6F8D">
          <w:rPr>
            <w:rStyle w:val="Hyperlink"/>
            <w:noProof/>
          </w:rPr>
          <w:t>Figure 2 - Static Diagram: Room Change (Admin)</w:t>
        </w:r>
        <w:r w:rsidR="008F54C6">
          <w:rPr>
            <w:noProof/>
            <w:webHidden/>
          </w:rPr>
          <w:tab/>
        </w:r>
        <w:r w:rsidR="008F54C6">
          <w:rPr>
            <w:noProof/>
            <w:webHidden/>
          </w:rPr>
          <w:fldChar w:fldCharType="begin"/>
        </w:r>
        <w:r w:rsidR="008F54C6">
          <w:rPr>
            <w:noProof/>
            <w:webHidden/>
          </w:rPr>
          <w:instrText xml:space="preserve"> PAGEREF _Toc402643140 \h </w:instrText>
        </w:r>
        <w:r w:rsidR="008F54C6">
          <w:rPr>
            <w:noProof/>
            <w:webHidden/>
          </w:rPr>
        </w:r>
        <w:r w:rsidR="008F54C6">
          <w:rPr>
            <w:noProof/>
            <w:webHidden/>
          </w:rPr>
          <w:fldChar w:fldCharType="separate"/>
        </w:r>
        <w:r w:rsidR="008F54C6">
          <w:rPr>
            <w:noProof/>
            <w:webHidden/>
          </w:rPr>
          <w:t>3</w:t>
        </w:r>
        <w:r w:rsidR="008F54C6">
          <w:rPr>
            <w:noProof/>
            <w:webHidden/>
          </w:rPr>
          <w:fldChar w:fldCharType="end"/>
        </w:r>
      </w:hyperlink>
    </w:p>
    <w:p w14:paraId="06B87E37" w14:textId="77777777" w:rsidR="008F54C6" w:rsidRDefault="000A3142">
      <w:pPr>
        <w:pStyle w:val="TableofFigures"/>
        <w:tabs>
          <w:tab w:val="right" w:leader="hyphen" w:pos="9350"/>
        </w:tabs>
        <w:rPr>
          <w:rFonts w:eastAsiaTheme="minorEastAsia"/>
          <w:noProof/>
        </w:rPr>
      </w:pPr>
      <w:hyperlink w:anchor="_Toc402643141" w:history="1">
        <w:r w:rsidR="008F54C6" w:rsidRPr="002C6F8D">
          <w:rPr>
            <w:rStyle w:val="Hyperlink"/>
            <w:noProof/>
          </w:rPr>
          <w:t>Figure 3 – Dynamic Diagram: Create New ID</w:t>
        </w:r>
        <w:r w:rsidR="008F54C6">
          <w:rPr>
            <w:noProof/>
            <w:webHidden/>
          </w:rPr>
          <w:tab/>
        </w:r>
        <w:r w:rsidR="008F54C6">
          <w:rPr>
            <w:noProof/>
            <w:webHidden/>
          </w:rPr>
          <w:fldChar w:fldCharType="begin"/>
        </w:r>
        <w:r w:rsidR="008F54C6">
          <w:rPr>
            <w:noProof/>
            <w:webHidden/>
          </w:rPr>
          <w:instrText xml:space="preserve"> PAGEREF _Toc402643141 \h </w:instrText>
        </w:r>
        <w:r w:rsidR="008F54C6">
          <w:rPr>
            <w:noProof/>
            <w:webHidden/>
          </w:rPr>
        </w:r>
        <w:r w:rsidR="008F54C6">
          <w:rPr>
            <w:noProof/>
            <w:webHidden/>
          </w:rPr>
          <w:fldChar w:fldCharType="separate"/>
        </w:r>
        <w:r w:rsidR="008F54C6">
          <w:rPr>
            <w:noProof/>
            <w:webHidden/>
          </w:rPr>
          <w:t>4</w:t>
        </w:r>
        <w:r w:rsidR="008F54C6">
          <w:rPr>
            <w:noProof/>
            <w:webHidden/>
          </w:rPr>
          <w:fldChar w:fldCharType="end"/>
        </w:r>
      </w:hyperlink>
    </w:p>
    <w:p w14:paraId="6ECEAC37" w14:textId="77777777" w:rsidR="008F54C6" w:rsidRDefault="000A3142">
      <w:pPr>
        <w:pStyle w:val="TableofFigures"/>
        <w:tabs>
          <w:tab w:val="right" w:leader="hyphen" w:pos="9350"/>
        </w:tabs>
        <w:rPr>
          <w:rFonts w:eastAsiaTheme="minorEastAsia"/>
          <w:noProof/>
        </w:rPr>
      </w:pPr>
      <w:hyperlink w:anchor="_Toc402643142" w:history="1">
        <w:r w:rsidR="008F54C6" w:rsidRPr="002C6F8D">
          <w:rPr>
            <w:rStyle w:val="Hyperlink"/>
            <w:noProof/>
          </w:rPr>
          <w:t>Figure 4 -  Dynamic Diagram: Request New Room</w:t>
        </w:r>
        <w:r w:rsidR="008F54C6">
          <w:rPr>
            <w:noProof/>
            <w:webHidden/>
          </w:rPr>
          <w:tab/>
        </w:r>
        <w:r w:rsidR="008F54C6">
          <w:rPr>
            <w:noProof/>
            <w:webHidden/>
          </w:rPr>
          <w:fldChar w:fldCharType="begin"/>
        </w:r>
        <w:r w:rsidR="008F54C6">
          <w:rPr>
            <w:noProof/>
            <w:webHidden/>
          </w:rPr>
          <w:instrText xml:space="preserve"> PAGEREF _Toc402643142 \h </w:instrText>
        </w:r>
        <w:r w:rsidR="008F54C6">
          <w:rPr>
            <w:noProof/>
            <w:webHidden/>
          </w:rPr>
        </w:r>
        <w:r w:rsidR="008F54C6">
          <w:rPr>
            <w:noProof/>
            <w:webHidden/>
          </w:rPr>
          <w:fldChar w:fldCharType="separate"/>
        </w:r>
        <w:r w:rsidR="008F54C6">
          <w:rPr>
            <w:noProof/>
            <w:webHidden/>
          </w:rPr>
          <w:t>5</w:t>
        </w:r>
        <w:r w:rsidR="008F54C6">
          <w:rPr>
            <w:noProof/>
            <w:webHidden/>
          </w:rPr>
          <w:fldChar w:fldCharType="end"/>
        </w:r>
      </w:hyperlink>
    </w:p>
    <w:p w14:paraId="09B1A894" w14:textId="77777777" w:rsidR="008F54C6" w:rsidRDefault="000A3142">
      <w:pPr>
        <w:pStyle w:val="TableofFigures"/>
        <w:tabs>
          <w:tab w:val="right" w:leader="hyphen" w:pos="9350"/>
        </w:tabs>
        <w:rPr>
          <w:rFonts w:eastAsiaTheme="minorEastAsia"/>
          <w:noProof/>
        </w:rPr>
      </w:pPr>
      <w:hyperlink w:anchor="_Toc402643143" w:history="1">
        <w:r w:rsidR="008F54C6" w:rsidRPr="002C6F8D">
          <w:rPr>
            <w:rStyle w:val="Hyperlink"/>
            <w:noProof/>
          </w:rPr>
          <w:t>Figure 5 – Dynamic Diagram: View Floor Map</w:t>
        </w:r>
        <w:r w:rsidR="008F54C6">
          <w:rPr>
            <w:noProof/>
            <w:webHidden/>
          </w:rPr>
          <w:tab/>
        </w:r>
        <w:r w:rsidR="008F54C6">
          <w:rPr>
            <w:noProof/>
            <w:webHidden/>
          </w:rPr>
          <w:fldChar w:fldCharType="begin"/>
        </w:r>
        <w:r w:rsidR="008F54C6">
          <w:rPr>
            <w:noProof/>
            <w:webHidden/>
          </w:rPr>
          <w:instrText xml:space="preserve"> PAGEREF _Toc402643143 \h </w:instrText>
        </w:r>
        <w:r w:rsidR="008F54C6">
          <w:rPr>
            <w:noProof/>
            <w:webHidden/>
          </w:rPr>
        </w:r>
        <w:r w:rsidR="008F54C6">
          <w:rPr>
            <w:noProof/>
            <w:webHidden/>
          </w:rPr>
          <w:fldChar w:fldCharType="separate"/>
        </w:r>
        <w:r w:rsidR="008F54C6">
          <w:rPr>
            <w:noProof/>
            <w:webHidden/>
          </w:rPr>
          <w:t>6</w:t>
        </w:r>
        <w:r w:rsidR="008F54C6">
          <w:rPr>
            <w:noProof/>
            <w:webHidden/>
          </w:rPr>
          <w:fldChar w:fldCharType="end"/>
        </w:r>
      </w:hyperlink>
    </w:p>
    <w:p w14:paraId="7F9CED22" w14:textId="77777777" w:rsidR="008F54C6" w:rsidRDefault="000A3142">
      <w:pPr>
        <w:pStyle w:val="TableofFigures"/>
        <w:tabs>
          <w:tab w:val="right" w:leader="hyphen" w:pos="9350"/>
        </w:tabs>
        <w:rPr>
          <w:rFonts w:eastAsiaTheme="minorEastAsia"/>
          <w:noProof/>
        </w:rPr>
      </w:pPr>
      <w:hyperlink w:anchor="_Toc402643144" w:history="1">
        <w:r w:rsidR="008F54C6" w:rsidRPr="002C6F8D">
          <w:rPr>
            <w:rStyle w:val="Hyperlink"/>
            <w:noProof/>
          </w:rPr>
          <w:t>Figure 6 – Dynamic Diagram: Decide Room Requests</w:t>
        </w:r>
        <w:r w:rsidR="008F54C6">
          <w:rPr>
            <w:noProof/>
            <w:webHidden/>
          </w:rPr>
          <w:tab/>
        </w:r>
        <w:r w:rsidR="008F54C6">
          <w:rPr>
            <w:noProof/>
            <w:webHidden/>
          </w:rPr>
          <w:fldChar w:fldCharType="begin"/>
        </w:r>
        <w:r w:rsidR="008F54C6">
          <w:rPr>
            <w:noProof/>
            <w:webHidden/>
          </w:rPr>
          <w:instrText xml:space="preserve"> PAGEREF _Toc402643144 \h </w:instrText>
        </w:r>
        <w:r w:rsidR="008F54C6">
          <w:rPr>
            <w:noProof/>
            <w:webHidden/>
          </w:rPr>
        </w:r>
        <w:r w:rsidR="008F54C6">
          <w:rPr>
            <w:noProof/>
            <w:webHidden/>
          </w:rPr>
          <w:fldChar w:fldCharType="separate"/>
        </w:r>
        <w:r w:rsidR="008F54C6">
          <w:rPr>
            <w:noProof/>
            <w:webHidden/>
          </w:rPr>
          <w:t>6</w:t>
        </w:r>
        <w:r w:rsidR="008F54C6">
          <w:rPr>
            <w:noProof/>
            <w:webHidden/>
          </w:rPr>
          <w:fldChar w:fldCharType="end"/>
        </w:r>
      </w:hyperlink>
    </w:p>
    <w:p w14:paraId="3D66AE91" w14:textId="77777777" w:rsidR="00713684" w:rsidRDefault="008F54C6">
      <w:pPr>
        <w:rPr>
          <w:sz w:val="24"/>
        </w:rPr>
      </w:pPr>
      <w:r>
        <w:rPr>
          <w:sz w:val="24"/>
        </w:rPr>
        <w:fldChar w:fldCharType="end"/>
      </w:r>
    </w:p>
    <w:p w14:paraId="4ECD151A" w14:textId="77777777" w:rsidR="00A12D8E" w:rsidRPr="008F54C6" w:rsidRDefault="00A12D8E" w:rsidP="008F54C6">
      <w:pPr>
        <w:pStyle w:val="Heading1"/>
        <w:rPr>
          <w:sz w:val="28"/>
        </w:rPr>
      </w:pPr>
      <w:bookmarkStart w:id="2" w:name="_Toc402722816"/>
      <w:r w:rsidRPr="008F54C6">
        <w:rPr>
          <w:sz w:val="28"/>
        </w:rPr>
        <w:t>LIST OF TABLES</w:t>
      </w:r>
      <w:bookmarkEnd w:id="2"/>
    </w:p>
    <w:p w14:paraId="251A7225" w14:textId="77777777" w:rsidR="00A12D8E" w:rsidRDefault="00A12D8E">
      <w:pPr>
        <w:rPr>
          <w:sz w:val="24"/>
        </w:rPr>
      </w:pPr>
    </w:p>
    <w:p w14:paraId="1BFA72E2" w14:textId="72160A30" w:rsidR="008F54C6" w:rsidRDefault="008F54C6">
      <w:pPr>
        <w:rPr>
          <w:sz w:val="24"/>
        </w:rPr>
      </w:pPr>
      <w:r>
        <w:rPr>
          <w:sz w:val="24"/>
        </w:rPr>
        <w:br w:type="page"/>
      </w:r>
    </w:p>
    <w:p w14:paraId="72B9866E" w14:textId="77777777" w:rsidR="00A12D8E" w:rsidRDefault="00A12D8E" w:rsidP="008F54C6">
      <w:pPr>
        <w:pStyle w:val="Heading1"/>
        <w:jc w:val="center"/>
      </w:pPr>
      <w:bookmarkStart w:id="3" w:name="_Toc402722817"/>
      <w:r>
        <w:lastRenderedPageBreak/>
        <w:t>INTRODUCTION</w:t>
      </w:r>
      <w:bookmarkEnd w:id="3"/>
    </w:p>
    <w:p w14:paraId="613A5EA8" w14:textId="77777777" w:rsidR="00A12D8E" w:rsidRDefault="00A12D8E">
      <w:pPr>
        <w:rPr>
          <w:sz w:val="24"/>
        </w:rPr>
      </w:pPr>
    </w:p>
    <w:p w14:paraId="6BBC2006" w14:textId="77777777" w:rsidR="00FE3C61" w:rsidRDefault="00FE3C61" w:rsidP="00FE3C61">
      <w:pPr>
        <w:rPr>
          <w:sz w:val="24"/>
        </w:rPr>
      </w:pPr>
      <w:r>
        <w:rPr>
          <w:sz w:val="24"/>
        </w:rPr>
        <w:t>The purpose of the detailed design document is to provide a low level description of the change room system, providing insight into the structure and design of each component. This document is meant to equip the reader with a solid understanding of the inner workings of the room change system.</w:t>
      </w:r>
    </w:p>
    <w:p w14:paraId="2B256843" w14:textId="77777777" w:rsidR="00FE3C61" w:rsidRDefault="00FE3C61" w:rsidP="00FE3C61">
      <w:pPr>
        <w:rPr>
          <w:sz w:val="24"/>
        </w:rPr>
      </w:pPr>
    </w:p>
    <w:p w14:paraId="551DA356" w14:textId="77777777" w:rsidR="00FE3C61" w:rsidRDefault="00FE3C61" w:rsidP="00FE3C61">
      <w:pPr>
        <w:pStyle w:val="ListParagraph"/>
        <w:numPr>
          <w:ilvl w:val="1"/>
          <w:numId w:val="1"/>
        </w:numPr>
        <w:rPr>
          <w:sz w:val="24"/>
          <w:u w:val="single"/>
        </w:rPr>
      </w:pPr>
      <w:r w:rsidRPr="00ED72DF">
        <w:rPr>
          <w:sz w:val="24"/>
          <w:u w:val="single"/>
        </w:rPr>
        <w:t>Goals and Objectives</w:t>
      </w:r>
    </w:p>
    <w:p w14:paraId="6D1001A4" w14:textId="77777777" w:rsidR="00FE3C61" w:rsidRDefault="00FE3C61" w:rsidP="00FE3C61">
      <w:pPr>
        <w:rPr>
          <w:sz w:val="24"/>
          <w:u w:val="single"/>
        </w:rPr>
      </w:pPr>
    </w:p>
    <w:p w14:paraId="1A1BE3E5" w14:textId="77777777" w:rsidR="00FE3C61" w:rsidRDefault="00FE3C61" w:rsidP="00FE3C61">
      <w:pPr>
        <w:rPr>
          <w:sz w:val="24"/>
        </w:rPr>
      </w:pPr>
      <w:r>
        <w:rPr>
          <w:sz w:val="24"/>
        </w:rPr>
        <w:t>The purpose of the room change system is to facilitate the process of requesting room change for both the occupants and the housing employee in charge. Thus, the occupant can request a room change on the webpage and his/her request will be send to a queue where it will be review by the UL housing employees based on the requested date and the availability of the rooms. The system will also allow the housing worker to update he database by adding, removing and switching occupants. Finally, it will keep track of room availability.</w:t>
      </w:r>
    </w:p>
    <w:p w14:paraId="3B0290A6" w14:textId="77777777" w:rsidR="00FE3C61" w:rsidRPr="00ED72DF" w:rsidRDefault="00FE3C61" w:rsidP="00FE3C61">
      <w:pPr>
        <w:rPr>
          <w:sz w:val="24"/>
          <w:u w:val="single"/>
        </w:rPr>
      </w:pPr>
    </w:p>
    <w:p w14:paraId="6C73FC94" w14:textId="77777777" w:rsidR="00FE3C61" w:rsidRPr="00ED72DF" w:rsidRDefault="00FE3C61" w:rsidP="00FE3C61">
      <w:pPr>
        <w:pStyle w:val="ListParagraph"/>
        <w:numPr>
          <w:ilvl w:val="1"/>
          <w:numId w:val="1"/>
        </w:numPr>
        <w:rPr>
          <w:sz w:val="24"/>
          <w:u w:val="single"/>
        </w:rPr>
      </w:pPr>
      <w:r>
        <w:rPr>
          <w:sz w:val="24"/>
          <w:u w:val="single"/>
        </w:rPr>
        <w:t>Projects overview and scope</w:t>
      </w:r>
    </w:p>
    <w:p w14:paraId="38ADB686" w14:textId="77777777" w:rsidR="00FE3C61" w:rsidRDefault="00FE3C61" w:rsidP="00FE3C61">
      <w:pPr>
        <w:rPr>
          <w:sz w:val="24"/>
        </w:rPr>
      </w:pPr>
    </w:p>
    <w:p w14:paraId="7B3FF6C9" w14:textId="77777777" w:rsidR="00FE3C61" w:rsidRDefault="00FE3C61" w:rsidP="00FE3C61">
      <w:pPr>
        <w:rPr>
          <w:sz w:val="24"/>
        </w:rPr>
      </w:pPr>
      <w:r>
        <w:rPr>
          <w:sz w:val="24"/>
        </w:rPr>
        <w:t>The room change system will be composed of 2 main components: the database and the interface. The system will have 2 user interfaces, one for the occupants to request room change and one for the UL housing workers to access and modify the databases. The system will also have a 4 major databases: one for the occupants’ information, one for the queue of requests, one for the administrators and one for the building and rooms.</w:t>
      </w:r>
    </w:p>
    <w:p w14:paraId="5FEB817E" w14:textId="77777777" w:rsidR="00FE3C61" w:rsidRDefault="00FE3C61" w:rsidP="00FE3C61">
      <w:pPr>
        <w:rPr>
          <w:sz w:val="24"/>
        </w:rPr>
      </w:pPr>
    </w:p>
    <w:p w14:paraId="68D39E01" w14:textId="77777777" w:rsidR="00FE3C61" w:rsidRDefault="00FE3C61" w:rsidP="00FE3C61">
      <w:pPr>
        <w:rPr>
          <w:sz w:val="24"/>
        </w:rPr>
      </w:pPr>
      <w:r>
        <w:rPr>
          <w:sz w:val="24"/>
        </w:rPr>
        <w:t>The detail design document will cover 3 primary parts. These include the GUI Design, the static model diagrams, and the dynamic model diagrams. In addition to these are explanations for the designs and an explanation of how the models connect with the original architecture.</w:t>
      </w:r>
    </w:p>
    <w:p w14:paraId="561B7D44" w14:textId="77777777" w:rsidR="00A12D8E" w:rsidRDefault="00A12D8E">
      <w:pPr>
        <w:rPr>
          <w:sz w:val="24"/>
        </w:rPr>
      </w:pPr>
      <w:bookmarkStart w:id="4" w:name="_GoBack"/>
      <w:bookmarkEnd w:id="4"/>
    </w:p>
    <w:p w14:paraId="6B8AC454"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16CED92" w14:textId="6CC8B9BF" w:rsidR="00A12D8E" w:rsidRDefault="00A12D8E" w:rsidP="008F54C6">
      <w:pPr>
        <w:pStyle w:val="Heading1"/>
        <w:jc w:val="center"/>
      </w:pPr>
      <w:bookmarkStart w:id="5" w:name="_Toc402722818"/>
      <w:r>
        <w:lastRenderedPageBreak/>
        <w:t>GUI (Graphical User Interface) D</w:t>
      </w:r>
      <w:r w:rsidR="008F54C6">
        <w:t>ESIGN</w:t>
      </w:r>
      <w:bookmarkEnd w:id="5"/>
    </w:p>
    <w:p w14:paraId="616CBDC9" w14:textId="77777777" w:rsidR="00A12D8E" w:rsidRDefault="00A12D8E">
      <w:pPr>
        <w:rPr>
          <w:sz w:val="24"/>
        </w:rPr>
      </w:pPr>
      <w:r>
        <w:rPr>
          <w:sz w:val="24"/>
        </w:rPr>
        <w:t>//Brandin – I can do this if someone else does Dynamic</w:t>
      </w:r>
    </w:p>
    <w:p w14:paraId="2326BE84" w14:textId="77777777" w:rsidR="00A12D8E" w:rsidRDefault="00A12D8E">
      <w:pPr>
        <w:rPr>
          <w:sz w:val="24"/>
        </w:rPr>
      </w:pPr>
    </w:p>
    <w:p w14:paraId="5AC7EFF9" w14:textId="77777777" w:rsidR="008F54C6" w:rsidRDefault="008F54C6">
      <w:pPr>
        <w:rPr>
          <w:rFonts w:asciiTheme="majorHAnsi" w:eastAsiaTheme="majorEastAsia" w:hAnsiTheme="majorHAnsi" w:cstheme="majorBidi"/>
          <w:color w:val="2E74B5" w:themeColor="accent1" w:themeShade="BF"/>
          <w:sz w:val="32"/>
          <w:szCs w:val="32"/>
        </w:rPr>
      </w:pPr>
      <w:r>
        <w:br w:type="page"/>
      </w:r>
    </w:p>
    <w:p w14:paraId="084CB049" w14:textId="459AB2BE" w:rsidR="00A12D8E" w:rsidRDefault="6AC5007F" w:rsidP="00713684">
      <w:pPr>
        <w:pStyle w:val="Heading1"/>
        <w:jc w:val="center"/>
      </w:pPr>
      <w:bookmarkStart w:id="6" w:name="_Toc402722819"/>
      <w:r w:rsidRPr="6AC5007F">
        <w:lastRenderedPageBreak/>
        <w:t>STATIC MODEL SEQUENCE DIAGRAMS</w:t>
      </w:r>
      <w:bookmarkEnd w:id="6"/>
    </w:p>
    <w:p w14:paraId="12C1BDF8" w14:textId="0E92D5FB" w:rsidR="6AC5007F" w:rsidRDefault="6AC5007F" w:rsidP="6AC5007F"/>
    <w:p w14:paraId="015F6902" w14:textId="6470069F" w:rsidR="390143B8" w:rsidRDefault="390143B8" w:rsidP="390143B8"/>
    <w:p w14:paraId="2F362F43" w14:textId="77777777" w:rsidR="0094618C" w:rsidRDefault="002D0821" w:rsidP="0094618C">
      <w:pPr>
        <w:keepNext/>
      </w:pPr>
      <w:r w:rsidRPr="002D0821">
        <w:rPr>
          <w:noProof/>
        </w:rPr>
        <w:drawing>
          <wp:inline distT="0" distB="0" distL="0" distR="0" wp14:anchorId="5A3FEC8D" wp14:editId="21F6893D">
            <wp:extent cx="5943600" cy="459930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599305"/>
                    </a:xfrm>
                    <a:prstGeom prst="rect">
                      <a:avLst/>
                    </a:prstGeom>
                  </pic:spPr>
                </pic:pic>
              </a:graphicData>
            </a:graphic>
          </wp:inline>
        </w:drawing>
      </w:r>
    </w:p>
    <w:p w14:paraId="3962ADA0" w14:textId="34EC0655" w:rsidR="002D0821" w:rsidRDefault="0094618C" w:rsidP="0094618C">
      <w:pPr>
        <w:pStyle w:val="Caption"/>
      </w:pPr>
      <w:bookmarkStart w:id="7" w:name="_Toc402643139"/>
      <w:r>
        <w:t xml:space="preserve">Figure </w:t>
      </w:r>
      <w:r w:rsidR="000A3142">
        <w:fldChar w:fldCharType="begin"/>
      </w:r>
      <w:r w:rsidR="000A3142">
        <w:instrText xml:space="preserve"> SEQ Figure \* ARABIC </w:instrText>
      </w:r>
      <w:r w:rsidR="000A3142">
        <w:fldChar w:fldCharType="separate"/>
      </w:r>
      <w:r w:rsidR="00713684">
        <w:rPr>
          <w:noProof/>
        </w:rPr>
        <w:t>1</w:t>
      </w:r>
      <w:r w:rsidR="000A3142">
        <w:rPr>
          <w:noProof/>
        </w:rPr>
        <w:fldChar w:fldCharType="end"/>
      </w:r>
      <w:r>
        <w:t xml:space="preserve"> - Static Diagram: Room Change</w:t>
      </w:r>
      <w:r w:rsidR="00713684">
        <w:t xml:space="preserve"> (Student)</w:t>
      </w:r>
      <w:bookmarkEnd w:id="7"/>
    </w:p>
    <w:p w14:paraId="19ABA240" w14:textId="77777777" w:rsidR="002D0821" w:rsidRDefault="002D0821" w:rsidP="390143B8"/>
    <w:p w14:paraId="687C43E5" w14:textId="77777777" w:rsidR="002D0821" w:rsidRDefault="002D0821" w:rsidP="390143B8"/>
    <w:p w14:paraId="70C30089" w14:textId="77777777" w:rsidR="00713684" w:rsidRDefault="002D0821" w:rsidP="00713684">
      <w:pPr>
        <w:keepNext/>
      </w:pPr>
      <w:r w:rsidRPr="002D0821">
        <w:rPr>
          <w:noProof/>
          <w:sz w:val="24"/>
        </w:rPr>
        <w:lastRenderedPageBreak/>
        <w:drawing>
          <wp:inline distT="0" distB="0" distL="0" distR="0" wp14:anchorId="40FFE20C" wp14:editId="6CF3FC48">
            <wp:extent cx="5943600" cy="459930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599305"/>
                    </a:xfrm>
                    <a:prstGeom prst="rect">
                      <a:avLst/>
                    </a:prstGeom>
                  </pic:spPr>
                </pic:pic>
              </a:graphicData>
            </a:graphic>
          </wp:inline>
        </w:drawing>
      </w:r>
    </w:p>
    <w:p w14:paraId="5918B99B" w14:textId="0672F2F2" w:rsidR="005E2309" w:rsidRDefault="00713684" w:rsidP="00713684">
      <w:pPr>
        <w:pStyle w:val="Caption"/>
        <w:rPr>
          <w:sz w:val="24"/>
        </w:rPr>
      </w:pPr>
      <w:bookmarkStart w:id="8" w:name="_Toc402643140"/>
      <w:r>
        <w:t xml:space="preserve">Figure </w:t>
      </w:r>
      <w:r w:rsidR="000A3142">
        <w:fldChar w:fldCharType="begin"/>
      </w:r>
      <w:r w:rsidR="000A3142">
        <w:instrText xml:space="preserve"> SEQ Figure \* ARABIC </w:instrText>
      </w:r>
      <w:r w:rsidR="000A3142">
        <w:fldChar w:fldCharType="separate"/>
      </w:r>
      <w:r>
        <w:rPr>
          <w:noProof/>
        </w:rPr>
        <w:t>2</w:t>
      </w:r>
      <w:r w:rsidR="000A3142">
        <w:rPr>
          <w:noProof/>
        </w:rPr>
        <w:fldChar w:fldCharType="end"/>
      </w:r>
      <w:r>
        <w:t xml:space="preserve"> - Static Diagram: Room Change (Admin)</w:t>
      </w:r>
      <w:bookmarkEnd w:id="8"/>
    </w:p>
    <w:p w14:paraId="56706833" w14:textId="77777777" w:rsidR="00B111DF" w:rsidRDefault="00B111DF">
      <w:pPr>
        <w:rPr>
          <w:sz w:val="24"/>
        </w:rPr>
      </w:pPr>
      <w:r>
        <w:rPr>
          <w:sz w:val="24"/>
        </w:rPr>
        <w:br w:type="page"/>
      </w:r>
    </w:p>
    <w:p w14:paraId="6418363A" w14:textId="77777777" w:rsidR="005E2309" w:rsidRDefault="005E2309">
      <w:pPr>
        <w:rPr>
          <w:sz w:val="24"/>
        </w:rPr>
      </w:pPr>
    </w:p>
    <w:p w14:paraId="06B6B5EF" w14:textId="77777777" w:rsidR="005E2309" w:rsidRDefault="005E2309" w:rsidP="0060567E">
      <w:pPr>
        <w:pStyle w:val="Heading1"/>
        <w:jc w:val="center"/>
      </w:pPr>
      <w:bookmarkStart w:id="9" w:name="_Toc402722820"/>
      <w:r>
        <w:t>DYNAMIC MODEL SEQUENCE DIAGRAMS</w:t>
      </w:r>
      <w:bookmarkEnd w:id="9"/>
    </w:p>
    <w:p w14:paraId="3BC3C915" w14:textId="77777777" w:rsidR="0094618C" w:rsidRDefault="00712B08" w:rsidP="0094618C">
      <w:pPr>
        <w:keepNext/>
      </w:pPr>
      <w:r>
        <w:rPr>
          <w:noProof/>
          <w:sz w:val="24"/>
        </w:rPr>
        <mc:AlternateContent>
          <mc:Choice Requires="wpc">
            <w:drawing>
              <wp:inline distT="0" distB="0" distL="0" distR="0" wp14:anchorId="41F8EA25" wp14:editId="07777777">
                <wp:extent cx="5575935" cy="7267574"/>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19050" y="19051"/>
                            <a:ext cx="2133600" cy="2476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B003A1" w14:textId="77777777" w:rsidR="00712B08" w:rsidRDefault="00712B08" w:rsidP="00712B08">
                              <w:pPr>
                                <w:jc w:val="center"/>
                              </w:pPr>
                              <w:proofErr w:type="spellStart"/>
                              <w:proofErr w:type="gramStart"/>
                              <w:r>
                                <w:t>sd</w:t>
                              </w:r>
                              <w:proofErr w:type="spellEnd"/>
                              <w:proofErr w:type="gramEnd"/>
                              <w:r>
                                <w:t xml:space="preserve"> </w:t>
                              </w:r>
                              <w:r w:rsidR="00357D08">
                                <w:t>Create New ID</w:t>
                              </w:r>
                              <w:r w:rsidR="009C6739">
                                <w:t xml:space="preserve"> (void) : void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704850" y="409575"/>
                            <a:ext cx="1676400"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CC1265" w14:textId="77777777" w:rsidR="006348A7" w:rsidRDefault="006348A7">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14:paraId="439B84E1" w14:textId="77777777" w:rsidR="009F0200" w:rsidRDefault="009F020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Text Box 5"/>
                        <wps:cNvSpPr txBox="1"/>
                        <wps:spPr>
                          <a:xfrm>
                            <a:off x="2828926" y="400050"/>
                            <a:ext cx="10668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8CC67C1" w14:textId="77777777" w:rsidR="006348A7" w:rsidRPr="009F0200" w:rsidRDefault="006348A7">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007F2FBA" w:rsidRPr="009F0200">
                                <w:rPr>
                                  <w:u w:val="single"/>
                                </w:rPr>
                                <w:t>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1409701" y="1084875"/>
                            <a:ext cx="219074" cy="57826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a:endCxn id="6" idx="0"/>
                        </wps:cNvCnPr>
                        <wps:spPr>
                          <a:xfrm flipV="1">
                            <a:off x="19050" y="1084875"/>
                            <a:ext cx="1500188" cy="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Rectangle 8"/>
                        <wps:cNvSpPr/>
                        <wps:spPr>
                          <a:xfrm>
                            <a:off x="3314700" y="1257164"/>
                            <a:ext cx="209550" cy="5429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endCxn id="8" idx="0"/>
                        </wps:cNvCnPr>
                        <wps:spPr>
                          <a:xfrm>
                            <a:off x="1647825" y="1257164"/>
                            <a:ext cx="17716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1800225" y="828675"/>
                            <a:ext cx="134747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48E76A" w14:textId="77777777" w:rsidR="007F2FBA" w:rsidRDefault="007F2FBA">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7F2FBA" w:rsidRPr="007F2FBA" w:rsidRDefault="007F2FBA">
                              <w:pPr>
                                <w:rPr>
                                  <w:sz w:val="20"/>
                                </w:rPr>
                              </w:pPr>
                              <w:r>
                                <w:rPr>
                                  <w:sz w:val="20"/>
                                </w:rPr>
                                <w:t xml:space="preserve"> : </w:t>
                              </w:r>
                              <w:proofErr w:type="spellStart"/>
                              <w:proofErr w:type="gramStart"/>
                              <w:r>
                                <w:rPr>
                                  <w:sz w:val="20"/>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flipH="1">
                            <a:off x="1657351" y="1790508"/>
                            <a:ext cx="1647824" cy="1"/>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2" name="Text Box 12"/>
                        <wps:cNvSpPr txBox="1"/>
                        <wps:spPr>
                          <a:xfrm>
                            <a:off x="2171700" y="1503640"/>
                            <a:ext cx="50609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14FC028" w14:textId="77777777" w:rsidR="007F2FBA" w:rsidRPr="007F2FBA" w:rsidRDefault="007F2FBA">
                              <w:pPr>
                                <w:rPr>
                                  <w:i/>
                                  <w:sz w:val="20"/>
                                </w:rPr>
                              </w:pPr>
                              <w:proofErr w:type="gramStart"/>
                              <w:r w:rsidRPr="007F2FBA">
                                <w:rPr>
                                  <w:i/>
                                  <w:sz w:val="20"/>
                                </w:rPr>
                                <w:t>exists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Straight Connector 13"/>
                        <wps:cNvCnPr/>
                        <wps:spPr>
                          <a:xfrm>
                            <a:off x="390525" y="2009600"/>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a:off x="390525" y="2009428"/>
                            <a:ext cx="0" cy="4962872"/>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542925" y="2073986"/>
                            <a:ext cx="321945" cy="25019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0682F5" w14:textId="77777777" w:rsidR="00301880" w:rsidRPr="00301880" w:rsidRDefault="00301880">
                              <w:pPr>
                                <w:rPr>
                                  <w:sz w:val="20"/>
                                </w:rPr>
                              </w:pPr>
                              <w:proofErr w:type="gramStart"/>
                              <w:r w:rsidRPr="00301880">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Text Box 16"/>
                        <wps:cNvSpPr txBox="1"/>
                        <wps:spPr>
                          <a:xfrm>
                            <a:off x="440055" y="2436468"/>
                            <a:ext cx="98869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0F07A7" w14:textId="77777777" w:rsidR="00301880" w:rsidRPr="008D32D1" w:rsidRDefault="008D32D1">
                              <w:pPr>
                                <w:rPr>
                                  <w:sz w:val="20"/>
                                </w:rPr>
                              </w:pPr>
                              <w:r>
                                <w:rPr>
                                  <w:sz w:val="20"/>
                                </w:rPr>
                                <w:t>[</w:t>
                              </w:r>
                              <w:proofErr w:type="gramStart"/>
                              <w:r w:rsidR="00301880" w:rsidRPr="008D32D1">
                                <w:rPr>
                                  <w:sz w:val="20"/>
                                </w:rPr>
                                <w:t>exists</w:t>
                              </w:r>
                              <w:proofErr w:type="gramEnd"/>
                              <w:r w:rsidR="00301880" w:rsidRPr="008D32D1">
                                <w:rPr>
                                  <w:sz w:val="20"/>
                                </w:rPr>
                                <w:t xml:space="preserve"> == </w:t>
                              </w:r>
                              <w:r w:rsidR="009F0200" w:rsidRPr="008D32D1">
                                <w:rPr>
                                  <w:sz w:val="20"/>
                                </w:rPr>
                                <w:t>false</w:t>
                              </w:r>
                              <w:r>
                                <w:rPr>
                                  <w:sz w:val="20"/>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 name="Text Box 17"/>
                        <wps:cNvSpPr txBox="1"/>
                        <wps:spPr>
                          <a:xfrm>
                            <a:off x="85725" y="704742"/>
                            <a:ext cx="122301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 name="Text Box 18"/>
                        <wps:cNvSpPr txBox="1"/>
                        <wps:spPr>
                          <a:xfrm>
                            <a:off x="4200523" y="400051"/>
                            <a:ext cx="120586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276C00" w14:textId="77777777" w:rsidR="009F0200" w:rsidRPr="009F0200" w:rsidRDefault="009F0200">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Rectangle 19"/>
                        <wps:cNvSpPr/>
                        <wps:spPr>
                          <a:xfrm>
                            <a:off x="3324222" y="2589667"/>
                            <a:ext cx="228601" cy="3106283"/>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1638300" y="2619376"/>
                            <a:ext cx="1666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Text Box 22"/>
                        <wps:cNvSpPr txBox="1"/>
                        <wps:spPr>
                          <a:xfrm>
                            <a:off x="1657351" y="2438399"/>
                            <a:ext cx="154432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2D3D3B" w14:textId="77777777" w:rsidR="003C7E03" w:rsidRDefault="001F1AD3">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3" name="Rectangle 23"/>
                        <wps:cNvSpPr/>
                        <wps:spPr>
                          <a:xfrm>
                            <a:off x="4657725" y="2724150"/>
                            <a:ext cx="228599" cy="7524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571874" y="2743200"/>
                            <a:ext cx="1057275"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Text Box 25"/>
                        <wps:cNvSpPr txBox="1"/>
                        <wps:spPr>
                          <a:xfrm>
                            <a:off x="3571859" y="2305050"/>
                            <a:ext cx="1004570" cy="371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578784" w14:textId="77777777" w:rsidR="003C7E03" w:rsidRPr="003C7E03" w:rsidRDefault="003C7E03">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14:paraId="4CB0989D" w14:textId="77777777" w:rsidR="003C7E03" w:rsidRPr="003C7E03" w:rsidRDefault="003C7E03">
                              <w:pPr>
                                <w:rPr>
                                  <w:sz w:val="18"/>
                                </w:rPr>
                              </w:pPr>
                              <w:r w:rsidRPr="003C7E03">
                                <w:rPr>
                                  <w:sz w:val="18"/>
                                </w:rPr>
                                <w:t xml:space="preserve"> </w:t>
                              </w:r>
                              <w:proofErr w:type="spellStart"/>
                              <w:proofErr w:type="gramStart"/>
                              <w:r w:rsidRPr="003C7E03">
                                <w:rPr>
                                  <w:sz w:val="18"/>
                                </w:rPr>
                                <w:t>boolean</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 name="Straight Arrow Connector 26"/>
                        <wps:cNvCnPr/>
                        <wps:spPr>
                          <a:xfrm flipH="1">
                            <a:off x="3571873" y="3476625"/>
                            <a:ext cx="1085850" cy="1"/>
                          </a:xfrm>
                          <a:prstGeom prst="straightConnector1">
                            <a:avLst/>
                          </a:prstGeom>
                          <a:ln>
                            <a:prstDash val="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3848087" y="3178578"/>
                            <a:ext cx="465455" cy="219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F49CDB" w14:textId="77777777" w:rsidR="003C7E03" w:rsidRPr="003C7E03" w:rsidRDefault="003C7E03">
                              <w:pPr>
                                <w:rPr>
                                  <w:i/>
                                  <w:sz w:val="20"/>
                                </w:rPr>
                              </w:pPr>
                              <w:proofErr w:type="gramStart"/>
                              <w:r w:rsidRPr="003C7E03">
                                <w:rPr>
                                  <w:i/>
                                  <w:sz w:val="20"/>
                                </w:rPr>
                                <w:t>valid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Straight Connector 28"/>
                        <wps:cNvCnPr/>
                        <wps:spPr>
                          <a:xfrm>
                            <a:off x="571500" y="3666485"/>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640080" y="3724293"/>
                            <a:ext cx="32194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382C36" w14:textId="77777777" w:rsidR="003D5C1D" w:rsidRPr="003D5C1D" w:rsidRDefault="003D5C1D">
                              <w:pPr>
                                <w:rPr>
                                  <w:sz w:val="20"/>
                                </w:rPr>
                              </w:pPr>
                              <w:proofErr w:type="gramStart"/>
                              <w:r w:rsidRPr="003D5C1D">
                                <w:rPr>
                                  <w:sz w:val="20"/>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Text Box 30"/>
                        <wps:cNvSpPr txBox="1"/>
                        <wps:spPr>
                          <a:xfrm>
                            <a:off x="1685925" y="3752866"/>
                            <a:ext cx="942340" cy="27622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1277DEA" w14:textId="77777777" w:rsidR="003D5C1D" w:rsidRPr="003D5C1D" w:rsidRDefault="003D5C1D">
                              <w:pPr>
                                <w:rPr>
                                  <w:sz w:val="20"/>
                                </w:rPr>
                              </w:pPr>
                              <w:r w:rsidRPr="003D5C1D">
                                <w:rPr>
                                  <w:sz w:val="20"/>
                                </w:rPr>
                                <w:t>[</w:t>
                              </w:r>
                              <w:proofErr w:type="gramStart"/>
                              <w:r w:rsidRPr="003D5C1D">
                                <w:rPr>
                                  <w:sz w:val="20"/>
                                </w:rPr>
                                <w:t>valid</w:t>
                              </w:r>
                              <w:proofErr w:type="gramEnd"/>
                              <w:r w:rsidRPr="003D5C1D">
                                <w:rPr>
                                  <w:sz w:val="20"/>
                                </w:rPr>
                                <w:t xml:space="preserve"> == false]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1" name="Straight Arrow Connector 31"/>
                        <wps:cNvCnPr/>
                        <wps:spPr>
                          <a:xfrm flipH="1">
                            <a:off x="1657351" y="4495800"/>
                            <a:ext cx="1647824"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32" name="Text Box 32"/>
                        <wps:cNvSpPr txBox="1"/>
                        <wps:spPr>
                          <a:xfrm>
                            <a:off x="2028825" y="4192923"/>
                            <a:ext cx="997585" cy="2457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3E3D0C" w14:textId="77777777" w:rsidR="007C7CEA" w:rsidRPr="007C7CEA" w:rsidRDefault="007C7CEA">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3" name="Straight Arrow Connector 33"/>
                        <wps:cNvCnPr/>
                        <wps:spPr>
                          <a:xfrm flipH="1">
                            <a:off x="571500" y="4752560"/>
                            <a:ext cx="8572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34" name="Text Box 34"/>
                        <wps:cNvSpPr txBox="1"/>
                        <wps:spPr>
                          <a:xfrm>
                            <a:off x="581025" y="4278534"/>
                            <a:ext cx="691515" cy="3581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EEEF11E" w14:textId="77777777" w:rsidR="00460761" w:rsidRDefault="008172B4">
                              <w:pPr>
                                <w:rPr>
                                  <w:sz w:val="18"/>
                                </w:rPr>
                              </w:pPr>
                              <w:proofErr w:type="spellStart"/>
                              <w:proofErr w:type="gramStart"/>
                              <w:r>
                                <w:rPr>
                                  <w:sz w:val="18"/>
                                </w:rPr>
                                <w:t>error</w:t>
                              </w:r>
                              <w:r w:rsidR="00460761" w:rsidRPr="00460761">
                                <w:rPr>
                                  <w:sz w:val="18"/>
                                </w:rPr>
                                <w:t>Msg</w:t>
                              </w:r>
                              <w:proofErr w:type="spellEnd"/>
                              <w:r w:rsidR="00460761" w:rsidRPr="00460761">
                                <w:rPr>
                                  <w:sz w:val="18"/>
                                </w:rPr>
                                <w:t>()</w:t>
                              </w:r>
                              <w:proofErr w:type="gramEnd"/>
                            </w:p>
                            <w:p w14:paraId="15A96CE2" w14:textId="77777777" w:rsidR="00460761" w:rsidRPr="00460761" w:rsidRDefault="00460761">
                              <w:pPr>
                                <w:rPr>
                                  <w:sz w:val="18"/>
                                </w:rPr>
                              </w:pPr>
                              <w:r w:rsidRPr="00460761">
                                <w:rPr>
                                  <w:sz w:val="18"/>
                                </w:rPr>
                                <w:t xml:space="preserve">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5" name="Straight Connector 35"/>
                        <wps:cNvCnPr/>
                        <wps:spPr>
                          <a:xfrm>
                            <a:off x="447675" y="4968937"/>
                            <a:ext cx="45815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6" name="Text Box 36"/>
                        <wps:cNvSpPr txBox="1"/>
                        <wps:spPr>
                          <a:xfrm>
                            <a:off x="1704975" y="5071510"/>
                            <a:ext cx="401320" cy="25296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F496939" w14:textId="77777777" w:rsidR="00460761" w:rsidRPr="00460761" w:rsidRDefault="00460761">
                              <w:pPr>
                                <w:rPr>
                                  <w:sz w:val="20"/>
                                </w:rPr>
                              </w:pPr>
                              <w:proofErr w:type="gramStart"/>
                              <w:r w:rsidRPr="00460761">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9" name="Straight Connector 39"/>
                        <wps:cNvCnPr/>
                        <wps:spPr>
                          <a:xfrm>
                            <a:off x="3581400" y="5124450"/>
                            <a:ext cx="228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flipV="1">
                            <a:off x="3800475" y="5132633"/>
                            <a:ext cx="9526" cy="33424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Arrow Connector 41"/>
                        <wps:cNvCnPr/>
                        <wps:spPr>
                          <a:xfrm flipH="1">
                            <a:off x="3657600" y="5456397"/>
                            <a:ext cx="1619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Rectangle 42"/>
                        <wps:cNvSpPr/>
                        <wps:spPr>
                          <a:xfrm>
                            <a:off x="3474763" y="5428775"/>
                            <a:ext cx="144736" cy="41004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3886200" y="5237837"/>
                            <a:ext cx="876300" cy="26761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CC12D6" w14:textId="77777777" w:rsidR="00346184" w:rsidRPr="00346184" w:rsidRDefault="00346184">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Connector 44"/>
                        <wps:cNvCnPr/>
                        <wps:spPr>
                          <a:xfrm>
                            <a:off x="561975" y="3666486"/>
                            <a:ext cx="0" cy="2219325"/>
                          </a:xfrm>
                          <a:prstGeom prst="line">
                            <a:avLst/>
                          </a:prstGeom>
                        </wps:spPr>
                        <wps:style>
                          <a:lnRef idx="1">
                            <a:schemeClr val="dk1"/>
                          </a:lnRef>
                          <a:fillRef idx="0">
                            <a:schemeClr val="dk1"/>
                          </a:fillRef>
                          <a:effectRef idx="0">
                            <a:schemeClr val="dk1"/>
                          </a:effectRef>
                          <a:fontRef idx="minor">
                            <a:schemeClr val="tx1"/>
                          </a:fontRef>
                        </wps:style>
                        <wps:bodyPr/>
                      </wps:wsp>
                      <wps:wsp>
                        <wps:cNvPr id="45" name="Straight Connector 45"/>
                        <wps:cNvCnPr/>
                        <wps:spPr>
                          <a:xfrm>
                            <a:off x="571500" y="5885633"/>
                            <a:ext cx="4486275"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Straight Connector 46"/>
                        <wps:cNvCnPr/>
                        <wps:spPr>
                          <a:xfrm>
                            <a:off x="5057775" y="3666501"/>
                            <a:ext cx="0" cy="2218690"/>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wps:spPr>
                          <a:xfrm>
                            <a:off x="66675" y="5991225"/>
                            <a:ext cx="507682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48" name="Text Box 48"/>
                        <wps:cNvSpPr txBox="1"/>
                        <wps:spPr>
                          <a:xfrm>
                            <a:off x="466725" y="6081696"/>
                            <a:ext cx="401320" cy="2489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2905505" w14:textId="77777777" w:rsidR="00306797" w:rsidRPr="00306797" w:rsidRDefault="00306797">
                              <w:pPr>
                                <w:rPr>
                                  <w:sz w:val="20"/>
                                </w:rPr>
                              </w:pPr>
                              <w:proofErr w:type="gramStart"/>
                              <w:r w:rsidRPr="00306797">
                                <w:rPr>
                                  <w:sz w:val="20"/>
                                </w:rPr>
                                <w:t>else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9" name="Straight Arrow Connector 49"/>
                        <wps:cNvCnPr/>
                        <wps:spPr>
                          <a:xfrm flipH="1">
                            <a:off x="409575" y="6848475"/>
                            <a:ext cx="99060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09575" y="6412049"/>
                            <a:ext cx="970280" cy="386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B0A3975" w14:textId="77777777" w:rsidR="00306797" w:rsidRDefault="00306797">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14:paraId="083C3A3A" w14:textId="77777777" w:rsidR="00306797" w:rsidRDefault="00306797">
                              <w:r w:rsidRPr="00306797">
                                <w:rPr>
                                  <w:sz w:val="20"/>
                                </w:rPr>
                                <w:t xml:space="preserve"> </w:t>
                              </w:r>
                              <w:proofErr w:type="gramStart"/>
                              <w:r w:rsidRPr="00306797">
                                <w:rPr>
                                  <w:sz w:val="20"/>
                                </w:rPr>
                                <w:t>void</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 name="Straight Connector 52"/>
                        <wps:cNvCnPr/>
                        <wps:spPr>
                          <a:xfrm>
                            <a:off x="5162550" y="2010422"/>
                            <a:ext cx="0" cy="496189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3" name="Straight Connector 53"/>
                        <wps:cNvCnPr/>
                        <wps:spPr>
                          <a:xfrm>
                            <a:off x="390525" y="6971883"/>
                            <a:ext cx="4772025" cy="0"/>
                          </a:xfrm>
                          <a:prstGeom prst="line">
                            <a:avLst/>
                          </a:prstGeom>
                          <a:ln>
                            <a:prstDash val="solid"/>
                          </a:ln>
                        </wps:spPr>
                        <wps:style>
                          <a:lnRef idx="1">
                            <a:schemeClr val="dk1"/>
                          </a:lnRef>
                          <a:fillRef idx="0">
                            <a:schemeClr val="dk1"/>
                          </a:fillRef>
                          <a:effectRef idx="0">
                            <a:schemeClr val="dk1"/>
                          </a:effectRef>
                          <a:fontRef idx="minor">
                            <a:schemeClr val="tx1"/>
                          </a:fontRef>
                        </wps:style>
                        <wps:bodyPr/>
                      </wps:wsp>
                      <wps:wsp>
                        <wps:cNvPr id="54" name="Straight Connector 54"/>
                        <wps:cNvCnPr>
                          <a:endCxn id="6" idx="0"/>
                        </wps:cNvCnPr>
                        <wps:spPr>
                          <a:xfrm>
                            <a:off x="1519238" y="704681"/>
                            <a:ext cx="0" cy="380099"/>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a:off x="3403895" y="676234"/>
                            <a:ext cx="0" cy="562016"/>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wps:spPr>
                          <a:xfrm>
                            <a:off x="3419475" y="1817188"/>
                            <a:ext cx="0" cy="754562"/>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flipH="1">
                            <a:off x="4762500" y="676234"/>
                            <a:ext cx="12995" cy="2047678"/>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1F8EA25" id="Canvas 1" o:spid="_x0000_s1026" editas="canvas" style="width:439.05pt;height:572.25pt;mso-position-horizontal-relative:char;mso-position-vertical-relative:line" coordsize="55759,72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59;height:72669;visibility:visible;mso-wrap-style:square">
                  <v:fill o:detectmouseclick="t"/>
                  <v:path o:connecttype="none"/>
                </v:shape>
                <v:rect id="Rectangle 2" o:spid="_x0000_s1028" style="position:absolute;left:190;top:190;width:21336;height:2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QtxMAA&#10;AADaAAAADwAAAGRycy9kb3ducmV2LnhtbESP3YrCMBSE7xd8h3CEvVvT9kKkGkUEZe8Wfx7g2Byb&#10;YnMSm2zbfXuzIHg5zMw3zGoz2lb01IXGsYJ8loEgrpxuuFZwOe+/FiBCRNbYOiYFfxRgs558rLDU&#10;buAj9adYiwThUKICE6MvpQyVIYth5jxx8m6usxiT7GqpOxwS3LayyLK5tNhwWjDoaWeoup9+baL0&#10;/ppnWOTHYnf5eRy82Q96VOpzOm6XICKN8R1+tb+1ggL+r6Qb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WQtxMAAAADaAAAADwAAAAAAAAAAAAAAAACYAgAAZHJzL2Rvd25y&#10;ZXYueG1sUEsFBgAAAAAEAAQA9QAAAIUDAAAAAA==&#10;" fillcolor="white [3201]" strokecolor="#a5a5a5 [3206]" strokeweight="1pt">
                  <v:textbox>
                    <w:txbxContent>
                      <w:p w14:paraId="64B003A1" w14:textId="77777777" w:rsidR="00712B08" w:rsidRDefault="00712B08" w:rsidP="00712B08">
                        <w:pPr>
                          <w:jc w:val="center"/>
                        </w:pPr>
                        <w:proofErr w:type="spellStart"/>
                        <w:proofErr w:type="gramStart"/>
                        <w:r>
                          <w:t>sd</w:t>
                        </w:r>
                        <w:proofErr w:type="spellEnd"/>
                        <w:proofErr w:type="gramEnd"/>
                        <w:r>
                          <w:t xml:space="preserve"> </w:t>
                        </w:r>
                        <w:r w:rsidR="00357D08">
                          <w:t>Create New ID</w:t>
                        </w:r>
                        <w:r w:rsidR="009C6739">
                          <w:t xml:space="preserve"> (void) : void</w:t>
                        </w:r>
                      </w:p>
                    </w:txbxContent>
                  </v:textbox>
                </v:rect>
                <v:shapetype id="_x0000_t202" coordsize="21600,21600" o:spt="202" path="m,l,21600r21600,l21600,xe">
                  <v:stroke joinstyle="miter"/>
                  <v:path gradientshapeok="t" o:connecttype="rect"/>
                </v:shapetype>
                <v:shape id="Text Box 4" o:spid="_x0000_s1029" type="#_x0000_t202" style="position:absolute;left:7048;top:4095;width:16764;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14:paraId="03CC1265" w14:textId="77777777" w:rsidR="006348A7" w:rsidRDefault="006348A7">
                        <w:proofErr w:type="spellStart"/>
                        <w:proofErr w:type="gramStart"/>
                        <w:r w:rsidRPr="009F0200">
                          <w:rPr>
                            <w:u w:val="single"/>
                          </w:rPr>
                          <w:t>recordlist</w:t>
                        </w:r>
                        <w:proofErr w:type="spellEnd"/>
                        <w:r>
                          <w:t xml:space="preserve"> :</w:t>
                        </w:r>
                        <w:proofErr w:type="gramEnd"/>
                        <w:r>
                          <w:t xml:space="preserve"> </w:t>
                        </w:r>
                        <w:proofErr w:type="spellStart"/>
                        <w:r w:rsidRPr="009F0200">
                          <w:rPr>
                            <w:u w:val="single"/>
                          </w:rPr>
                          <w:t>StudentRecord</w:t>
                        </w:r>
                        <w:proofErr w:type="spellEnd"/>
                      </w:p>
                      <w:p w14:paraId="439B84E1" w14:textId="77777777" w:rsidR="009F0200" w:rsidRDefault="009F0200"/>
                    </w:txbxContent>
                  </v:textbox>
                </v:shape>
                <v:shape id="Text Box 5" o:spid="_x0000_s1030" type="#_x0000_t202" style="position:absolute;left:28289;top:4000;width:10668;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hsEA&#10;AADaAAAADwAAAGRycy9kb3ducmV2LnhtbESPQWsCMRSE74X+h/AKvdVsC5V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XxIIbBAAAA2gAAAA8AAAAAAAAAAAAAAAAAmAIAAGRycy9kb3du&#10;cmV2LnhtbFBLBQYAAAAABAAEAPUAAACGAwAAAAA=&#10;" fillcolor="white [3201]" strokeweight=".5pt">
                  <v:textbox>
                    <w:txbxContent>
                      <w:p w14:paraId="78CC67C1" w14:textId="77777777" w:rsidR="006348A7" w:rsidRPr="009F0200" w:rsidRDefault="006348A7">
                        <w:pPr>
                          <w:rPr>
                            <w:u w:val="single"/>
                          </w:rPr>
                        </w:pPr>
                        <w:proofErr w:type="gramStart"/>
                        <w:r w:rsidRPr="009F0200">
                          <w:rPr>
                            <w:u w:val="single"/>
                          </w:rPr>
                          <w:t>ids :</w:t>
                        </w:r>
                        <w:proofErr w:type="gramEnd"/>
                        <w:r w:rsidRPr="009F0200">
                          <w:rPr>
                            <w:u w:val="single"/>
                          </w:rPr>
                          <w:t xml:space="preserve"> </w:t>
                        </w:r>
                        <w:proofErr w:type="spellStart"/>
                        <w:r w:rsidRPr="009F0200">
                          <w:rPr>
                            <w:u w:val="single"/>
                          </w:rPr>
                          <w:t>Student</w:t>
                        </w:r>
                        <w:r w:rsidR="007F2FBA" w:rsidRPr="009F0200">
                          <w:rPr>
                            <w:u w:val="single"/>
                          </w:rPr>
                          <w:t>ID</w:t>
                        </w:r>
                        <w:proofErr w:type="spellEnd"/>
                      </w:p>
                    </w:txbxContent>
                  </v:textbox>
                </v:shape>
                <v:rect id="Rectangle 6" o:spid="_x0000_s1031" style="position:absolute;left:14097;top:10848;width:2190;height:578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jjnsEA&#10;AADaAAAADwAAAGRycy9kb3ducmV2LnhtbESPQYvCMBSE78L+h/AWvGmqgmg1lu6Kukd1V70+mmdb&#10;bF5KE7X+e7MgeBxm5htmnrSmEjdqXGlZwaAfgSDOrC45V/D3u+pNQDiPrLGyTAoe5CBZfHTmGGt7&#10;5x3d9j4XAcIuRgWF93UspcsKMuj6tiYO3tk2Bn2QTS51g/cAN5UcRtFYGiw5LBRY03dB2WV/NQqu&#10;2frrlNfpdrka8UbawdQcjlqp7mebzkB4av07/Gr/aAVj+L8SboBcP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4457BAAAA2gAAAA8AAAAAAAAAAAAAAAAAmAIAAGRycy9kb3du&#10;cmV2LnhtbFBLBQYAAAAABAAEAPUAAACGAwAAAAA=&#10;" fillcolor="white [3201]" strokecolor="#70ad47 [3209]" strokeweight="1pt"/>
                <v:shapetype id="_x0000_t32" coordsize="21600,21600" o:spt="32" o:oned="t" path="m,l21600,21600e" filled="f">
                  <v:path arrowok="t" fillok="f" o:connecttype="none"/>
                  <o:lock v:ext="edit" shapetype="t"/>
                </v:shapetype>
                <v:shape id="Straight Arrow Connector 7" o:spid="_x0000_s1032" type="#_x0000_t32" style="position:absolute;left:190;top:10848;width:15002;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tHEsMAAADaAAAADwAAAGRycy9kb3ducmV2LnhtbESPQWvCQBSE7wX/w/IKXopuakQldRWp&#10;SHs1FdHbM/uahGbfhrxV03/fLRR6HGbmG2a57l2jbtRJ7dnA8zgBRVx4W3Np4PCxGy1ASUC22Hgm&#10;A98ksF4NHpaYWX/nPd3yUKoIYcnQQBVCm2ktRUUOZexb4uh9+s5hiLIrte3wHuGu0ZMkmWmHNceF&#10;Clt6raj4yq/OQBqmMtlPT3PJz+XlyW7TVI5vxgwf+80LqEB9+A//td+tgTn8Xok3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rRxLDAAAA2gAAAA8AAAAAAAAAAAAA&#10;AAAAoQIAAGRycy9kb3ducmV2LnhtbFBLBQYAAAAABAAEAPkAAACRAwAAAAA=&#10;" strokecolor="black [3200]" strokeweight=".5pt">
                  <v:stroke endarrow="block" joinstyle="miter"/>
                </v:shape>
                <v:rect id="Rectangle 8" o:spid="_x0000_s1033" style="position:absolute;left:33147;top:12571;width:2095;height:5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Sd70A&#10;AADaAAAADwAAAGRycy9kb3ducmV2LnhtbERPy4rCMBTdC/5DuII7TVUQ7RjFBz6WWp2Z7aW5tsXm&#10;pjRR69+bheDycN6zRWNK8aDaFZYVDPoRCOLU6oIzBZfztjcB4TyyxtIyKXiRg8W83ZphrO2TT/RI&#10;fCZCCLsYFeTeV7GULs3JoOvbijhwV1sb9AHWmdQ1PkO4KeUwisbSYMGhIceK1jmlt+RuFNzT3eo/&#10;q5bHzXbEe2kHU/P7p5XqdprlDwhPjf+KP+6DVhC2hivhBsj5G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vSd70AAADaAAAADwAAAAAAAAAAAAAAAACYAgAAZHJzL2Rvd25yZXYu&#10;eG1sUEsFBgAAAAAEAAQA9QAAAIIDAAAAAA==&#10;" fillcolor="white [3201]" strokecolor="#70ad47 [3209]" strokeweight="1pt"/>
                <v:shape id="Straight Arrow Connector 9" o:spid="_x0000_s1034" type="#_x0000_t32" style="position:absolute;left:16478;top:12571;width:17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035" type="#_x0000_t202" style="position:absolute;left:18002;top:8286;width:1347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YR5M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hV5+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mEeTEAAAA2wAAAA8AAAAAAAAAAAAAAAAAmAIAAGRycy9k&#10;b3ducmV2LnhtbFBLBQYAAAAABAAEAPUAAACJAwAAAAA=&#10;" fillcolor="white [3201]" strokeweight=".5pt">
                  <v:textbox>
                    <w:txbxContent>
                      <w:p w14:paraId="2748E76A" w14:textId="77777777" w:rsidR="007F2FBA" w:rsidRDefault="007F2FBA">
                        <w:pPr>
                          <w:rPr>
                            <w:sz w:val="20"/>
                          </w:rPr>
                        </w:pPr>
                        <w:proofErr w:type="spellStart"/>
                        <w:proofErr w:type="gramStart"/>
                        <w:r>
                          <w:rPr>
                            <w:sz w:val="20"/>
                          </w:rPr>
                          <w:t>verifyID</w:t>
                        </w:r>
                        <w:proofErr w:type="spellEnd"/>
                        <w:proofErr w:type="gramEnd"/>
                        <w:r>
                          <w:rPr>
                            <w:sz w:val="20"/>
                          </w:rPr>
                          <w:t xml:space="preserve"> (id, password)</w:t>
                        </w:r>
                      </w:p>
                      <w:p w14:paraId="792F7F30" w14:textId="77777777" w:rsidR="007F2FBA" w:rsidRPr="007F2FBA" w:rsidRDefault="007F2FBA">
                        <w:pPr>
                          <w:rPr>
                            <w:sz w:val="20"/>
                          </w:rPr>
                        </w:pPr>
                        <w:r>
                          <w:rPr>
                            <w:sz w:val="20"/>
                          </w:rPr>
                          <w:t xml:space="preserve"> : </w:t>
                        </w:r>
                        <w:proofErr w:type="spellStart"/>
                        <w:proofErr w:type="gramStart"/>
                        <w:r>
                          <w:rPr>
                            <w:sz w:val="20"/>
                          </w:rPr>
                          <w:t>boolean</w:t>
                        </w:r>
                        <w:proofErr w:type="spellEnd"/>
                        <w:proofErr w:type="gramEnd"/>
                      </w:p>
                    </w:txbxContent>
                  </v:textbox>
                </v:shape>
                <v:shape id="Straight Arrow Connector 11" o:spid="_x0000_s1036" type="#_x0000_t32" style="position:absolute;left:16573;top:17905;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aohL8AAADbAAAADwAAAGRycy9kb3ducmV2LnhtbERPTYvCMBC9C/sfwizsRTR1DyJdo+iK&#10;IL1Zi+fZZmyDzaQ0WVv/vREEb/N4n7NcD7YRN+q8caxgNk1AEJdOG64UFKf9ZAHCB2SNjWNScCcP&#10;69XHaImpdj0f6ZaHSsQQ9ikqqENoUyl9WZNFP3UtceQurrMYIuwqqTvsY7ht5HeSzKVFw7GhxpZ+&#10;ayqv+b9VcM3MbryrclNwGDLdL87b7O+s1NfnsPkBEWgIb/HLfdBx/gyev8QD5Oo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aohL8AAADbAAAADwAAAAAAAAAAAAAAAACh&#10;AgAAZHJzL2Rvd25yZXYueG1sUEsFBgAAAAAEAAQA+QAAAI0DAAAAAA==&#10;" strokecolor="black [3200]" strokeweight=".5pt">
                  <v:stroke dashstyle="longDash" endarrow="open" joinstyle="miter"/>
                </v:shape>
                <v:shape id="Text Box 12" o:spid="_x0000_s1037" type="#_x0000_t202" style="position:absolute;left:21717;top:15036;width:5060;height:2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gqCMMA&#10;AADbAAAADwAAAGRycy9kb3ducmV2LnhtbERP22rCQBB9L/Qflin4Vjc1GCS6hiItCII0VtDHaXZy&#10;odnZkF2T+PfdQqFvczjX2WSTacVAvWssK3iZRyCIC6sbrhScP9+fVyCcR9bYWiYFd3KQbR8fNphq&#10;O3JOw8lXIoSwS1FB7X2XSumKmgy6ue2IA1fa3qAPsK+k7nEM4aaViyhKpMGGQ0ONHe1qKr5PN6Pg&#10;uEvsMv6aVuXbx8HmVRnL6/Ki1Oxpel2D8DT5f/Gfe6/D/AX8/hIO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gqCMMAAADbAAAADwAAAAAAAAAAAAAAAACYAgAAZHJzL2Rv&#10;d25yZXYueG1sUEsFBgAAAAAEAAQA9QAAAIgDAAAAAA==&#10;" fillcolor="white [3201]" strokeweight=".5pt">
                  <v:textbox>
                    <w:txbxContent>
                      <w:p w14:paraId="014FC028" w14:textId="77777777" w:rsidR="007F2FBA" w:rsidRPr="007F2FBA" w:rsidRDefault="007F2FBA">
                        <w:pPr>
                          <w:rPr>
                            <w:i/>
                            <w:sz w:val="20"/>
                          </w:rPr>
                        </w:pPr>
                        <w:proofErr w:type="gramStart"/>
                        <w:r w:rsidRPr="007F2FBA">
                          <w:rPr>
                            <w:i/>
                            <w:sz w:val="20"/>
                          </w:rPr>
                          <w:t>exists</w:t>
                        </w:r>
                        <w:proofErr w:type="gramEnd"/>
                      </w:p>
                    </w:txbxContent>
                  </v:textbox>
                </v:shape>
                <v:line id="Straight Connector 13" o:spid="_x0000_s1038" style="position:absolute;visibility:visible;mso-wrap-style:square" from="3905,20096" to="51625,20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PhxMIAAADbAAAADwAAAGRycy9kb3ducmV2LnhtbERP32vCMBB+H/g/hBP2MmzqhKG1UUQ2&#10;GGxMrcHnoznbYnMpTabdf78MBr7dx/fz8vVgW3Gl3jeOFUyTFARx6UzDlQJ9fJvMQfiAbLB1TAp+&#10;yMN6NXrIMTPuxge6FqESMYR9hgrqELpMSl/WZNEnriOO3Nn1FkOEfSVNj7cYblv5nKYv0mLDsaHG&#10;jrY1lZfi2yr40IvT02w319oeiy/c6+Z197lV6nE8bJYgAg3hLv53v5s4fwZ/v8QD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RPhxMIAAADbAAAADwAAAAAAAAAAAAAA&#10;AAChAgAAZHJzL2Rvd25yZXYueG1sUEsFBgAAAAAEAAQA+QAAAJADAAAAAA==&#10;" strokecolor="black [3200]" strokeweight=".5pt">
                  <v:stroke joinstyle="miter"/>
                </v:line>
                <v:line id="Straight Connector 14" o:spid="_x0000_s1039" style="position:absolute;visibility:visible;mso-wrap-style:square" from="3905,20094" to="390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p5sMMAAADbAAAADwAAAGRycy9kb3ducmV2LnhtbERP22rCQBB9L/gPywi+lLrRFrGpq4hY&#10;KFi8xKXPQ3ZMgtnZkF01/Xu3UPBtDuc6s0Vna3Gl1leOFYyGCQji3JmKCwX6+PkyBeEDssHaMSn4&#10;JQ+Lee9phqlxNz7QNQuFiCHsU1RQhtCkUvq8JIt+6BriyJ1cazFE2BbStHiL4baW4ySZSIsVx4YS&#10;G1qVlJ+zi1Ww0e8/z6+7qdb2mG1xr6v17nul1KDfLT9ABOrCQ/zv/jJx/hv8/RIP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76ebDDAAAA2wAAAA8AAAAAAAAAAAAA&#10;AAAAoQIAAGRycy9kb3ducmV2LnhtbFBLBQYAAAAABAAEAPkAAACRAwAAAAA=&#10;" strokecolor="black [3200]" strokeweight=".5pt">
                  <v:stroke joinstyle="miter"/>
                </v:line>
                <v:shape id="Text Box 15" o:spid="_x0000_s1040" type="#_x0000_t202" style="position:absolute;left:5429;top:20739;width:3219;height:2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yfMIA&#10;AADbAAAADwAAAGRycy9kb3ducmV2LnhtbERP22rCQBB9F/yHZQp9000bIhLdhBIsFAqitqCPY3Zy&#10;odnZkN1q/Hu3UPBtDuc663w0nbjQ4FrLCl7mEQji0uqWawXfX++zJQjnkTV2lknBjRzk2XSyxlTb&#10;K+/pcvC1CCHsUlTQeN+nUrqyIYNubnviwFV2MOgDHGqpB7yGcNPJ1yhaSIMth4YGeyoaKn8Ov0bB&#10;tljYJD6Py2qz+7T7uorlKTkq9fw0vq1AeBr9Q/zv/tBhfgJ/v4QDZHY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bJ8wgAAANsAAAAPAAAAAAAAAAAAAAAAAJgCAABkcnMvZG93&#10;bnJldi54bWxQSwUGAAAAAAQABAD1AAAAhwMAAAAA&#10;" fillcolor="white [3201]" strokeweight=".5pt">
                  <v:textbox>
                    <w:txbxContent>
                      <w:p w14:paraId="190682F5" w14:textId="77777777" w:rsidR="00301880" w:rsidRPr="00301880" w:rsidRDefault="00301880">
                        <w:pPr>
                          <w:rPr>
                            <w:sz w:val="20"/>
                          </w:rPr>
                        </w:pPr>
                        <w:proofErr w:type="gramStart"/>
                        <w:r w:rsidRPr="00301880">
                          <w:rPr>
                            <w:sz w:val="20"/>
                          </w:rPr>
                          <w:t>alt</w:t>
                        </w:r>
                        <w:proofErr w:type="gramEnd"/>
                      </w:p>
                    </w:txbxContent>
                  </v:textbox>
                </v:shape>
                <v:shape id="Text Box 16" o:spid="_x0000_s1041" type="#_x0000_t202" style="position:absolute;left:4400;top:24364;width:9887;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uEecEA&#10;AADbAAAADwAAAGRycy9kb3ducmV2LnhtbERPTWvCQBC9C/0PyxR6MxuthhJdpRSEHjyobcl1yI5J&#10;cHc2ZNeY+utdQfA2j/c5y/Vgjeip841jBZMkBUFcOt1wpeD3ZzP+AOEDskbjmBT8k4f16mW0xFy7&#10;C++pP4RKxBD2OSqoQ2hzKX1Zk0WfuJY4ckfXWQwRdpXUHV5iuDVymqaZtNhwbKixpa+aytPhbBUU&#10;BZ6y6bx3E7O9WqPfXfG3myn19jp8LkAEGsJT/HB/6zg/g/sv8QC5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7hHnBAAAA2wAAAA8AAAAAAAAAAAAAAAAAmAIAAGRycy9kb3du&#10;cmV2LnhtbFBLBQYAAAAABAAEAPUAAACGAwAAAAA=&#10;" fillcolor="white [3201]" strokecolor="#ed7d31 [3205]" strokeweight="1pt">
                  <v:textbox>
                    <w:txbxContent>
                      <w:p w14:paraId="5E0F07A7" w14:textId="77777777" w:rsidR="00301880" w:rsidRPr="008D32D1" w:rsidRDefault="008D32D1">
                        <w:pPr>
                          <w:rPr>
                            <w:sz w:val="20"/>
                          </w:rPr>
                        </w:pPr>
                        <w:r>
                          <w:rPr>
                            <w:sz w:val="20"/>
                          </w:rPr>
                          <w:t>[</w:t>
                        </w:r>
                        <w:proofErr w:type="gramStart"/>
                        <w:r w:rsidR="00301880" w:rsidRPr="008D32D1">
                          <w:rPr>
                            <w:sz w:val="20"/>
                          </w:rPr>
                          <w:t>exists</w:t>
                        </w:r>
                        <w:proofErr w:type="gramEnd"/>
                        <w:r w:rsidR="00301880" w:rsidRPr="008D32D1">
                          <w:rPr>
                            <w:sz w:val="20"/>
                          </w:rPr>
                          <w:t xml:space="preserve"> == </w:t>
                        </w:r>
                        <w:r w:rsidR="009F0200" w:rsidRPr="008D32D1">
                          <w:rPr>
                            <w:sz w:val="20"/>
                          </w:rPr>
                          <w:t>false</w:t>
                        </w:r>
                        <w:r>
                          <w:rPr>
                            <w:sz w:val="20"/>
                          </w:rPr>
                          <w:t>]</w:t>
                        </w:r>
                      </w:p>
                    </w:txbxContent>
                  </v:textbox>
                </v:shape>
                <v:shape id="Text Box 17" o:spid="_x0000_s1042" type="#_x0000_t202" style="position:absolute;left:857;top:7047;width:12230;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JkMEA&#10;AADbAAAADwAAAGRycy9kb3ducmV2LnhtbERP24rCMBB9F/yHMIJvmqroSjWKiIIgyHoBfRyb6QWb&#10;SWmidv9+Iyzs2xzOdebLxpTiRbUrLCsY9CMQxInVBWcKLudtbwrCeWSNpWVS8EMOlot2a46xtm8+&#10;0uvkMxFC2MWoIPe+iqV0SU4GXd9WxIFLbW3QB1hnUtf4DuGmlMMomkiDBYeGHCta55Q8Tk+j4LCe&#10;2PHo3kzTzffeHrN0JG/jq1LdTrOagfDU+H/xn3unw/wv+PwSDpC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PiZDBAAAA2wAAAA8AAAAAAAAAAAAAAAAAmAIAAGRycy9kb3du&#10;cmV2LnhtbFBLBQYAAAAABAAEAPUAAACGAwAAAAA=&#10;" fillcolor="white [3201]" strokeweight=".5pt">
                  <v:textbox>
                    <w:txbxContent>
                      <w:p w14:paraId="1FF699D0" w14:textId="77777777" w:rsidR="00301880" w:rsidRPr="00301880" w:rsidRDefault="00301880">
                        <w:pPr>
                          <w:rPr>
                            <w:sz w:val="20"/>
                          </w:rPr>
                        </w:pPr>
                        <w:r w:rsidRPr="00301880">
                          <w:rPr>
                            <w:sz w:val="20"/>
                          </w:rPr>
                          <w:t xml:space="preserve">Login (id, password) </w:t>
                        </w:r>
                      </w:p>
                      <w:p w14:paraId="58B3F1F6" w14:textId="77777777" w:rsidR="00301880" w:rsidRPr="00301880" w:rsidRDefault="00301880">
                        <w:pPr>
                          <w:rPr>
                            <w:sz w:val="20"/>
                          </w:rPr>
                        </w:pPr>
                        <w:r w:rsidRPr="00301880">
                          <w:rPr>
                            <w:sz w:val="20"/>
                          </w:rPr>
                          <w:t>: void</w:t>
                        </w:r>
                      </w:p>
                    </w:txbxContent>
                  </v:textbox>
                </v:shape>
                <v:shape id="Text Box 18" o:spid="_x0000_s1043" type="#_x0000_t202" style="position:absolute;left:42005;top:4000;width:12058;height:26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Ad4sQA&#10;AADbAAAADwAAAGRycy9kb3ducmV2LnhtbESPT2sCQQzF7wW/wxChtzqrosjWUYooCAWp24Ie053s&#10;H7qTWXZGXb99cxC8JbyX935ZrnvXqCt1ofZsYDxKQBHn3tZcGvj53r0tQIWIbLHxTAbuFGC9Grws&#10;MbX+xke6ZrFUEsIhRQNVjG2qdcgrchhGviUWrfCdwyhrV2rb4U3CXaMnSTLXDmuWhgpb2lSU/2UX&#10;Z+CwmfvZ9LdfFNuvT38si6k+z07GvA77j3dQkfr4ND+u91bwBVZ+kQH0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QHeLEAAAA2wAAAA8AAAAAAAAAAAAAAAAAmAIAAGRycy9k&#10;b3ducmV2LnhtbFBLBQYAAAAABAAEAPUAAACJAwAAAAA=&#10;" fillcolor="white [3201]" strokeweight=".5pt">
                  <v:textbox>
                    <w:txbxContent>
                      <w:p w14:paraId="3C276C00" w14:textId="77777777" w:rsidR="009F0200" w:rsidRPr="009F0200" w:rsidRDefault="009F0200">
                        <w:pPr>
                          <w:rPr>
                            <w:u w:val="single"/>
                          </w:rPr>
                        </w:pPr>
                        <w:proofErr w:type="gramStart"/>
                        <w:r w:rsidRPr="009F0200">
                          <w:rPr>
                            <w:u w:val="single"/>
                          </w:rPr>
                          <w:t>mail :</w:t>
                        </w:r>
                        <w:proofErr w:type="gramEnd"/>
                        <w:r w:rsidRPr="009F0200">
                          <w:rPr>
                            <w:u w:val="single"/>
                          </w:rPr>
                          <w:t xml:space="preserve"> </w:t>
                        </w:r>
                        <w:proofErr w:type="spellStart"/>
                        <w:r w:rsidRPr="009F0200">
                          <w:rPr>
                            <w:u w:val="single"/>
                          </w:rPr>
                          <w:t>MailVerifier</w:t>
                        </w:r>
                        <w:proofErr w:type="spellEnd"/>
                      </w:p>
                    </w:txbxContent>
                  </v:textbox>
                </v:shape>
                <v:rect id="Rectangle 19" o:spid="_x0000_s1044" style="position:absolute;left:33242;top:25896;width:2286;height:31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oSar4A&#10;AADbAAAADwAAAGRycy9kb3ducmV2LnhtbERPy6rCMBDdC/5DGMGdpipctBrFBz6W1/d2aMa22ExK&#10;E7X3780Fwd0cznMms9oU4kmVyy0r6HUjEMSJ1TmnCk7HdWcIwnlkjYVlUvBHDmbTZmOCsbYv3tPz&#10;4FMRQtjFqCDzvoyldElGBl3XlsSBu9nKoA+wSqWu8BXCTSH7UfQjDeYcGjIsaZlRcj88jIJHsllc&#10;03L+u1oPeCttb2TOF61Uu1XPxyA81f4r/rh3Oswfwf8v4QA5f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96Emq+AAAA2wAAAA8AAAAAAAAAAAAAAAAAmAIAAGRycy9kb3ducmV2&#10;LnhtbFBLBQYAAAAABAAEAPUAAACDAwAAAAA=&#10;" fillcolor="white [3201]" strokecolor="#70ad47 [3209]" strokeweight="1pt"/>
                <v:shape id="Straight Arrow Connector 20" o:spid="_x0000_s1045" type="#_x0000_t32" style="position:absolute;left:16383;top:26193;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370AAADbAAAADwAAAGRycy9kb3ducmV2LnhtbERPyQrCMBC9C/5DGMGbpgqKVqO4IKg3&#10;FzwPzdgWm0ltoq1/bw6Cx8fb58vGFOJNlcstKxj0IxDEidU5pwqul11vAsJ5ZI2FZVLwIQfLRbs1&#10;x1jbmk/0PvtUhBB2MSrIvC9jKV2SkUHXtyVx4O62MugDrFKpK6xDuCnkMIrG0mDOoSHDkjYZJY/z&#10;yyio0d+m61X63Ky3h30zKp7jy/WoVLfTrGYgPDX+L/6591rBM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wEQ9+9AAAA2wAAAA8AAAAAAAAAAAAAAAAAoQIA&#10;AGRycy9kb3ducmV2LnhtbFBLBQYAAAAABAAEAPkAAACLAwAAAAA=&#10;" strokecolor="black [3200]" strokeweight=".5pt">
                  <v:stroke endarrow="block" joinstyle="miter"/>
                </v:shape>
                <v:shape id="Text Box 22" o:spid="_x0000_s1046" type="#_x0000_t202" style="position:absolute;left:16573;top:24383;width:15443;height:409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TgtcMA&#10;AADbAAAADwAAAGRycy9kb3ducmV2LnhtbESPW4vCMBSE3wX/QziCb5puRSnVKIvsgiAs3kAfj83p&#10;BZuT0kTt/nuzsODjMDPfMItVZ2rxoNZVlhV8jCMQxJnVFRcKTsfvUQLCeWSNtWVS8EsOVst+b4Gp&#10;tk/e0+PgCxEg7FJUUHrfpFK6rCSDbmwb4uDltjXog2wLqVt8BripZRxFM2mw4rBQYkPrkrLb4W4U&#10;/Kxndjq5dkn+tdvafZFP5GV6Vmo46D7nIDx1/h3+b2+0gjiGvy/hB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NTgtcMAAADbAAAADwAAAAAAAAAAAAAAAACYAgAAZHJzL2Rv&#10;d25yZXYueG1sUEsFBgAAAAAEAAQA9QAAAIgDAAAAAA==&#10;" fillcolor="white [3201]" strokeweight=".5pt">
                  <v:textbox>
                    <w:txbxContent>
                      <w:p w14:paraId="1E2D3D3B" w14:textId="77777777" w:rsidR="003C7E03" w:rsidRDefault="001F1AD3">
                        <w:pPr>
                          <w:rPr>
                            <w:sz w:val="20"/>
                          </w:rPr>
                        </w:pPr>
                        <w:proofErr w:type="spellStart"/>
                        <w:proofErr w:type="gramStart"/>
                        <w:r w:rsidRPr="003C7E03">
                          <w:rPr>
                            <w:sz w:val="20"/>
                          </w:rPr>
                          <w:t>createID</w:t>
                        </w:r>
                        <w:proofErr w:type="spellEnd"/>
                        <w:r w:rsidRPr="003C7E03">
                          <w:rPr>
                            <w:sz w:val="20"/>
                          </w:rPr>
                          <w:t>(</w:t>
                        </w:r>
                        <w:proofErr w:type="gramEnd"/>
                        <w:r w:rsidRPr="003C7E03">
                          <w:rPr>
                            <w:sz w:val="20"/>
                          </w:rPr>
                          <w:t>email, password)</w:t>
                        </w:r>
                      </w:p>
                      <w:p w14:paraId="0BED4062" w14:textId="77777777" w:rsidR="001F1AD3" w:rsidRPr="003C7E03" w:rsidRDefault="001F1AD3">
                        <w:pPr>
                          <w:rPr>
                            <w:sz w:val="20"/>
                          </w:rPr>
                        </w:pPr>
                        <w:r w:rsidRPr="003C7E03">
                          <w:rPr>
                            <w:sz w:val="20"/>
                          </w:rPr>
                          <w:t xml:space="preserve"> : void</w:t>
                        </w:r>
                      </w:p>
                      <w:p w14:paraId="6F70AC71" w14:textId="77777777" w:rsidR="001F1AD3" w:rsidRDefault="001F1AD3"/>
                    </w:txbxContent>
                  </v:textbox>
                </v:shape>
                <v:rect id="Rectangle 23" o:spid="_x0000_s1047" style="position:absolute;left:46577;top:27241;width:2286;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7vPcIA&#10;AADbAAAADwAAAGRycy9kb3ducmV2LnhtbESPT4vCMBTE74LfITzBm6YqLNo1lqro7tE/u+v10Tzb&#10;YvNSmqj125sFweMwM79h5klrKnGjxpWWFYyGEQjizOqScwU/x81gCsJ5ZI2VZVLwIAfJotuZY6zt&#10;nfd0O/hcBAi7GBUU3texlC4ryKAb2po4eGfbGPRBNrnUDd4D3FRyHEUf0mDJYaHAmlYFZZfD1Si4&#10;ZtvlKa/T3Xoz4S9pRzPz+6eV6vfa9BOEp9a/w6/2t1YwnsD/l/AD5O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u89wgAAANsAAAAPAAAAAAAAAAAAAAAAAJgCAABkcnMvZG93&#10;bnJldi54bWxQSwUGAAAAAAQABAD1AAAAhwMAAAAA&#10;" fillcolor="white [3201]" strokecolor="#70ad47 [3209]" strokeweight="1pt"/>
                <v:shape id="Straight Arrow Connector 24" o:spid="_x0000_s1048" type="#_x0000_t32" style="position:absolute;left:35718;top:27432;width:10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9F3MMAAADbAAAADwAAAGRycy9kb3ducmV2LnhtbESPT4vCMBTE7wt+h/AEb2uqrKK1qaiL&#10;4O7NP3h+NM+22LzUJtr67TeCsMdhZn7DJMvOVOJBjSstKxgNIxDEmdUl5wpOx+3nDITzyBory6Tg&#10;SQ6Wae8jwVjblvf0OPhcBAi7GBUU3texlC4ryKAb2po4eBfbGPRBNrnUDbYBbio5jqKpNFhyWCiw&#10;pk1B2fVwNwpa9Of5epXfNuvvn103qW7T4+lXqUG/Wy1AeOr8f/jd3mkF4y94fQk/QK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RdzDAAAA2wAAAA8AAAAAAAAAAAAA&#10;AAAAoQIAAGRycy9kb3ducmV2LnhtbFBLBQYAAAAABAAEAPkAAACRAwAAAAA=&#10;" strokecolor="black [3200]" strokeweight=".5pt">
                  <v:stroke endarrow="block" joinstyle="miter"/>
                </v:shape>
                <v:shape id="Text Box 25" o:spid="_x0000_s1049" type="#_x0000_t202" style="position:absolute;left:35718;top:23050;width:1004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14wcQA&#10;AADbAAAADwAAAGRycy9kb3ducmV2LnhtbESPW4vCMBSE3wX/QziCb5quUinVKIvsgiAs6wX08dic&#10;XrA5KU3U7r/fCIKPw8x8wyxWnanFnVpXWVbwMY5AEGdWV1woOB6+RwkI55E11pZJwR85WC37vQWm&#10;2j54R/e9L0SAsEtRQel9k0rpspIMurFtiIOX29agD7ItpG7xEeCmlpMomkmDFYeFEhtal5Rd9zej&#10;4Gc9s/H00iX51+/W7op8Ks/xSanhoPucg/DU+Xf41d5oBZMYnl/CD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9eMHEAAAA2wAAAA8AAAAAAAAAAAAAAAAAmAIAAGRycy9k&#10;b3ducmV2LnhtbFBLBQYAAAAABAAEAPUAAACJAwAAAAA=&#10;" fillcolor="white [3201]" strokeweight=".5pt">
                  <v:textbox>
                    <w:txbxContent>
                      <w:p w14:paraId="57578784" w14:textId="77777777" w:rsidR="003C7E03" w:rsidRPr="003C7E03" w:rsidRDefault="003C7E03">
                        <w:pPr>
                          <w:rPr>
                            <w:sz w:val="18"/>
                          </w:rPr>
                        </w:pPr>
                        <w:proofErr w:type="spellStart"/>
                        <w:proofErr w:type="gramStart"/>
                        <w:r w:rsidRPr="003C7E03">
                          <w:rPr>
                            <w:sz w:val="18"/>
                          </w:rPr>
                          <w:t>verifymail</w:t>
                        </w:r>
                        <w:proofErr w:type="spellEnd"/>
                        <w:r w:rsidRPr="003C7E03">
                          <w:rPr>
                            <w:sz w:val="18"/>
                          </w:rPr>
                          <w:t>(</w:t>
                        </w:r>
                        <w:proofErr w:type="gramEnd"/>
                        <w:r w:rsidRPr="003C7E03">
                          <w:rPr>
                            <w:sz w:val="18"/>
                          </w:rPr>
                          <w:t>email):</w:t>
                        </w:r>
                      </w:p>
                      <w:p w14:paraId="4CB0989D" w14:textId="77777777" w:rsidR="003C7E03" w:rsidRPr="003C7E03" w:rsidRDefault="003C7E03">
                        <w:pPr>
                          <w:rPr>
                            <w:sz w:val="18"/>
                          </w:rPr>
                        </w:pPr>
                        <w:r w:rsidRPr="003C7E03">
                          <w:rPr>
                            <w:sz w:val="18"/>
                          </w:rPr>
                          <w:t xml:space="preserve"> </w:t>
                        </w:r>
                        <w:proofErr w:type="spellStart"/>
                        <w:proofErr w:type="gramStart"/>
                        <w:r w:rsidRPr="003C7E03">
                          <w:rPr>
                            <w:sz w:val="18"/>
                          </w:rPr>
                          <w:t>boolean</w:t>
                        </w:r>
                        <w:proofErr w:type="spellEnd"/>
                        <w:proofErr w:type="gramEnd"/>
                      </w:p>
                    </w:txbxContent>
                  </v:textbox>
                </v:shape>
                <v:shape id="Straight Arrow Connector 26" o:spid="_x0000_s1050" type="#_x0000_t32" style="position:absolute;left:35718;top:34766;width:1085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m728YAAADbAAAADwAAAGRycy9kb3ducmV2LnhtbESPT2vCQBTE74V+h+UJvZS6UVBsdJVW&#10;aCniH5p68PjMPpPQ7Nuwu8b47bsFweMwM79hZovO1KIl5yvLCgb9BARxbnXFhYL9z8fLBIQPyBpr&#10;y6TgSh4W88eHGabaXvib2iwUIkLYp6igDKFJpfR5SQZ93zbE0TtZZzBE6QqpHV4i3NRymCRjabDi&#10;uFBiQ8uS8t/sbBRstisu5Ctl7rAbjY7P75P2/LlW6qnXvU1BBOrCPXxrf2kFwzH8f4k/Q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u9vGAAAA2wAAAA8AAAAAAAAA&#10;AAAAAAAAoQIAAGRycy9kb3ducmV2LnhtbFBLBQYAAAAABAAEAPkAAACUAwAAAAA=&#10;" strokecolor="black [3200]" strokeweight=".5pt">
                  <v:stroke dashstyle="dash" endarrow="open" joinstyle="miter"/>
                </v:shape>
                <v:shape id="Text Box 27" o:spid="_x0000_s1051" type="#_x0000_t202" style="position:absolute;left:38480;top:31785;width:4655;height:219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DLcUA&#10;AADbAAAADwAAAGRycy9kb3ducmV2LnhtbESP3WrCQBSE7wt9h+UUetdsqmhDdJUiCoVCqamgl8fs&#10;yQ9mz4bsNolv7xYKXg4z8w2zXI+mET11rras4DWKQRDnVtdcKjj87F4SEM4ja2wsk4IrOVivHh+W&#10;mGo78J76zJciQNilqKDyvk2ldHlFBl1kW+LgFbYz6IPsSqk7HALcNHISx3NpsOawUGFLm4ryS/Zr&#10;FHxt5nY2PY9Jsf3+tPuymMrT7KjU89P4vgDhafT38H/7QyuYvMH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0MtxQAAANsAAAAPAAAAAAAAAAAAAAAAAJgCAABkcnMv&#10;ZG93bnJldi54bWxQSwUGAAAAAAQABAD1AAAAigMAAAAA&#10;" fillcolor="white [3201]" strokeweight=".5pt">
                  <v:textbox>
                    <w:txbxContent>
                      <w:p w14:paraId="7BF49CDB" w14:textId="77777777" w:rsidR="003C7E03" w:rsidRPr="003C7E03" w:rsidRDefault="003C7E03">
                        <w:pPr>
                          <w:rPr>
                            <w:i/>
                            <w:sz w:val="20"/>
                          </w:rPr>
                        </w:pPr>
                        <w:proofErr w:type="gramStart"/>
                        <w:r w:rsidRPr="003C7E03">
                          <w:rPr>
                            <w:i/>
                            <w:sz w:val="20"/>
                          </w:rPr>
                          <w:t>valid</w:t>
                        </w:r>
                        <w:proofErr w:type="gramEnd"/>
                      </w:p>
                    </w:txbxContent>
                  </v:textbox>
                </v:shape>
                <v:line id="Straight Connector 28" o:spid="_x0000_s1052" style="position:absolute;visibility:visible;mso-wrap-style:square" from="5715,36664" to="50577,3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u5CMEAAADbAAAADwAAAGRycy9kb3ducmV2LnhtbERPXWvCMBR9F/wP4Qq+iKZTGF1nFJEJ&#10;gmNuNfh8ae7aYnNTmqj135uHwR4P53u57m0jbtT52rGCl1kCgrhwpuZSgT7tpikIH5ANNo5JwYM8&#10;rFfDwRIz4+78Q7c8lCKGsM9QQRVCm0npi4os+plriSP36zqLIcKulKbDewy3jZwnyau0WHNsqLCl&#10;bUXFJb9aBQf9dp4sjqnW9pR/4beuP46fW6XGo37zDiJQH/7Ff+69UTCPY+OX+APk6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h27kIwQAAANsAAAAPAAAAAAAAAAAAAAAA&#10;AKECAABkcnMvZG93bnJldi54bWxQSwUGAAAAAAQABAD5AAAAjwMAAAAA&#10;" strokecolor="black [3200]" strokeweight=".5pt">
                  <v:stroke joinstyle="miter"/>
                </v:line>
                <v:shape id="Text Box 29" o:spid="_x0000_s1053" type="#_x0000_t202" style="position:absolute;left:6400;top:37242;width:3220;height:247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ByxMUA&#10;AADbAAAADwAAAGRycy9kb3ducmV2LnhtbESP3WrCQBSE7wu+w3KE3tWNSiSNrlKkhUKhmLSgl8fs&#10;yQ9mz4bs1qRv3xWEXg4z8w2z2Y2mFVfqXWNZwXwWgSAurG64UvD99faUgHAeWWNrmRT8koPddvKw&#10;wVTbgTO65r4SAcIuRQW1910qpStqMuhmtiMOXml7gz7IvpK6xyHATSsXUbSSBhsOCzV2tK+puOQ/&#10;RsHnfmXj5XlMytfDh82qcilP8VGpx+n4sgbhafT/4Xv7XStYPMPtS/gB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cHLExQAAANsAAAAPAAAAAAAAAAAAAAAAAJgCAABkcnMv&#10;ZG93bnJldi54bWxQSwUGAAAAAAQABAD1AAAAigMAAAAA&#10;" fillcolor="white [3201]" strokeweight=".5pt">
                  <v:textbox>
                    <w:txbxContent>
                      <w:p w14:paraId="63382C36" w14:textId="77777777" w:rsidR="003D5C1D" w:rsidRPr="003D5C1D" w:rsidRDefault="003D5C1D">
                        <w:pPr>
                          <w:rPr>
                            <w:sz w:val="20"/>
                          </w:rPr>
                        </w:pPr>
                        <w:proofErr w:type="gramStart"/>
                        <w:r w:rsidRPr="003D5C1D">
                          <w:rPr>
                            <w:sz w:val="20"/>
                          </w:rPr>
                          <w:t>alt</w:t>
                        </w:r>
                        <w:proofErr w:type="gramEnd"/>
                      </w:p>
                    </w:txbxContent>
                  </v:textbox>
                </v:shape>
                <v:shape id="Text Box 30" o:spid="_x0000_s1054" type="#_x0000_t202" style="position:absolute;left:16859;top:37528;width:9423;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vl9sEA&#10;AADbAAAADwAAAGRycy9kb3ducmV2LnhtbERPz2vCMBS+C/sfwht407RWZXTGMgYDDztodfT6aN7a&#10;YvJSmqx2++uXg+Dx4/u9KyZrxEiD7xwrSJcJCOLa6Y4bBZfzx+IFhA/IGo1jUvBLHor902yHuXY3&#10;PtFYhkbEEPY5KmhD6HMpfd2SRb90PXHkvt1gMUQ4NFIPeIvh1shVkmylxY5jQ4s9vbdUX8sfq6Cq&#10;8LpdbUaXms8/a3Tmqq/jWqn58/T2CiLQFB7iu/ugFWRxffwSf4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5fbBAAAA2wAAAA8AAAAAAAAAAAAAAAAAmAIAAGRycy9kb3du&#10;cmV2LnhtbFBLBQYAAAAABAAEAPUAAACGAwAAAAA=&#10;" fillcolor="white [3201]" strokecolor="#ed7d31 [3205]" strokeweight="1pt">
                  <v:textbox>
                    <w:txbxContent>
                      <w:p w14:paraId="71277DEA" w14:textId="77777777" w:rsidR="003D5C1D" w:rsidRPr="003D5C1D" w:rsidRDefault="003D5C1D">
                        <w:pPr>
                          <w:rPr>
                            <w:sz w:val="20"/>
                          </w:rPr>
                        </w:pPr>
                        <w:r w:rsidRPr="003D5C1D">
                          <w:rPr>
                            <w:sz w:val="20"/>
                          </w:rPr>
                          <w:t>[</w:t>
                        </w:r>
                        <w:proofErr w:type="gramStart"/>
                        <w:r w:rsidRPr="003D5C1D">
                          <w:rPr>
                            <w:sz w:val="20"/>
                          </w:rPr>
                          <w:t>valid</w:t>
                        </w:r>
                        <w:proofErr w:type="gramEnd"/>
                        <w:r w:rsidRPr="003D5C1D">
                          <w:rPr>
                            <w:sz w:val="20"/>
                          </w:rPr>
                          <w:t xml:space="preserve"> == false]</w:t>
                        </w:r>
                      </w:p>
                    </w:txbxContent>
                  </v:textbox>
                </v:shape>
                <v:shape id="Straight Arrow Connector 31" o:spid="_x0000_s1055" type="#_x0000_t32" style="position:absolute;left:16573;top:44958;width:164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P05MMAAADbAAAADwAAAGRycy9kb3ducmV2LnhtbESPwWrDMBBE74X8g9hCLyWRnUIJbhTT&#10;1ASCb3VCzhtrawtbK2Opsfv3UaHQ4zAzb5htPtte3Gj0xrGCdJWAIK6dNtwoOJ8Oyw0IH5A19o5J&#10;wQ95yHeLhy1m2k38SbcqNCJC2GeooA1hyKT0dUsW/coNxNH7cqPFEOXYSD3iFOG2l+skeZUWDceF&#10;Fgf6aKnuqm+roCtN8Vw0lTlzmEs9bS778npR6ulxfn8DEWgO/+G/9lEreEnh90v8AXJ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kz9OTDAAAA2wAAAA8AAAAAAAAAAAAA&#10;AAAAoQIAAGRycy9kb3ducmV2LnhtbFBLBQYAAAAABAAEAPkAAACRAwAAAAA=&#10;" strokecolor="black [3200]" strokeweight=".5pt">
                  <v:stroke dashstyle="longDash" endarrow="open" joinstyle="miter"/>
                </v:shape>
                <v:shape id="Text Box 32" o:spid="_x0000_s1056" type="#_x0000_t202" style="position:absolute;left:20288;top:41929;width:9976;height:24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12aMMA&#10;AADbAAAADwAAAGRycy9kb3ducmV2LnhtbESPW4vCMBSE3xf8D+EIvq2pFqV0jSKiIAiLN3Afzzan&#10;F7Y5KU3U7r83guDjMDPfMLNFZ2pxo9ZVlhWMhhEI4szqigsF59PmMwHhPLLG2jIp+CcHi3nvY4ap&#10;tnc+0O3oCxEg7FJUUHrfpFK6rCSDbmgb4uDltjXog2wLqVu8B7ip5TiKptJgxWGhxIZWJWV/x6tR&#10;8L2a2kn82yX5er+zhyKP5c/kotSg3y2/QHjq/Dv8am+1gng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12aMMAAADbAAAADwAAAAAAAAAAAAAAAACYAgAAZHJzL2Rv&#10;d25yZXYueG1sUEsFBgAAAAAEAAQA9QAAAIgDAAAAAA==&#10;" fillcolor="white [3201]" strokeweight=".5pt">
                  <v:textbox>
                    <w:txbxContent>
                      <w:p w14:paraId="323E3D0C" w14:textId="77777777" w:rsidR="007C7CEA" w:rsidRPr="007C7CEA" w:rsidRDefault="007C7CEA">
                        <w:pPr>
                          <w:rPr>
                            <w:sz w:val="20"/>
                          </w:rPr>
                        </w:pPr>
                        <w:proofErr w:type="spellStart"/>
                        <w:proofErr w:type="gramStart"/>
                        <w:r w:rsidRPr="007C7CEA">
                          <w:rPr>
                            <w:sz w:val="20"/>
                          </w:rPr>
                          <w:t>notvalid</w:t>
                        </w:r>
                        <w:proofErr w:type="spellEnd"/>
                        <w:r w:rsidRPr="007C7CEA">
                          <w:rPr>
                            <w:sz w:val="20"/>
                          </w:rPr>
                          <w:t>(</w:t>
                        </w:r>
                        <w:proofErr w:type="gramEnd"/>
                        <w:r w:rsidRPr="007C7CEA">
                          <w:rPr>
                            <w:sz w:val="20"/>
                          </w:rPr>
                          <w:t>) : void</w:t>
                        </w:r>
                      </w:p>
                    </w:txbxContent>
                  </v:textbox>
                </v:shape>
                <v:shape id="Straight Arrow Connector 33" o:spid="_x0000_s1057" type="#_x0000_t32" style="position:absolute;left:5715;top:47525;width:857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JNeMIAAADbAAAADwAAAGRycy9kb3ducmV2LnhtbESP0YrCMBRE34X9h3AXfNPU7SJSTcuy&#10;sKBvavsBl+baFpub0sS2+vVGWPBxmJkzzC6bTCsG6l1jWcFqGYEgLq1uuFJQ5H+LDQjnkTW2lknB&#10;nRxk6cdsh4m2I59oOPtKBAi7BBXU3neJlK6syaBb2o44eBfbG/RB9pXUPY4Bblr5FUVrabDhsFBj&#10;R781ldfzzShoDnFhHvy9ifO8HNvjahhPt4tS88/pZwvC0+Tf4f/2XiuIY3h9CT9Ap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mJNeMIAAADbAAAADwAAAAAAAAAAAAAA&#10;AAChAgAAZHJzL2Rvd25yZXYueG1sUEsFBgAAAAAEAAQA+QAAAJADAAAAAA==&#10;" strokecolor="black [3200]" strokeweight=".5pt">
                  <v:stroke dashstyle="longDash" endarrow="block" joinstyle="miter"/>
                </v:shape>
                <v:shape id="Text Box 34" o:spid="_x0000_s1058" type="#_x0000_t202" style="position:absolute;left:5810;top:42785;width:6915;height:35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Lh8QA&#10;AADbAAAADwAAAGRycy9kb3ducmV2LnhtbESP3YrCMBSE7wXfIRxh7zR1qyLVKIsoCMKi7oJeHpvT&#10;H2xOSpPV+vYbQfBymJlvmPmyNZW4UeNKywqGgwgEcWp1ybmC359NfwrCeWSNlWVS8CAHy0W3M8dE&#10;2zsf6Hb0uQgQdgkqKLyvEyldWpBBN7A1cfAy2xj0QTa51A3eA9xU8jOKJtJgyWGhwJpWBaXX459R&#10;8L2a2HF8aafZer+zhzyL5Xl8Uuqj137NQHhq/Tv8am+1gngEzy/h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oS4fEAAAA2wAAAA8AAAAAAAAAAAAAAAAAmAIAAGRycy9k&#10;b3ducmV2LnhtbFBLBQYAAAAABAAEAPUAAACJAwAAAAA=&#10;" fillcolor="white [3201]" strokeweight=".5pt">
                  <v:textbox>
                    <w:txbxContent>
                      <w:p w14:paraId="3EEEF11E" w14:textId="77777777" w:rsidR="00460761" w:rsidRDefault="008172B4">
                        <w:pPr>
                          <w:rPr>
                            <w:sz w:val="18"/>
                          </w:rPr>
                        </w:pPr>
                        <w:proofErr w:type="spellStart"/>
                        <w:proofErr w:type="gramStart"/>
                        <w:r>
                          <w:rPr>
                            <w:sz w:val="18"/>
                          </w:rPr>
                          <w:t>error</w:t>
                        </w:r>
                        <w:r w:rsidR="00460761" w:rsidRPr="00460761">
                          <w:rPr>
                            <w:sz w:val="18"/>
                          </w:rPr>
                          <w:t>Msg</w:t>
                        </w:r>
                        <w:proofErr w:type="spellEnd"/>
                        <w:r w:rsidR="00460761" w:rsidRPr="00460761">
                          <w:rPr>
                            <w:sz w:val="18"/>
                          </w:rPr>
                          <w:t>()</w:t>
                        </w:r>
                        <w:proofErr w:type="gramEnd"/>
                      </w:p>
                      <w:p w14:paraId="15A96CE2" w14:textId="77777777" w:rsidR="00460761" w:rsidRPr="00460761" w:rsidRDefault="00460761">
                        <w:pPr>
                          <w:rPr>
                            <w:sz w:val="18"/>
                          </w:rPr>
                        </w:pPr>
                        <w:r w:rsidRPr="00460761">
                          <w:rPr>
                            <w:sz w:val="18"/>
                          </w:rPr>
                          <w:t xml:space="preserve"> : void</w:t>
                        </w:r>
                      </w:p>
                    </w:txbxContent>
                  </v:textbox>
                </v:shape>
                <v:line id="Straight Connector 35" o:spid="_x0000_s1059" style="position:absolute;visibility:visible;mso-wrap-style:square" from="4476,49689" to="50292,49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ekOsMAAADbAAAADwAAAGRycy9kb3ducmV2LnhtbESPQYvCMBSE7wv+h/CEva1p1VWpjSKC&#10;7J6E1YIeH82zLTYvpYm1/vuNIHgcZuYbJl33phYdta6yrCAeRSCIc6srLhRkx93XAoTzyBpry6Tg&#10;QQ7Wq8FHiom2d/6j7uALESDsElRQet8kUrq8JINuZBvi4F1sa9AH2RZSt3gPcFPLcRTNpMGKw0KJ&#10;DW1Lyq+Hm1Gwme7PDqPKdD/7cXZ5xNlpfsyU+hz2myUIT71/h1/tX61g8g3P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43pDrDAAAA2wAAAA8AAAAAAAAAAAAA&#10;AAAAoQIAAGRycy9kb3ducmV2LnhtbFBLBQYAAAAABAAEAPkAAACRAwAAAAA=&#10;" strokecolor="black [3200]" strokeweight=".5pt">
                  <v:stroke dashstyle="dash" joinstyle="miter"/>
                </v:line>
                <v:shape id="Text Box 36" o:spid="_x0000_s1060" type="#_x0000_t202" style="position:absolute;left:17049;top:50715;width:4013;height:25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7YGcQA&#10;AADbAAAADwAAAGRycy9kb3ducmV2LnhtbESPzWrDMBCE74G+g9hCbrGcP1PcyKYECj300CYtvi7W&#10;1jaRVsZSHKdPXwUKOQ4z8w2zKydrxEiD7xwrWCYpCOLa6Y4bBV/H18UTCB+QNRrHpOBKHsriYbbD&#10;XLsLf9J4CI2IEPY5KmhD6HMpfd2SRZ+4njh6P26wGKIcGqkHvES4NXKVppm02HFcaLGnfUv16XC2&#10;CqoKT9lqO7qlef+1Rq9d9f2xUWr+OL08gwg0hXv4v/2mFawzuH2JP0AW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O2BnEAAAA2wAAAA8AAAAAAAAAAAAAAAAAmAIAAGRycy9k&#10;b3ducmV2LnhtbFBLBQYAAAAABAAEAPUAAACJAwAAAAA=&#10;" fillcolor="white [3201]" strokecolor="#ed7d31 [3205]" strokeweight="1pt">
                  <v:textbox>
                    <w:txbxContent>
                      <w:p w14:paraId="7F496939" w14:textId="77777777" w:rsidR="00460761" w:rsidRPr="00460761" w:rsidRDefault="00460761">
                        <w:pPr>
                          <w:rPr>
                            <w:sz w:val="20"/>
                          </w:rPr>
                        </w:pPr>
                        <w:proofErr w:type="gramStart"/>
                        <w:r w:rsidRPr="00460761">
                          <w:rPr>
                            <w:sz w:val="20"/>
                          </w:rPr>
                          <w:t>else</w:t>
                        </w:r>
                        <w:proofErr w:type="gramEnd"/>
                      </w:p>
                    </w:txbxContent>
                  </v:textbox>
                </v:shape>
                <v:line id="Straight Connector 39" o:spid="_x0000_s1061" style="position:absolute;visibility:visible;mso-wrap-style:square" from="35814,51244" to="38100,51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6KTsUAAADbAAAADwAAAGRycy9kb3ducmV2LnhtbESPQWvCQBSE7wX/w/IEL0U3KhSN2YhI&#10;C4WWWuPi+ZF9JsHs25Ddavrvu4VCj8PMfMNk28G24ka9bxwrmM8SEMSlMw1XCvTpZboC4QOywdYx&#10;KfgmD9t89JBhatydj3QrQiUihH2KCuoQulRKX9Zk0c9cRxy9i+sthij7Spoe7xFuW7lIkidpseG4&#10;UGNH+5rKa/FlFbzp9flxeVhpbU/FB37q5vnwvldqMh52GxCBhvAf/mu/GgXLNfx+iT9A5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06KTsUAAADbAAAADwAAAAAAAAAA&#10;AAAAAAChAgAAZHJzL2Rvd25yZXYueG1sUEsFBgAAAAAEAAQA+QAAAJMDAAAAAA==&#10;" strokecolor="black [3200]" strokeweight=".5pt">
                  <v:stroke joinstyle="miter"/>
                </v:line>
                <v:line id="Straight Connector 40" o:spid="_x0000_s1062" style="position:absolute;flip:y;visibility:visible;mso-wrap-style:square" from="38004,51326" to="38100,54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eEbsAAADbAAAADwAAAGRycy9kb3ducmV2LnhtbERPSwrCMBDdC94hjODOpoqKVKOIoLhS&#10;/BxgaMa02ExKE2u9vVkILh/vv9p0thItNb50rGCcpCCIc6dLNgrut/1oAcIHZI2VY1LwIQ+bdb+3&#10;wky7N1+ovQYjYgj7DBUUIdSZlD4vyKJPXE0cuYdrLIYIGyN1g+8Ybis5SdO5tFhybCiwpl1B+fP6&#10;sgq0OZHcOtPOxmZ+3+fmjKdDq9Rw0G2XIAJ14S/+uY9awTSuj1/iD5DrLw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Cr14RuwAAANsAAAAPAAAAAAAAAAAAAAAAAKECAABk&#10;cnMvZG93bnJldi54bWxQSwUGAAAAAAQABAD5AAAAiQMAAAAA&#10;" strokecolor="black [3200]" strokeweight=".5pt">
                  <v:stroke joinstyle="miter"/>
                </v:line>
                <v:shape id="Straight Arrow Connector 41" o:spid="_x0000_s1063" type="#_x0000_t32" style="position:absolute;left:36576;top:5456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VFksQAAADbAAAADwAAAGRycy9kb3ducmV2LnhtbESPQWvCQBSE7wX/w/KEXkrdaIKV6Cpi&#10;Ke3VVEq9PbPPJJh9G/K2mv77bqHQ4zAz3zCrzeBadaVeGs8GppMEFHHpbcOVgcP7y+MClARki61n&#10;MvBNApv16G6FufU33tO1CJWKEJYcDdQhdLnWUtbkUCa+I47e2fcOQ5R9pW2Ptwh3rZ4lyVw7bDgu&#10;1NjRrqbyUnw5A2nIZLbPPp+kOFanB/ucpvLxasz9eNguQQUawn/4r/1mDWRT+P0Sf4B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UWSxAAAANsAAAAPAAAAAAAAAAAA&#10;AAAAAKECAABkcnMvZG93bnJldi54bWxQSwUGAAAAAAQABAD5AAAAkgMAAAAA&#10;" strokecolor="black [3200]" strokeweight=".5pt">
                  <v:stroke endarrow="block" joinstyle="miter"/>
                </v:shape>
                <v:rect id="Rectangle 42" o:spid="_x0000_s1064" style="position:absolute;left:34747;top:54287;width:1447;height:41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2vBsIA&#10;AADbAAAADwAAAGRycy9kb3ducmV2LnhtbESPT4vCMBTE74LfITzB25qqi7jVKP7B1aN2d/X6aJ5t&#10;sXkpTdT67Y2w4HGYmd8w03ljSnGj2hWWFfR7EQji1OqCMwW/P5uPMQjnkTWWlknBgxzMZ+3WFGNt&#10;73ygW+IzESDsYlSQe1/FUro0J4OuZyvi4J1tbdAHWWdS13gPcFPKQRSNpMGCw0KOFa1ySi/J1Si4&#10;pt/LU1Yt9uvNkLfS9r/M31Er1e00iwkIT41/h//bO63gcwCvL+EHyN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ba8GwgAAANsAAAAPAAAAAAAAAAAAAAAAAJgCAABkcnMvZG93&#10;bnJldi54bWxQSwUGAAAAAAQABAD1AAAAhwMAAAAA&#10;" fillcolor="white [3201]" strokecolor="#70ad47 [3209]" strokeweight="1pt"/>
                <v:shape id="Text Box 43" o:spid="_x0000_s1065" type="#_x0000_t202" style="position:absolute;left:38862;top:52378;width:8763;height:2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aCMIA&#10;AADbAAAADwAAAGRycy9kb3ducmV2LnhtbESPQUsDMRSE74L/ITzBm81qi6zbpkWlFsFTW+n5sXlN&#10;gpuXJUm36783QqHHYWa+YRar0XdioJhcYAWPkwoEcRu0Y6Pge//xUINIGVljF5gU/FKC1fL2ZoGN&#10;Dmfe0rDLRhQIpwYV2Jz7RsrUWvKYJqEnLt4xRI+5yGikjngucN/Jp6p6lh4dlwWLPb1ban92J69g&#10;/WZeTFtjtOtaOzeMh+OX2Sh1fze+zkFkGvM1fGl/agWzKfx/KT9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toIwgAAANsAAAAPAAAAAAAAAAAAAAAAAJgCAABkcnMvZG93&#10;bnJldi54bWxQSwUGAAAAAAQABAD1AAAAhwMAAAAA&#10;" fillcolor="white [3201]" strokeweight=".5pt">
                  <v:textbox>
                    <w:txbxContent>
                      <w:p w14:paraId="33CC12D6" w14:textId="77777777" w:rsidR="00346184" w:rsidRPr="00346184" w:rsidRDefault="00346184">
                        <w:pPr>
                          <w:rPr>
                            <w:sz w:val="20"/>
                          </w:rPr>
                        </w:pPr>
                        <w:proofErr w:type="spellStart"/>
                        <w:proofErr w:type="gramStart"/>
                        <w:r w:rsidRPr="00346184">
                          <w:rPr>
                            <w:sz w:val="20"/>
                          </w:rPr>
                          <w:t>AddID</w:t>
                        </w:r>
                        <w:proofErr w:type="spellEnd"/>
                        <w:r w:rsidRPr="00346184">
                          <w:rPr>
                            <w:sz w:val="20"/>
                          </w:rPr>
                          <w:t>(</w:t>
                        </w:r>
                        <w:proofErr w:type="gramEnd"/>
                        <w:r w:rsidRPr="00346184">
                          <w:rPr>
                            <w:sz w:val="20"/>
                          </w:rPr>
                          <w:t>): void</w:t>
                        </w:r>
                      </w:p>
                    </w:txbxContent>
                  </v:textbox>
                </v:shape>
                <v:line id="Straight Connector 44" o:spid="_x0000_s1066" style="position:absolute;visibility:visible;mso-wrap-style:square" from="5619,36664" to="5619,58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lWrcUAAADbAAAADwAAAGRycy9kb3ducmV2LnhtbESPQWvCQBSE74X+h+UVvBTdaKXE1FWK&#10;WCgotcbF8yP7moRm34bsVuO/dwWhx2FmvmHmy9424kSdrx0rGI8SEMSFMzWXCvThY5iC8AHZYOOY&#10;FFzIw3Lx+DDHzLgz7+mUh1JECPsMFVQhtJmUvqjIoh+5ljh6P66zGKLsSmk6PEe4beQkSV6lxZrj&#10;QoUtrSoqfvM/q2CjZ8fnl12qtT3kX/it6/Vuu1Jq8NS/v4EI1If/8L39aRRMp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UlWrcUAAADbAAAADwAAAAAAAAAA&#10;AAAAAAChAgAAZHJzL2Rvd25yZXYueG1sUEsFBgAAAAAEAAQA+QAAAJMDAAAAAA==&#10;" strokecolor="black [3200]" strokeweight=".5pt">
                  <v:stroke joinstyle="miter"/>
                </v:line>
                <v:line id="Straight Connector 45" o:spid="_x0000_s1067" style="position:absolute;visibility:visible;mso-wrap-style:square" from="5715,58856" to="50577,58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line id="Straight Connector 46" o:spid="_x0000_s1068" style="position:absolute;visibility:visible;mso-wrap-style:square" from="50577,36665" to="50577,58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tdtQcUAAADbAAAADwAAAGRycy9kb3ducmV2LnhtbESPQWvCQBSE70L/w/IKXqRurCXY1FVE&#10;KggWbePS8yP7moRm34bsqvHfu4WCx2FmvmHmy9424kydrx0rmIwTEMSFMzWXCvRx8zQD4QOywcYx&#10;KbiSh+XiYTDHzLgLf9E5D6WIEPYZKqhCaDMpfVGRRT92LXH0flxnMUTZldJ0eIlw28jnJEmlxZrj&#10;QoUtrSsqfvOTVbDTr9+j6WGmtT3me/zU9fvhY63U8LFfvYEI1Id7+L+9NQpeUv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tdtQcUAAADbAAAADwAAAAAAAAAA&#10;AAAAAAChAgAAZHJzL2Rvd25yZXYueG1sUEsFBgAAAAAEAAQA+QAAAJMDAAAAAA==&#10;" strokecolor="black [3200]" strokeweight=".5pt">
                  <v:stroke joinstyle="miter"/>
                </v:line>
                <v:line id="Straight Connector 47" o:spid="_x0000_s1069" style="position:absolute;visibility:visible;mso-wrap-style:square" from="666,59912" to="51435,599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sq78AAADbAAAADwAAAGRycy9kb3ducmV2LnhtbESPwQrCMBBE74L/EFbwpqkiKtUoIoie&#10;BLWgx6VZ22KzKU2s9e+NIHgcZuYNs1y3phQN1a6wrGA0jEAQp1YXnClILrvBHITzyBpLy6TgTQ7W&#10;q25nibG2Lz5Rc/aZCBB2MSrIva9iKV2ak0E3tBVx8O62NuiDrDOpa3wFuCnlOIqm0mDBYSHHirY5&#10;pY/z0yjYTI43h1Fhmv1xnNzfo+Q6uyRK9XvtZgHCU+v/4V/7oBVMZv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a/sq78AAADbAAAADwAAAAAAAAAAAAAAAACh&#10;AgAAZHJzL2Rvd25yZXYueG1sUEsFBgAAAAAEAAQA+QAAAI0DAAAAAA==&#10;" strokecolor="black [3200]" strokeweight=".5pt">
                  <v:stroke dashstyle="dash" joinstyle="miter"/>
                </v:line>
                <v:shape id="Text Box 48" o:spid="_x0000_s1070" type="#_x0000_t202" style="position:absolute;left:4667;top:60816;width:4013;height:249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uajcEA&#10;AADbAAAADwAAAGRycy9kb3ducmV2LnhtbERPz2vCMBS+D/Y/hDfwNtNqJ1KNZQwGHnbQbtLro3m2&#10;xeSlNFmt++vNQdjx4/u9LSZrxEiD7xwrSOcJCOLa6Y4bBT/fn69rED4gazSOScGNPBS756ct5tpd&#10;+UhjGRoRQ9jnqKANoc+l9HVLFv3c9cSRO7vBYohwaKQe8BrDrZGLJFlJix3HhhZ7+mipvpS/VkFV&#10;4WW1eBtdar7+rNFLV50OmVKzl+l9AyLQFP7FD/deK8ji2Pgl/gC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bmo3BAAAA2wAAAA8AAAAAAAAAAAAAAAAAmAIAAGRycy9kb3du&#10;cmV2LnhtbFBLBQYAAAAABAAEAPUAAACGAwAAAAA=&#10;" fillcolor="white [3201]" strokecolor="#ed7d31 [3205]" strokeweight="1pt">
                  <v:textbox>
                    <w:txbxContent>
                      <w:p w14:paraId="72905505" w14:textId="77777777" w:rsidR="00306797" w:rsidRPr="00306797" w:rsidRDefault="00306797">
                        <w:pPr>
                          <w:rPr>
                            <w:sz w:val="20"/>
                          </w:rPr>
                        </w:pPr>
                        <w:proofErr w:type="gramStart"/>
                        <w:r w:rsidRPr="00306797">
                          <w:rPr>
                            <w:sz w:val="20"/>
                          </w:rPr>
                          <w:t>else</w:t>
                        </w:r>
                        <w:proofErr w:type="gramEnd"/>
                      </w:p>
                    </w:txbxContent>
                  </v:textbox>
                </v:shape>
                <v:shape id="Straight Arrow Connector 49" o:spid="_x0000_s1071" type="#_x0000_t32" style="position:absolute;left:4095;top:68484;width:990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wJ78EAAADbAAAADwAAAGRycy9kb3ducmV2LnhtbESP0YrCMBRE3wX/IVzBN01dZdFqWmRB&#10;0De1fsClubbF5qY0sa379RtB2MdhZs4wu3QwteiodZVlBYt5BII4t7riQsEtO8zWIJxH1lhbJgUv&#10;cpAm49EOY217vlB39YUIEHYxKii9b2IpXV6SQTe3DXHw7rY16INsC6lb7APc1PIrir6lwYrDQokN&#10;/ZSUP65Po6A6LW/ml1frZZblfX1edP3leVdqOhn2WxCeBv8f/rSPWsFqA+8v4QfI5A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jAnvwQAAANsAAAAPAAAAAAAAAAAAAAAA&#10;AKECAABkcnMvZG93bnJldi54bWxQSwUGAAAAAAQABAD5AAAAjwMAAAAA&#10;" strokecolor="black [3200]" strokeweight=".5pt">
                  <v:stroke dashstyle="longDash" endarrow="block" joinstyle="miter"/>
                </v:shape>
                <v:shape id="Text Box 51" o:spid="_x0000_s1072" type="#_x0000_t202" style="position:absolute;left:4095;top:64120;width:9703;height:38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ANv8MA&#10;AADbAAAADwAAAGRycy9kb3ducmV2LnhtbESP3YrCMBSE7wXfIRzBO01VKtI1ioiCIIi6gnt5tjn9&#10;YZuT0kStb28EYS+HmfmGmS9bU4k7Na60rGA0jEAQp1aXnCu4fG8HMxDOI2usLJOCJzlYLrqdOSba&#10;PvhE97PPRYCwS1BB4X2dSOnSggy6oa2Jg5fZxqAPssmlbvAR4KaS4yiaSoMlh4UCa1oXlP6db0bB&#10;YT218eS3nWWb496e8mwif+KrUv1eu/oC4an1/+FPe6cVxCN4fw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ANv8MAAADbAAAADwAAAAAAAAAAAAAAAACYAgAAZHJzL2Rv&#10;d25yZXYueG1sUEsFBgAAAAAEAAQA9QAAAIgDAAAAAA==&#10;" fillcolor="white [3201]" strokeweight=".5pt">
                  <v:textbox>
                    <w:txbxContent>
                      <w:p w14:paraId="2B0A3975" w14:textId="77777777" w:rsidR="00306797" w:rsidRDefault="00306797">
                        <w:pPr>
                          <w:rPr>
                            <w:sz w:val="20"/>
                          </w:rPr>
                        </w:pPr>
                        <w:r>
                          <w:t xml:space="preserve"> </w:t>
                        </w:r>
                        <w:proofErr w:type="spellStart"/>
                        <w:proofErr w:type="gramStart"/>
                        <w:r w:rsidR="0060567E">
                          <w:rPr>
                            <w:sz w:val="20"/>
                          </w:rPr>
                          <w:t>displayPage</w:t>
                        </w:r>
                        <w:proofErr w:type="spellEnd"/>
                        <w:r w:rsidRPr="00306797">
                          <w:rPr>
                            <w:sz w:val="20"/>
                          </w:rPr>
                          <w:t>(</w:t>
                        </w:r>
                        <w:proofErr w:type="gramEnd"/>
                        <w:r w:rsidRPr="00306797">
                          <w:rPr>
                            <w:sz w:val="20"/>
                          </w:rPr>
                          <w:t>) :</w:t>
                        </w:r>
                      </w:p>
                      <w:p w14:paraId="083C3A3A" w14:textId="77777777" w:rsidR="00306797" w:rsidRDefault="00306797">
                        <w:r w:rsidRPr="00306797">
                          <w:rPr>
                            <w:sz w:val="20"/>
                          </w:rPr>
                          <w:t xml:space="preserve"> </w:t>
                        </w:r>
                        <w:proofErr w:type="gramStart"/>
                        <w:r w:rsidRPr="00306797">
                          <w:rPr>
                            <w:sz w:val="20"/>
                          </w:rPr>
                          <w:t>void</w:t>
                        </w:r>
                        <w:proofErr w:type="gramEnd"/>
                      </w:p>
                    </w:txbxContent>
                  </v:textbox>
                </v:shape>
                <v:line id="Straight Connector 52" o:spid="_x0000_s1073" style="position:absolute;visibility:visible;mso-wrap-style:square" from="51625,20104" to="51625,69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X9n8UAAADbAAAADwAAAGRycy9kb3ducmV2LnhtbESPQWvCQBSE74X+h+UVvBTdqLRo6ipF&#10;FASL1rh4fmRfk9Ds25BdNf57t1DwOMzMN8xs0dlaXKj1lWMFw0ECgjh3puJCgT6u+xMQPiAbrB2T&#10;ght5WMyfn2aYGnflA12yUIgIYZ+igjKEJpXS5yVZ9APXEEfvx7UWQ5RtIU2L1wi3tRwlybu0WHFc&#10;KLGhZUn5b3a2CrZ6enod7yda22O2w29drfZfS6V6L93nB4hAXXiE/9sbo+BtBH9f4g+Q8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DX9n8UAAADbAAAADwAAAAAAAAAA&#10;AAAAAAChAgAAZHJzL2Rvd25yZXYueG1sUEsFBgAAAAAEAAQA+QAAAJMDAAAAAA==&#10;" strokecolor="black [3200]" strokeweight=".5pt">
                  <v:stroke joinstyle="miter"/>
                </v:line>
                <v:line id="Straight Connector 53" o:spid="_x0000_s1074" style="position:absolute;visibility:visible;mso-wrap-style:square" from="3905,69718" to="51625,6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lYBMUAAADbAAAADwAAAGRycy9kb3ducmV2LnhtbESPQWvCQBSE70L/w/IKXkQ3Ki2aukoR&#10;hYJFa1w8P7KvSWj2bciumv57t1DwOMzMN8xi1dlaXKn1lWMF41ECgjh3puJCgT5thzMQPiAbrB2T&#10;gl/ysFo+9RaYGnfjI12zUIgIYZ+igjKEJpXS5yVZ9CPXEEfv27UWQ5RtIU2Ltwi3tZwkyau0WHFc&#10;KLGhdUn5T3axCnZ6fh5MDzOt7Snb45euNofPtVL95+79DUSgLjzC/+0Po+Bl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3lYBMUAAADbAAAADwAAAAAAAAAA&#10;AAAAAAChAgAAZHJzL2Rvd25yZXYueG1sUEsFBgAAAAAEAAQA+QAAAJMDAAAAAA==&#10;" strokecolor="black [3200]" strokeweight=".5pt">
                  <v:stroke joinstyle="miter"/>
                </v:line>
                <v:line id="Straight Connector 54" o:spid="_x0000_s1075" style="position:absolute;visibility:visible;mso-wrap-style:square" from="15192,7046" to="15192,10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FbsMAAADbAAAADwAAAGRycy9kb3ducmV2LnhtbESP3WoCMRSE7wu+QziCd5pV2yKrUVQo&#10;CKXQquDtYXP2RzcnS5Lqrk9vCkIvh5n5hlmsWlOLKzlfWVYwHiUgiDOrKy4UHA8fwxkIH5A11pZJ&#10;QUceVsveywJTbW/8Q9d9KESEsE9RQRlCk0rps5IM+pFtiKOXW2cwROkKqR3eItzUcpIk79JgxXGh&#10;xIa2JWWX/a9R8LWb3s+J/dx+59rxJoy7/ESdUoN+u56DCNSG//CzvdMK3l7h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4fxW7DAAAA2wAAAA8AAAAAAAAAAAAA&#10;AAAAoQIAAGRycy9kb3ducmV2LnhtbFBLBQYAAAAABAAEAPkAAACRAwAAAAA=&#10;" strokecolor="#5b9bd5 [3204]" strokeweight=".5pt">
                  <v:stroke dashstyle="longDashDotDot" joinstyle="miter"/>
                </v:line>
                <v:line id="Straight Connector 55" o:spid="_x0000_s1076" style="position:absolute;visibility:visible;mso-wrap-style:square" from="34038,6762" to="34038,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VNg9cMAAADbAAAADwAAAGRycy9kb3ducmV2LnhtbESPW2sCMRSE34X+h3AKvrlZLUpZjdIK&#10;giAFLwVfD5uzF92cLEmqu/31plDwcZiZb5jFqjONuJHztWUF4yQFQZxbXXOp4Pu0Gb2D8AFZY2OZ&#10;FPTkYbV8GSww0/bOB7odQykihH2GCqoQ2kxKn1dk0Ce2JY5eYZ3BEKUrpXZ4j3DTyEmazqTBmuNC&#10;hS2tK8qvxx+j4Gv79ntJ7W69L7TjzzDuizP1Sg1fu485iEBdeIb/21utYDq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TYPXDAAAA2wAAAA8AAAAAAAAAAAAA&#10;AAAAoQIAAGRycy9kb3ducmV2LnhtbFBLBQYAAAAABAAEAPkAAACRAwAAAAA=&#10;" strokecolor="#5b9bd5 [3204]" strokeweight=".5pt">
                  <v:stroke dashstyle="longDashDotDot" joinstyle="miter"/>
                </v:line>
                <v:line id="Straight Connector 56" o:spid="_x0000_s1077" style="position:absolute;visibility:visible;mso-wrap-style:square" from="34194,18171" to="34194,257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H+gsQAAADbAAAADwAAAGRycy9kb3ducmV2LnhtbESP3WoCMRSE7wu+QzhC72p2K4psjYsK&#10;BaEIrRV6e9ic/dHNyZJE3fXpTaHQy2FmvmGWeW9acSXnG8sK0kkCgriwuuFKwfH7/WUBwgdkja1l&#10;UjCQh3w1elpipu2Nv+h6CJWIEPYZKqhD6DIpfVGTQT+xHXH0SusMhihdJbXDW4SbVr4myVwabDgu&#10;1NjRtqbifLgYBfvd9H5K7Mf2s9SONyEdyh8alHoe9+s3EIH68B/+a++0gtkcfr/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f6CxAAAANsAAAAPAAAAAAAAAAAA&#10;AAAAAKECAABkcnMvZG93bnJldi54bWxQSwUGAAAAAAQABAD5AAAAkgMAAAAA&#10;" strokecolor="#5b9bd5 [3204]" strokeweight=".5pt">
                  <v:stroke dashstyle="longDashDotDot" joinstyle="miter"/>
                </v:line>
                <v:line id="Straight Connector 57" o:spid="_x0000_s1078" style="position:absolute;flip:x;visibility:visible;mso-wrap-style:square" from="47625,6762" to="47754,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aWCcIAAADbAAAADwAAAGRycy9kb3ducmV2LnhtbESP0YrCMBRE34X9h3CFfdO0wupajbII&#10;wj4oatcPuDTXttjclCTW7t8bQfBxmJkzzHLdm0Z05HxtWUE6TkAQF1bXXCo4/21H3yB8QNbYWCYF&#10;/+RhvfoYLDHT9s4n6vJQighhn6GCKoQ2k9IXFRn0Y9sSR+9incEQpSuldniPcNPISZJMpcGa40KF&#10;LW0qKq75zSjg7prO3bGj+pDK3Xl/NPlmNlHqc9j/LEAE6sM7/Gr/agVfM3h+iT9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aWCcIAAADbAAAADwAAAAAAAAAAAAAA&#10;AAChAgAAZHJzL2Rvd25yZXYueG1sUEsFBgAAAAAEAAQA+QAAAJADAAAAAA==&#10;" strokecolor="#5b9bd5 [3204]" strokeweight=".5pt">
                  <v:stroke dashstyle="longDashDotDot" joinstyle="miter"/>
                </v:line>
                <w10:anchorlock/>
              </v:group>
            </w:pict>
          </mc:Fallback>
        </mc:AlternateContent>
      </w:r>
    </w:p>
    <w:p w14:paraId="218EEA82" w14:textId="5424376F" w:rsidR="005E2309" w:rsidRDefault="0094618C" w:rsidP="0094618C">
      <w:pPr>
        <w:pStyle w:val="Caption"/>
        <w:rPr>
          <w:sz w:val="24"/>
        </w:rPr>
      </w:pPr>
      <w:bookmarkStart w:id="10" w:name="_Toc402643141"/>
      <w:r>
        <w:t xml:space="preserve">Figure </w:t>
      </w:r>
      <w:r w:rsidR="000A3142">
        <w:fldChar w:fldCharType="begin"/>
      </w:r>
      <w:r w:rsidR="000A3142">
        <w:instrText xml:space="preserve"> SEQ Figure \* ARABIC </w:instrText>
      </w:r>
      <w:r w:rsidR="000A3142">
        <w:fldChar w:fldCharType="separate"/>
      </w:r>
      <w:r w:rsidR="00713684">
        <w:rPr>
          <w:noProof/>
        </w:rPr>
        <w:t>3</w:t>
      </w:r>
      <w:r w:rsidR="000A3142">
        <w:rPr>
          <w:noProof/>
        </w:rPr>
        <w:fldChar w:fldCharType="end"/>
      </w:r>
      <w:r>
        <w:t xml:space="preserve"> – Dynamic Diagram: Create New ID</w:t>
      </w:r>
      <w:bookmarkEnd w:id="10"/>
    </w:p>
    <w:p w14:paraId="44521BA7" w14:textId="77777777" w:rsidR="00712B08" w:rsidRDefault="00712B08">
      <w:pPr>
        <w:rPr>
          <w:sz w:val="24"/>
        </w:rPr>
      </w:pPr>
    </w:p>
    <w:p w14:paraId="450054EB" w14:textId="77777777" w:rsidR="0060567E" w:rsidRDefault="0060567E">
      <w:pPr>
        <w:rPr>
          <w:sz w:val="24"/>
        </w:rPr>
      </w:pPr>
    </w:p>
    <w:p w14:paraId="34B89264" w14:textId="77777777" w:rsidR="005E2309" w:rsidRDefault="005E2309">
      <w:pPr>
        <w:rPr>
          <w:sz w:val="24"/>
        </w:rPr>
      </w:pPr>
    </w:p>
    <w:p w14:paraId="46BE173C" w14:textId="77777777" w:rsidR="0094618C" w:rsidRDefault="0060567E" w:rsidP="0094618C">
      <w:pPr>
        <w:keepNext/>
      </w:pPr>
      <w:r>
        <w:rPr>
          <w:noProof/>
          <w:sz w:val="24"/>
        </w:rPr>
        <mc:AlternateContent>
          <mc:Choice Requires="wpc">
            <w:drawing>
              <wp:inline distT="0" distB="0" distL="0" distR="0" wp14:anchorId="791385ED" wp14:editId="07777777">
                <wp:extent cx="5486400" cy="6981824"/>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1" name="Text Box 21"/>
                        <wps:cNvSpPr txBox="1"/>
                        <wps:spPr>
                          <a:xfrm>
                            <a:off x="114300" y="113930"/>
                            <a:ext cx="233489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03259E" w14:textId="77777777" w:rsidR="00983BB1" w:rsidRDefault="00983BB1">
                              <w:proofErr w:type="spellStart"/>
                              <w:proofErr w:type="gramStart"/>
                              <w:r>
                                <w:t>sd</w:t>
                              </w:r>
                              <w:proofErr w:type="spellEnd"/>
                              <w:proofErr w:type="gramEnd"/>
                              <w:r>
                                <w:t xml:space="preserve"> Request Room Change (void) :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7" name="Text Box 37"/>
                        <wps:cNvSpPr txBox="1"/>
                        <wps:spPr>
                          <a:xfrm>
                            <a:off x="885824" y="540622"/>
                            <a:ext cx="108966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31914D1D" w14:textId="77777777" w:rsidR="00983BB1" w:rsidRPr="008C3F98" w:rsidRDefault="008C3F98">
                              <w:pPr>
                                <w:rPr>
                                  <w:sz w:val="20"/>
                                  <w:u w:val="single"/>
                                </w:rPr>
                              </w:pPr>
                              <w:proofErr w:type="gramStart"/>
                              <w:r w:rsidRPr="008C3F98">
                                <w:rPr>
                                  <w:sz w:val="20"/>
                                  <w:u w:val="single"/>
                                </w:rPr>
                                <w:t>holder :</w:t>
                              </w:r>
                              <w:proofErr w:type="gramEnd"/>
                              <w:r w:rsidRPr="008C3F98">
                                <w:rPr>
                                  <w:sz w:val="20"/>
                                  <w:u w:val="single"/>
                                </w:rPr>
                                <w:t xml:space="preserve"> Interface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 name="Text Box 58"/>
                        <wps:cNvSpPr txBox="1"/>
                        <wps:spPr>
                          <a:xfrm>
                            <a:off x="2571115" y="539103"/>
                            <a:ext cx="1202690" cy="28829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62089A3" w14:textId="77777777" w:rsidR="008C3F98" w:rsidRPr="008C3F98" w:rsidRDefault="008C3F98">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8" name="Rectangle 38"/>
                        <wps:cNvSpPr/>
                        <wps:spPr>
                          <a:xfrm>
                            <a:off x="1304925" y="1266479"/>
                            <a:ext cx="238125" cy="473427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wps:spPr>
                          <a:xfrm>
                            <a:off x="28575" y="1314331"/>
                            <a:ext cx="1285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Text Box 59"/>
                        <wps:cNvSpPr txBox="1"/>
                        <wps:spPr>
                          <a:xfrm>
                            <a:off x="66675" y="971550"/>
                            <a:ext cx="1087755" cy="257063"/>
                          </a:xfrm>
                          <a:prstGeom prst="rect">
                            <a:avLst/>
                          </a:prstGeom>
                          <a:ln/>
                        </wps:spPr>
                        <wps:style>
                          <a:lnRef idx="2">
                            <a:schemeClr val="dk1"/>
                          </a:lnRef>
                          <a:fillRef idx="1">
                            <a:schemeClr val="lt1"/>
                          </a:fillRef>
                          <a:effectRef idx="0">
                            <a:schemeClr val="dk1"/>
                          </a:effectRef>
                          <a:fontRef idx="minor">
                            <a:schemeClr val="dk1"/>
                          </a:fontRef>
                        </wps:style>
                        <wps:txbx>
                          <w:txbxContent>
                            <w:p w14:paraId="6B0E3CA0" w14:textId="77777777" w:rsidR="00637130" w:rsidRPr="00BC32F3" w:rsidRDefault="00BC32F3" w:rsidP="00637130">
                              <w:pPr>
                                <w:rPr>
                                  <w:sz w:val="18"/>
                                </w:rPr>
                              </w:pPr>
                              <w:proofErr w:type="spellStart"/>
                              <w:proofErr w:type="gramStart"/>
                              <w:r w:rsidRPr="00BC32F3">
                                <w:rPr>
                                  <w:sz w:val="18"/>
                                </w:rPr>
                                <w:t>selectRoomChange</w:t>
                              </w:r>
                              <w:proofErr w:type="spellEnd"/>
                              <w:proofErr w:type="gramEnd"/>
                            </w:p>
                            <w:p w14:paraId="28E8EBBA" w14:textId="77777777" w:rsidR="00BC32F3" w:rsidRPr="00BC32F3" w:rsidRDefault="00BC32F3">
                              <w:pPr>
                                <w:rPr>
                                  <w:sz w:val="1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1" name="Straight Connector 61"/>
                        <wps:cNvCnPr/>
                        <wps:spPr>
                          <a:xfrm>
                            <a:off x="1543050" y="1285617"/>
                            <a:ext cx="180975" cy="0"/>
                          </a:xfrm>
                          <a:prstGeom prst="line">
                            <a:avLst/>
                          </a:prstGeom>
                        </wps:spPr>
                        <wps:style>
                          <a:lnRef idx="1">
                            <a:schemeClr val="dk1"/>
                          </a:lnRef>
                          <a:fillRef idx="0">
                            <a:schemeClr val="dk1"/>
                          </a:fillRef>
                          <a:effectRef idx="0">
                            <a:schemeClr val="dk1"/>
                          </a:effectRef>
                          <a:fontRef idx="minor">
                            <a:schemeClr val="tx1"/>
                          </a:fontRef>
                        </wps:style>
                        <wps:bodyPr/>
                      </wps:wsp>
                      <wps:wsp>
                        <wps:cNvPr id="62" name="Straight Connector 62"/>
                        <wps:cNvCnPr/>
                        <wps:spPr>
                          <a:xfrm>
                            <a:off x="1543050" y="5989821"/>
                            <a:ext cx="200025" cy="0"/>
                          </a:xfrm>
                          <a:prstGeom prst="line">
                            <a:avLst/>
                          </a:prstGeom>
                          <a:ln cap="flat">
                            <a:solidFill>
                              <a:schemeClr val="dk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a:off x="1733550" y="1295164"/>
                            <a:ext cx="0" cy="4705041"/>
                          </a:xfrm>
                          <a:prstGeom prst="line">
                            <a:avLst/>
                          </a:prstGeom>
                        </wps:spPr>
                        <wps:style>
                          <a:lnRef idx="1">
                            <a:schemeClr val="dk1"/>
                          </a:lnRef>
                          <a:fillRef idx="0">
                            <a:schemeClr val="dk1"/>
                          </a:fillRef>
                          <a:effectRef idx="0">
                            <a:schemeClr val="dk1"/>
                          </a:effectRef>
                          <a:fontRef idx="minor">
                            <a:schemeClr val="tx1"/>
                          </a:fontRef>
                        </wps:style>
                        <wps:bodyPr/>
                      </wps:wsp>
                      <wps:wsp>
                        <wps:cNvPr id="67" name="Text Box 67"/>
                        <wps:cNvSpPr txBox="1"/>
                        <wps:spPr>
                          <a:xfrm>
                            <a:off x="1619250" y="990476"/>
                            <a:ext cx="885190" cy="276121"/>
                          </a:xfrm>
                          <a:prstGeom prst="rect">
                            <a:avLst/>
                          </a:prstGeom>
                          <a:ln/>
                        </wps:spPr>
                        <wps:style>
                          <a:lnRef idx="2">
                            <a:schemeClr val="dk1"/>
                          </a:lnRef>
                          <a:fillRef idx="1">
                            <a:schemeClr val="lt1"/>
                          </a:fillRef>
                          <a:effectRef idx="0">
                            <a:schemeClr val="dk1"/>
                          </a:effectRef>
                          <a:fontRef idx="minor">
                            <a:schemeClr val="dk1"/>
                          </a:fontRef>
                        </wps:style>
                        <wps:txbx>
                          <w:txbxContent>
                            <w:p w14:paraId="4FD70542" w14:textId="77777777" w:rsidR="00637130" w:rsidRPr="00BC32F3" w:rsidRDefault="00637130" w:rsidP="00637130">
                              <w:pPr>
                                <w:rPr>
                                  <w:sz w:val="18"/>
                                </w:rPr>
                              </w:pPr>
                              <w:proofErr w:type="spellStart"/>
                              <w:proofErr w:type="gramStart"/>
                              <w:r>
                                <w:rPr>
                                  <w:sz w:val="18"/>
                                </w:rPr>
                                <w:t>displayOptions</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 name="Rectangle 68"/>
                        <wps:cNvSpPr/>
                        <wps:spPr>
                          <a:xfrm>
                            <a:off x="3114675" y="164767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Straight Arrow Connector 69"/>
                        <wps:cNvCnPr/>
                        <wps:spPr>
                          <a:xfrm>
                            <a:off x="1543050" y="1666617"/>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Text Box 70"/>
                        <wps:cNvSpPr txBox="1"/>
                        <wps:spPr>
                          <a:xfrm>
                            <a:off x="1676400" y="1356806"/>
                            <a:ext cx="1355725"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5952BBC3" w14:textId="77777777" w:rsidR="00E64F60" w:rsidRPr="00BC32F3" w:rsidRDefault="00E64F60" w:rsidP="00637130">
                              <w:pPr>
                                <w:rPr>
                                  <w:sz w:val="18"/>
                                </w:rPr>
                              </w:pPr>
                              <w:proofErr w:type="gramStart"/>
                              <w:r>
                                <w:rPr>
                                  <w:sz w:val="18"/>
                                </w:rPr>
                                <w:t>available(</w:t>
                              </w:r>
                              <w:proofErr w:type="gramEnd"/>
                              <w:r>
                                <w:rPr>
                                  <w:sz w:val="18"/>
                                </w:rPr>
                                <w:t>building, room)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1" name="Straight Arrow Connector 71"/>
                        <wps:cNvCnPr/>
                        <wps:spPr>
                          <a:xfrm flipH="1">
                            <a:off x="1571625" y="2561993"/>
                            <a:ext cx="1514475"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72" name="Text Box 72"/>
                        <wps:cNvSpPr txBox="1"/>
                        <wps:spPr>
                          <a:xfrm>
                            <a:off x="2066925" y="2248258"/>
                            <a:ext cx="642620" cy="241300"/>
                          </a:xfrm>
                          <a:prstGeom prst="rect">
                            <a:avLst/>
                          </a:prstGeom>
                          <a:ln/>
                        </wps:spPr>
                        <wps:style>
                          <a:lnRef idx="2">
                            <a:schemeClr val="dk1"/>
                          </a:lnRef>
                          <a:fillRef idx="1">
                            <a:schemeClr val="lt1"/>
                          </a:fillRef>
                          <a:effectRef idx="0">
                            <a:schemeClr val="dk1"/>
                          </a:effectRef>
                          <a:fontRef idx="minor">
                            <a:schemeClr val="dk1"/>
                          </a:fontRef>
                        </wps:style>
                        <wps:txbx>
                          <w:txbxContent>
                            <w:p w14:paraId="3EF48AEC" w14:textId="77777777" w:rsidR="00E64F60" w:rsidRPr="00E64F60" w:rsidRDefault="00E64F60" w:rsidP="00637130">
                              <w:pPr>
                                <w:rPr>
                                  <w:i/>
                                  <w:sz w:val="18"/>
                                </w:rPr>
                              </w:pPr>
                              <w:proofErr w:type="gramStart"/>
                              <w:r w:rsidRPr="00E64F60">
                                <w:rPr>
                                  <w:i/>
                                  <w:sz w:val="18"/>
                                </w:rPr>
                                <w:t>available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Straight Connector 73"/>
                        <wps:cNvCnPr/>
                        <wps:spPr>
                          <a:xfrm>
                            <a:off x="428625" y="6867683"/>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wps:spPr>
                          <a:xfrm>
                            <a:off x="438150" y="2800345"/>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75" name="Text Box 75"/>
                        <wps:cNvSpPr txBox="1"/>
                        <wps:spPr>
                          <a:xfrm>
                            <a:off x="561974" y="2941499"/>
                            <a:ext cx="31496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7C967C8F" w14:textId="77777777" w:rsidR="00644689" w:rsidRPr="00BC32F3" w:rsidRDefault="00644689" w:rsidP="00637130">
                              <w:pPr>
                                <w:rPr>
                                  <w:sz w:val="18"/>
                                </w:rPr>
                              </w:pPr>
                              <w:proofErr w:type="gramStart"/>
                              <w:r>
                                <w:rPr>
                                  <w:sz w:val="18"/>
                                </w:rPr>
                                <w:t>alt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6" name="Text Box 76"/>
                        <wps:cNvSpPr txBox="1"/>
                        <wps:spPr>
                          <a:xfrm>
                            <a:off x="1895474" y="2968744"/>
                            <a:ext cx="1038225"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459A912C" w14:textId="77777777" w:rsidR="00644689" w:rsidRPr="00BC32F3" w:rsidRDefault="00100FC7" w:rsidP="00637130">
                              <w:pPr>
                                <w:rPr>
                                  <w:sz w:val="18"/>
                                </w:rPr>
                              </w:pPr>
                              <w:r>
                                <w:rPr>
                                  <w:sz w:val="18"/>
                                </w:rPr>
                                <w:t>[</w:t>
                              </w:r>
                              <w:proofErr w:type="gramStart"/>
                              <w:r>
                                <w:rPr>
                                  <w:sz w:val="18"/>
                                </w:rPr>
                                <w:t>available</w:t>
                              </w:r>
                              <w:proofErr w:type="gramEnd"/>
                              <w:r>
                                <w:rPr>
                                  <w:sz w:val="18"/>
                                </w:rPr>
                                <w:t xml:space="preserve"> == true]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7" name="Rectangle 77"/>
                        <wps:cNvSpPr/>
                        <wps:spPr>
                          <a:xfrm>
                            <a:off x="3114675" y="3676058"/>
                            <a:ext cx="238125" cy="6479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1543050" y="367639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Rectangle 79"/>
                        <wps:cNvSpPr/>
                        <wps:spPr>
                          <a:xfrm>
                            <a:off x="3105150" y="5295636"/>
                            <a:ext cx="238125" cy="9145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Straight Arrow Connector 80"/>
                        <wps:cNvCnPr/>
                        <wps:spPr>
                          <a:xfrm flipH="1">
                            <a:off x="266701" y="391419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81" name="Text Box 81"/>
                        <wps:cNvSpPr txBox="1"/>
                        <wps:spPr>
                          <a:xfrm>
                            <a:off x="1885949" y="337258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1073BC9F" w14:textId="77777777" w:rsidR="00CA30CA" w:rsidRPr="00BC32F3" w:rsidRDefault="00CA30CA"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Text Box 82"/>
                        <wps:cNvSpPr txBox="1"/>
                        <wps:spPr>
                          <a:xfrm>
                            <a:off x="391160" y="3625805"/>
                            <a:ext cx="7397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03AA18F" w14:textId="77777777" w:rsidR="00CA30CA" w:rsidRPr="00BC32F3" w:rsidRDefault="00D35FF7" w:rsidP="00637130">
                              <w:pPr>
                                <w:rPr>
                                  <w:sz w:val="18"/>
                                </w:rPr>
                              </w:pPr>
                              <w:proofErr w:type="spellStart"/>
                              <w:proofErr w:type="gramStart"/>
                              <w:r>
                                <w:rPr>
                                  <w:sz w:val="18"/>
                                </w:rPr>
                                <w:t>successMsg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3" name="Straight Arrow Connector 83"/>
                        <wps:cNvCnPr/>
                        <wps:spPr>
                          <a:xfrm flipH="1">
                            <a:off x="266701" y="434203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85" name="Text Box 85"/>
                        <wps:cNvSpPr txBox="1"/>
                        <wps:spPr>
                          <a:xfrm>
                            <a:off x="572135" y="406211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3AA28F8" w14:textId="77777777" w:rsidR="00D35FF7" w:rsidRPr="00BC32F3" w:rsidRDefault="00D35FF7"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6" name="Straight Connector 86"/>
                        <wps:cNvCnPr/>
                        <wps:spPr>
                          <a:xfrm>
                            <a:off x="123825" y="4723971"/>
                            <a:ext cx="45339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87" name="Text Box 87"/>
                        <wps:cNvSpPr txBox="1"/>
                        <wps:spPr>
                          <a:xfrm>
                            <a:off x="542924" y="4842924"/>
                            <a:ext cx="450850" cy="24003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62A4DDC" w14:textId="77777777" w:rsidR="00DC05C1" w:rsidRPr="00BC32F3" w:rsidRDefault="00DC05C1" w:rsidP="00637130">
                              <w:pPr>
                                <w:rPr>
                                  <w:sz w:val="18"/>
                                </w:rPr>
                              </w:pPr>
                              <w:r>
                                <w:rPr>
                                  <w:sz w:val="18"/>
                                </w:rPr>
                                <w:t>[</w:t>
                              </w:r>
                              <w:proofErr w:type="gramStart"/>
                              <w:r>
                                <w:rPr>
                                  <w:sz w:val="18"/>
                                </w:rPr>
                                <w:t>else</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Straight Arrow Connector 88"/>
                        <wps:cNvCnPr/>
                        <wps:spPr>
                          <a:xfrm>
                            <a:off x="1543050" y="5295642"/>
                            <a:ext cx="1543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Straight Arrow Connector 89"/>
                        <wps:cNvCnPr/>
                        <wps:spPr>
                          <a:xfrm flipH="1">
                            <a:off x="266701" y="5533444"/>
                            <a:ext cx="1009649"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90" name="Text Box 90"/>
                        <wps:cNvSpPr txBox="1"/>
                        <wps:spPr>
                          <a:xfrm>
                            <a:off x="1885949" y="4991832"/>
                            <a:ext cx="118999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2A447257" w14:textId="77777777" w:rsidR="00DC05C1" w:rsidRPr="00BC32F3" w:rsidRDefault="00DC05C1" w:rsidP="00637130">
                              <w:pPr>
                                <w:rPr>
                                  <w:sz w:val="18"/>
                                </w:rPr>
                              </w:pPr>
                              <w:proofErr w:type="spellStart"/>
                              <w:proofErr w:type="gramStart"/>
                              <w:r>
                                <w:rPr>
                                  <w:sz w:val="18"/>
                                </w:rPr>
                                <w:t>updateAvailability</w:t>
                              </w:r>
                              <w:proofErr w:type="spellEnd"/>
                              <w:r>
                                <w:rPr>
                                  <w:sz w:val="18"/>
                                </w:rPr>
                                <w:t>(</w:t>
                              </w:r>
                              <w:proofErr w:type="gramEnd"/>
                              <w:r>
                                <w:rPr>
                                  <w:sz w:val="18"/>
                                </w:rPr>
                                <w:t>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391160" y="5236011"/>
                            <a:ext cx="752475"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5465A809" w14:textId="77777777" w:rsidR="00DC05C1" w:rsidRPr="00BC32F3" w:rsidRDefault="00DC05C1" w:rsidP="00637130">
                              <w:pPr>
                                <w:rPr>
                                  <w:sz w:val="18"/>
                                </w:rPr>
                              </w:pPr>
                              <w:proofErr w:type="spellStart"/>
                              <w:proofErr w:type="gramStart"/>
                              <w:r>
                                <w:rPr>
                                  <w:sz w:val="18"/>
                                </w:rPr>
                                <w:t>notFirstMsg</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Straight Arrow Connector 92"/>
                        <wps:cNvCnPr/>
                        <wps:spPr>
                          <a:xfrm flipH="1">
                            <a:off x="266701" y="5961284"/>
                            <a:ext cx="1009649" cy="0"/>
                          </a:xfrm>
                          <a:prstGeom prst="straightConnector1">
                            <a:avLst/>
                          </a:prstGeom>
                          <a:ln>
                            <a:prstDash val="lgDash"/>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93" name="Text Box 93"/>
                        <wps:cNvSpPr txBox="1"/>
                        <wps:spPr>
                          <a:xfrm>
                            <a:off x="572135" y="5681365"/>
                            <a:ext cx="367030" cy="240030"/>
                          </a:xfrm>
                          <a:prstGeom prst="rect">
                            <a:avLst/>
                          </a:prstGeom>
                          <a:ln/>
                        </wps:spPr>
                        <wps:style>
                          <a:lnRef idx="2">
                            <a:schemeClr val="dk1"/>
                          </a:lnRef>
                          <a:fillRef idx="1">
                            <a:schemeClr val="lt1"/>
                          </a:fillRef>
                          <a:effectRef idx="0">
                            <a:schemeClr val="dk1"/>
                          </a:effectRef>
                          <a:fontRef idx="minor">
                            <a:schemeClr val="dk1"/>
                          </a:fontRef>
                        </wps:style>
                        <wps:txbx>
                          <w:txbxContent>
                            <w:p w14:paraId="01E1DDEC" w14:textId="77777777" w:rsidR="00DC05C1" w:rsidRPr="00BC32F3" w:rsidRDefault="00DC05C1" w:rsidP="00637130">
                              <w:pPr>
                                <w:rPr>
                                  <w:sz w:val="18"/>
                                </w:rPr>
                              </w:pPr>
                              <w:proofErr w:type="gramStart"/>
                              <w:r>
                                <w:rPr>
                                  <w:sz w:val="18"/>
                                </w:rPr>
                                <w:t>exit</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4" name="Straight Connector 94"/>
                        <wps:cNvCnPr/>
                        <wps:spPr>
                          <a:xfrm>
                            <a:off x="4657725" y="2800348"/>
                            <a:ext cx="0" cy="4067707"/>
                          </a:xfrm>
                          <a:prstGeom prst="line">
                            <a:avLst/>
                          </a:prstGeom>
                        </wps:spPr>
                        <wps:style>
                          <a:lnRef idx="1">
                            <a:schemeClr val="dk1"/>
                          </a:lnRef>
                          <a:fillRef idx="0">
                            <a:schemeClr val="dk1"/>
                          </a:fillRef>
                          <a:effectRef idx="0">
                            <a:schemeClr val="dk1"/>
                          </a:effectRef>
                          <a:fontRef idx="minor">
                            <a:schemeClr val="tx1"/>
                          </a:fontRef>
                        </wps:style>
                        <wps:bodyPr/>
                      </wps:wsp>
                      <wps:wsp>
                        <wps:cNvPr id="95" name="Straight Connector 95"/>
                        <wps:cNvCnPr/>
                        <wps:spPr>
                          <a:xfrm>
                            <a:off x="428625" y="2800718"/>
                            <a:ext cx="4219575" cy="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Straight Connector 96"/>
                        <wps:cNvCnPr/>
                        <wps:spPr>
                          <a:xfrm>
                            <a:off x="3228976" y="847725"/>
                            <a:ext cx="0" cy="770060"/>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a:endCxn id="77" idx="0"/>
                        </wps:cNvCnPr>
                        <wps:spPr>
                          <a:xfrm>
                            <a:off x="3228976" y="2561837"/>
                            <a:ext cx="4762" cy="1113887"/>
                          </a:xfrm>
                          <a:prstGeom prst="line">
                            <a:avLst/>
                          </a:prstGeom>
                          <a:ln>
                            <a:prstDash val="lgDashDotDot"/>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91385ED" id="Canvas 3" o:spid="_x0000_s1079" editas="canvas" style="width:6in;height:549.75pt;mso-position-horizontal-relative:char;mso-position-vertical-relative:line" coordsize="54864,6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">
                <v:shape id="_x0000_s1080" type="#_x0000_t75" style="position:absolute;width:54864;height:69811;visibility:visible;mso-wrap-style:square">
                  <v:fill o:detectmouseclick="t"/>
                  <v:path o:connecttype="none"/>
                </v:shape>
                <v:shape id="Text Box 21" o:spid="_x0000_s1081" type="#_x0000_t202" style="position:absolute;left:1143;top:1139;width:23348;height:314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wsQA&#10;AADbAAAADwAAAGRycy9kb3ducmV2LnhtbESP3YrCMBSE7wXfIRzBO01VFKmmZREFQRB1F3Yvj83p&#10;D9uclCZqfXuzsODlMDPfMOu0M7W4U+sqywom4wgEcWZ1xYWCr8/daAnCeWSNtWVS8CQHadLvrTHW&#10;9sFnul98IQKEXYwKSu+bWEqXlWTQjW1DHLzctgZ9kG0hdYuPADe1nEbRQhqsOCyU2NCmpOz3cjMK&#10;jpuFnc+u3TLfng72XOQz+TP/Vmo46D5WIDx1/h3+b++1gukE/r6EHyC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GfsLEAAAA2wAAAA8AAAAAAAAAAAAAAAAAmAIAAGRycy9k&#10;b3ducmV2LnhtbFBLBQYAAAAABAAEAPUAAACJAwAAAAA=&#10;" fillcolor="white [3201]" strokeweight=".5pt">
                  <v:textbox>
                    <w:txbxContent>
                      <w:p w14:paraId="7503259E" w14:textId="77777777" w:rsidR="00983BB1" w:rsidRDefault="00983BB1">
                        <w:proofErr w:type="spellStart"/>
                        <w:proofErr w:type="gramStart"/>
                        <w:r>
                          <w:t>sd</w:t>
                        </w:r>
                        <w:proofErr w:type="spellEnd"/>
                        <w:proofErr w:type="gramEnd"/>
                        <w:r>
                          <w:t xml:space="preserve"> Request Room Change (void) : void</w:t>
                        </w:r>
                      </w:p>
                    </w:txbxContent>
                  </v:textbox>
                </v:shape>
                <v:shape id="Text Box 37" o:spid="_x0000_s1082" type="#_x0000_t202" style="position:absolute;left:8858;top:5406;width:10896;height:28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l+isYA&#10;AADbAAAADwAAAGRycy9kb3ducmV2LnhtbESPQWvCQBSE7wX/w/IEL6VuNKUtqauIKCi9GJVib4/s&#10;axLMvo3Z1cR/7xYKHoeZ+YaZzDpTiSs1rrSsYDSMQBBnVpecKzjsVy8fIJxH1lhZJgU3cjCb9p4m&#10;mGjbckrXnc9FgLBLUEHhfZ1I6bKCDLqhrYmD92sbgz7IJpe6wTbATSXHUfQmDZYcFgqsaVFQdtpd&#10;jILvQ3U8b236tV4+x8f0sv+JX9uNUoN+N/8E4anzj/B/e60VxO/w9yX8A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Yl+isYAAADbAAAADwAAAAAAAAAAAAAAAACYAgAAZHJz&#10;L2Rvd25yZXYueG1sUEsFBgAAAAAEAAQA9QAAAIsDAAAAAA==&#10;" fillcolor="white [3201]" strokecolor="#5b9bd5 [3204]" strokeweight="1pt">
                  <v:textbox>
                    <w:txbxContent>
                      <w:p w14:paraId="31914D1D" w14:textId="77777777" w:rsidR="00983BB1" w:rsidRPr="008C3F98" w:rsidRDefault="008C3F98">
                        <w:pPr>
                          <w:rPr>
                            <w:sz w:val="20"/>
                            <w:u w:val="single"/>
                          </w:rPr>
                        </w:pPr>
                        <w:proofErr w:type="gramStart"/>
                        <w:r w:rsidRPr="008C3F98">
                          <w:rPr>
                            <w:sz w:val="20"/>
                            <w:u w:val="single"/>
                          </w:rPr>
                          <w:t>holder :</w:t>
                        </w:r>
                        <w:proofErr w:type="gramEnd"/>
                        <w:r w:rsidRPr="008C3F98">
                          <w:rPr>
                            <w:sz w:val="20"/>
                            <w:u w:val="single"/>
                          </w:rPr>
                          <w:t xml:space="preserve"> Interface</w:t>
                        </w:r>
                      </w:p>
                    </w:txbxContent>
                  </v:textbox>
                </v:shape>
                <v:shape id="Text Box 58" o:spid="_x0000_s1083" type="#_x0000_t202" style="position:absolute;left:25711;top:5391;width:12027;height:28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kPWMQA&#10;AADbAAAADwAAAGRycy9kb3ducmV2LnhtbERPTWvCQBC9C/0PyxR6EbOxWpHoKlJasPRioki8Ddlp&#10;EpqdTbOrSf999yD0+Hjf6+1gGnGjztWWFUyjGARxYXXNpYLT8X2yBOE8ssbGMin4JQfbzcNojYm2&#10;Pad0y3wpQgi7BBVU3reJlK6oyKCLbEscuC/bGfQBdqXUHfYh3DTyOY4X0mDNoaHCll4rKr6zq1Fw&#10;PjX5z8Gmn/u38SxPr8fLbN5/KPX0OOxWIDwN/l98d++1gpcwNnwJP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JD1jEAAAA2wAAAA8AAAAAAAAAAAAAAAAAmAIAAGRycy9k&#10;b3ducmV2LnhtbFBLBQYAAAAABAAEAPUAAACJAwAAAAA=&#10;" fillcolor="white [3201]" strokecolor="#5b9bd5 [3204]" strokeweight="1pt">
                  <v:textbox>
                    <w:txbxContent>
                      <w:p w14:paraId="562089A3" w14:textId="77777777" w:rsidR="008C3F98" w:rsidRPr="008C3F98" w:rsidRDefault="008C3F98">
                        <w:pPr>
                          <w:rPr>
                            <w:sz w:val="20"/>
                            <w:u w:val="single"/>
                          </w:rPr>
                        </w:pPr>
                        <w:proofErr w:type="spellStart"/>
                        <w:proofErr w:type="gramStart"/>
                        <w:r>
                          <w:rPr>
                            <w:sz w:val="20"/>
                            <w:u w:val="single"/>
                          </w:rPr>
                          <w:t>db</w:t>
                        </w:r>
                        <w:proofErr w:type="spellEnd"/>
                        <w:r w:rsidRPr="008C3F98">
                          <w:rPr>
                            <w:sz w:val="20"/>
                            <w:u w:val="single"/>
                          </w:rPr>
                          <w:t xml:space="preserve"> :</w:t>
                        </w:r>
                        <w:proofErr w:type="gramEnd"/>
                        <w:r w:rsidRPr="008C3F98">
                          <w:rPr>
                            <w:sz w:val="20"/>
                            <w:u w:val="single"/>
                          </w:rPr>
                          <w:t xml:space="preserve"> </w:t>
                        </w:r>
                        <w:proofErr w:type="spellStart"/>
                        <w:r>
                          <w:rPr>
                            <w:sz w:val="20"/>
                            <w:u w:val="single"/>
                          </w:rPr>
                          <w:t>HousingRecord</w:t>
                        </w:r>
                        <w:proofErr w:type="spellEnd"/>
                      </w:p>
                    </w:txbxContent>
                  </v:textbox>
                </v:shape>
                <v:rect id="Rectangle 38" o:spid="_x0000_s1084" style="position:absolute;left:13049;top:12664;width:2381;height:473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Prkb8A&#10;AADbAAAADwAAAGRycy9kb3ducmV2LnhtbERPy4rCMBTdC/MP4QruNHUKotUozkh1llofs700d9pi&#10;c1OaqPXvJwvB5eG8F6vO1OJOrassKxiPIhDEudUVFwpOx3Q4BeE8ssbaMil4koPV8qO3wETbBx/o&#10;nvlChBB2CSoovW8SKV1ekkE3sg1x4P5sa9AH2BZSt/gI4aaWn1E0kQYrDg0lNvRdUn7NbkbBLd9+&#10;/RbNer9JY95JO56Z80UrNeh36zkIT51/i1/uH60gDmPDl/AD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uRvwAAANsAAAAPAAAAAAAAAAAAAAAAAJgCAABkcnMvZG93bnJl&#10;di54bWxQSwUGAAAAAAQABAD1AAAAhAMAAAAA&#10;" fillcolor="white [3201]" strokecolor="#70ad47 [3209]" strokeweight="1pt"/>
                <v:shape id="Straight Arrow Connector 50" o:spid="_x0000_s1085" type="#_x0000_t32" style="position:absolute;left:285;top:13143;width:1285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Iwor0AAADbAAAADwAAAGRycy9kb3ducmV2LnhtbERPyQrCMBC9C/5DGMGbpgqKVqO4IKg3&#10;FzwPzdgWm0ltoq1/bw6Cx8fb58vGFOJNlcstKxj0IxDEidU5pwqul11vAsJ5ZI2FZVLwIQfLRbs1&#10;x1jbmk/0PvtUhBB2MSrIvC9jKV2SkUHXtyVx4O62MugDrFKpK6xDuCnkMIrG0mDOoSHDkjYZJY/z&#10;yyio0d+m61X63Ky3h30zKp7jy/WoVLfTrGYgPDX+L/6591rBK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KQCMKK9AAAA2wAAAA8AAAAAAAAAAAAAAAAAoQIA&#10;AGRycy9kb3ducmV2LnhtbFBLBQYAAAAABAAEAPkAAACLAwAAAAA=&#10;" strokecolor="black [3200]" strokeweight=".5pt">
                  <v:stroke endarrow="block" joinstyle="miter"/>
                </v:shape>
                <v:shape id="Text Box 59" o:spid="_x0000_s1086" type="#_x0000_t202" style="position:absolute;left:666;top:9715;width:10878;height:257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LWOMQA&#10;AADbAAAADwAAAGRycy9kb3ducmV2LnhtbESPQWvCQBSE7wX/w/KE3urGFEsbXUVCW3rVptDeHtln&#10;EpJ9G3Y3Gv31riD0OMzMN8xqM5pOHMn5xrKC+SwBQVxa3XCloPj+eHoF4QOyxs4yKTiTh8168rDC&#10;TNsT7+i4D5WIEPYZKqhD6DMpfVmTQT+zPXH0DtYZDFG6SmqHpwg3nUyT5EUabDgu1NhTXlPZ7gej&#10;4PI8XH4L/TcsPtPOtT/63PbvuVKP03G7BBFoDP/he/tLK1i8we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i1jjEAAAA2wAAAA8AAAAAAAAAAAAAAAAAmAIAAGRycy9k&#10;b3ducmV2LnhtbFBLBQYAAAAABAAEAPUAAACJAwAAAAA=&#10;" fillcolor="white [3201]" strokecolor="black [3200]" strokeweight="1pt">
                  <v:textbox>
                    <w:txbxContent>
                      <w:p w14:paraId="6B0E3CA0" w14:textId="77777777" w:rsidR="00637130" w:rsidRPr="00BC32F3" w:rsidRDefault="00BC32F3" w:rsidP="00637130">
                        <w:pPr>
                          <w:rPr>
                            <w:sz w:val="18"/>
                          </w:rPr>
                        </w:pPr>
                        <w:proofErr w:type="spellStart"/>
                        <w:proofErr w:type="gramStart"/>
                        <w:r w:rsidRPr="00BC32F3">
                          <w:rPr>
                            <w:sz w:val="18"/>
                          </w:rPr>
                          <w:t>selectRoomChange</w:t>
                        </w:r>
                        <w:proofErr w:type="spellEnd"/>
                        <w:proofErr w:type="gramEnd"/>
                      </w:p>
                      <w:p w14:paraId="28E8EBBA" w14:textId="77777777" w:rsidR="00BC32F3" w:rsidRPr="00BC32F3" w:rsidRDefault="00BC32F3">
                        <w:pPr>
                          <w:rPr>
                            <w:sz w:val="18"/>
                          </w:rPr>
                        </w:pPr>
                      </w:p>
                    </w:txbxContent>
                  </v:textbox>
                </v:shape>
                <v:line id="Straight Connector 61" o:spid="_x0000_s1087" style="position:absolute;visibility:visible;mso-wrap-style:square" from="15430,12856" to="17240,12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upVcQAAADbAAAADwAAAGRycy9kb3ducmV2LnhtbESPQWvCQBSE70L/w/IKXqRuVBCbukoR&#10;BUFRG5eeH9nXJDT7NmRXTf99VxA8DjPzDTNfdrYWV2p95VjBaJiAIM6dqbhQoM+btxkIH5AN1o5J&#10;wR95WC5eenNMjbvxF12zUIgIYZ+igjKEJpXS5yVZ9EPXEEfvx7UWQ5RtIU2Ltwi3tRwnyVRarDgu&#10;lNjQqqT8N7tYBTv9/j2YHGda23N2wJOu1sf9Sqn+a/f5ASJQF57hR3trFExHcP8Sf4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i6lVxAAAANsAAAAPAAAAAAAAAAAA&#10;AAAAAKECAABkcnMvZG93bnJldi54bWxQSwUGAAAAAAQABAD5AAAAkgMAAAAA&#10;" strokecolor="black [3200]" strokeweight=".5pt">
                  <v:stroke joinstyle="miter"/>
                </v:line>
                <v:line id="Straight Connector 62" o:spid="_x0000_s1088" style="position:absolute;visibility:visible;mso-wrap-style:square" from="15430,59898" to="17430,598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gXKcEAAADbAAAADwAAAGRycy9kb3ducmV2LnhtbESP0YrCMBRE3wX/IVzBN03VIlJNiygL&#10;Pgm6fsClubZlm5tsk2rXr98sCPs4zMwZZlcMphUP6nxjWcFinoAgLq1uuFJw+/yYbUD4gKyxtUwK&#10;fshDkY9HO8y0ffKFHtdQiQhhn6GCOgSXSenLmgz6uXXE0bvbzmCIsquk7vAZ4aaVyyRZS4MNx4Ua&#10;HR1qKr+uvVGgy9S9+GbYrY7f/eacnm2a9kpNJ8N+CyLQEP7D7/ZJK1gv4e9L/AEy/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mBcpwQAAANsAAAAPAAAAAAAAAAAAAAAA&#10;AKECAABkcnMvZG93bnJldi54bWxQSwUGAAAAAAQABAD5AAAAjwMAAAAA&#10;" strokecolor="black [3200]" strokeweight=".5pt">
                  <v:stroke startarrow="open" joinstyle="miter"/>
                </v:line>
                <v:line id="Straight Connector 63" o:spid="_x0000_s1089" style="position:absolute;visibility:visible;mso-wrap-style:square" from="17335,12951" to="17335,600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SucQAAADbAAAADwAAAGRycy9kb3ducmV2LnhtbESPQWvCQBSE74L/YXlCL1I3VhBNXUXE&#10;gqBojUvPj+xrEsy+Ddmtpv++Kwg9DjPzDbNYdbYWN2p95VjBeJSAIM6dqbhQoC8frzMQPiAbrB2T&#10;gl/ysFr2ewtMjbvzmW5ZKESEsE9RQRlCk0rp85Is+pFriKP37VqLIcq2kKbFe4TbWr4lyVRarDgu&#10;lNjQpqT8mv1YBXs9/xpOTjOt7SU74qeutqfDRqmXQbd+BxGoC//hZ3tnFEwn8PgSf4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FZK5xAAAANsAAAAPAAAAAAAAAAAA&#10;AAAAAKECAABkcnMvZG93bnJldi54bWxQSwUGAAAAAAQABAD5AAAAkgMAAAAA&#10;" strokecolor="black [3200]" strokeweight=".5pt">
                  <v:stroke joinstyle="miter"/>
                </v:line>
                <v:shape id="Text Box 67" o:spid="_x0000_s1090" type="#_x0000_t202" style="position:absolute;left:16192;top:9904;width:8852;height:2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0tbMQA&#10;AADbAAAADwAAAGRycy9kb3ducmV2LnhtbESPQWvCQBSE74X+h+UVvOmmkWpJXaUEFa/VFNrbI/ua&#10;hGTfht2NRn99tyD0OMzMN8xqM5pOnMn5xrKC51kCgri0uuFKQXHaTV9B+ICssbNMCq7kYbN+fFhh&#10;pu2FP+h8DJWIEPYZKqhD6DMpfVmTQT+zPXH0fqwzGKJ0ldQOLxFuOpkmyUIabDgu1NhTXlPZHgej&#10;4DYfbl+F/h5e9mnn2k99bfttrtTkaXx/AxFoDP/he/ugFSyW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dLWzEAAAA2wAAAA8AAAAAAAAAAAAAAAAAmAIAAGRycy9k&#10;b3ducmV2LnhtbFBLBQYAAAAABAAEAPUAAACJAwAAAAA=&#10;" fillcolor="white [3201]" strokecolor="black [3200]" strokeweight="1pt">
                  <v:textbox>
                    <w:txbxContent>
                      <w:p w14:paraId="4FD70542" w14:textId="77777777" w:rsidR="00637130" w:rsidRPr="00BC32F3" w:rsidRDefault="00637130" w:rsidP="00637130">
                        <w:pPr>
                          <w:rPr>
                            <w:sz w:val="18"/>
                          </w:rPr>
                        </w:pPr>
                        <w:proofErr w:type="spellStart"/>
                        <w:proofErr w:type="gramStart"/>
                        <w:r>
                          <w:rPr>
                            <w:sz w:val="18"/>
                          </w:rPr>
                          <w:t>displayOptions</w:t>
                        </w:r>
                        <w:proofErr w:type="spellEnd"/>
                        <w:proofErr w:type="gramEnd"/>
                      </w:p>
                    </w:txbxContent>
                  </v:textbox>
                </v:shape>
                <v:rect id="Rectangle 68" o:spid="_x0000_s1091" style="position:absolute;left:31146;top:16476;width:2382;height:9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DEjL8A&#10;AADbAAAADwAAAGRycy9kb3ducmV2LnhtbERPTYvCMBC9C/sfwgjeNHUFcatR3JWqR+2qex2a2bbY&#10;TEqTav335iB4fLzvxaozlbhR40rLCsajCARxZnXJuYLTbzKcgXAeWWNlmRQ8yMFq+dFbYKztnY90&#10;S30uQgi7GBUU3texlC4ryKAb2Zo4cP+2MegDbHKpG7yHcFPJzyiaSoMlh4YCa/opKLumrVHQZtvv&#10;v7xeHzbJhHfSjr/M+aKVGvS79RyEp86/xS/3XiuYhrHhS/gBcvk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MMSMvwAAANsAAAAPAAAAAAAAAAAAAAAAAJgCAABkcnMvZG93bnJl&#10;di54bWxQSwUGAAAAAAQABAD1AAAAhAMAAAAA&#10;" fillcolor="white [3201]" strokecolor="#70ad47 [3209]" strokeweight="1pt"/>
                <v:shape id="Straight Arrow Connector 69" o:spid="_x0000_s1092" type="#_x0000_t32" style="position:absolute;left:15430;top:1666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TgsIAAADbAAAADwAAAGRycy9kb3ducmV2LnhtbESPQYvCMBSE7wv+h/AEb2uqYFmraVEX&#10;Qb2tiudH82yLzUttsrb+eyMs7HGYmW+YZdabWjyodZVlBZNxBII4t7riQsH5tP38AuE8ssbaMil4&#10;koMsHXwsMdG24x96HH0hAoRdggpK75tESpeXZNCNbUMcvKttDfog20LqFrsAN7WcRlEsDVYcFkps&#10;aFNSfjv+GgUd+st8vSrum/X3ftfP6nt8Oh+UGg371QKEp97/h//aO60gnsP7S/gBM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RTgsIAAADbAAAADwAAAAAAAAAAAAAA&#10;AAChAgAAZHJzL2Rvd25yZXYueG1sUEsFBgAAAAAEAAQA+QAAAJADAAAAAA==&#10;" strokecolor="black [3200]" strokeweight=".5pt">
                  <v:stroke endarrow="block" joinstyle="miter"/>
                </v:shape>
                <v:shape id="Text Box 70" o:spid="_x0000_s1093" type="#_x0000_t202" style="position:absolute;left:16764;top:13568;width:13557;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0jxcAA&#10;AADbAAAADwAAAGRycy9kb3ducmV2LnhtbERPy4rCMBTdC/MP4Q7MTtNx8EE1yiAqbscH6O7SXNvS&#10;5qYkqVa/3iwGXB7Oe77sTC1u5HxpWcH3IAFBnFldcq7geNj0pyB8QNZYWyYFD/KwXHz05phqe+c/&#10;uu1DLmII+xQVFCE0qZQ+K8igH9iGOHJX6wyGCF0utcN7DDe1HCbJWBosOTYU2NCqoKzat0bB86d9&#10;no/60o62w9pVJ/2omvVKqa/P7ncGIlAX3uJ/904rmMT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G0jxcAAAADbAAAADwAAAAAAAAAAAAAAAACYAgAAZHJzL2Rvd25y&#10;ZXYueG1sUEsFBgAAAAAEAAQA9QAAAIUDAAAAAA==&#10;" fillcolor="white [3201]" strokecolor="black [3200]" strokeweight="1pt">
                  <v:textbox>
                    <w:txbxContent>
                      <w:p w14:paraId="5952BBC3" w14:textId="77777777" w:rsidR="00E64F60" w:rsidRPr="00BC32F3" w:rsidRDefault="00E64F60" w:rsidP="00637130">
                        <w:pPr>
                          <w:rPr>
                            <w:sz w:val="18"/>
                          </w:rPr>
                        </w:pPr>
                        <w:proofErr w:type="gramStart"/>
                        <w:r>
                          <w:rPr>
                            <w:sz w:val="18"/>
                          </w:rPr>
                          <w:t>available(</w:t>
                        </w:r>
                        <w:proofErr w:type="gramEnd"/>
                        <w:r>
                          <w:rPr>
                            <w:sz w:val="18"/>
                          </w:rPr>
                          <w:t>building, room)</w:t>
                        </w:r>
                      </w:p>
                    </w:txbxContent>
                  </v:textbox>
                </v:shape>
                <v:shape id="Straight Arrow Connector 71" o:spid="_x0000_s1094" type="#_x0000_t32" style="position:absolute;left:15716;top:25619;width:1514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PVMMAAADbAAAADwAAAGRycy9kb3ducmV2LnhtbESP0WqDQBRE3wv5h+UG+lZXa2mCySaE&#10;QCF5q9EPuLg3KnHvirtR06/PFgp9HGbmDLPdz6YTIw2utawgiWIQxJXVLdcKyuLrbQ3CeWSNnWVS&#10;8CAH+93iZYuZthPnNF58LQKEXYYKGu/7TEpXNWTQRbYnDt7VDgZ9kEMt9YBTgJtOvsfxpzTYclho&#10;sKdjQ9XtcjcK2nNamh/+WKdFUU3ddzJO+f2q1OtyPmxAeJr9f/ivfdIKVgn8fgk/QO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Wz1TDAAAA2wAAAA8AAAAAAAAAAAAA&#10;AAAAoQIAAGRycy9kb3ducmV2LnhtbFBLBQYAAAAABAAEAPkAAACRAwAAAAA=&#10;" strokecolor="black [3200]" strokeweight=".5pt">
                  <v:stroke dashstyle="longDash" endarrow="block" joinstyle="miter"/>
                </v:shape>
                <v:shape id="Text Box 72" o:spid="_x0000_s1095" type="#_x0000_t202" style="position:absolute;left:20669;top:22482;width:6426;height:24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YKcQA&#10;AADbAAAADwAAAGRycy9kb3ducmV2LnhtbESPT2vCQBTE74V+h+UVvNVNI60luoqISq/+g3p7ZF+T&#10;kOzbsLvR6Kd3BaHHYWZ+w0znvWnEmZyvLCv4GCYgiHOrKy4UHPbr928QPiBrbCyTgit5mM9eX6aY&#10;aXvhLZ13oRARwj5DBWUIbSalz0sy6Ie2JY7en3UGQ5SukNrhJcJNI9Mk+ZIGK44LJba0LCmvd51R&#10;cBt1t9+DPnWfm7Rx9VFf63a1VGrw1i8mIAL14T/8bP9oBeMUHl/iD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zGCnEAAAA2wAAAA8AAAAAAAAAAAAAAAAAmAIAAGRycy9k&#10;b3ducmV2LnhtbFBLBQYAAAAABAAEAPUAAACJAwAAAAA=&#10;" fillcolor="white [3201]" strokecolor="black [3200]" strokeweight="1pt">
                  <v:textbox>
                    <w:txbxContent>
                      <w:p w14:paraId="3EF48AEC" w14:textId="77777777" w:rsidR="00E64F60" w:rsidRPr="00E64F60" w:rsidRDefault="00E64F60" w:rsidP="00637130">
                        <w:pPr>
                          <w:rPr>
                            <w:i/>
                            <w:sz w:val="18"/>
                          </w:rPr>
                        </w:pPr>
                        <w:proofErr w:type="gramStart"/>
                        <w:r w:rsidRPr="00E64F60">
                          <w:rPr>
                            <w:i/>
                            <w:sz w:val="18"/>
                          </w:rPr>
                          <w:t>available</w:t>
                        </w:r>
                        <w:proofErr w:type="gramEnd"/>
                      </w:p>
                    </w:txbxContent>
                  </v:textbox>
                </v:shape>
                <v:line id="Straight Connector 73" o:spid="_x0000_s1096" style="position:absolute;visibility:visible;mso-wrap-style:square" from="4286,68676" to="46482,686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wEZMUAAADbAAAADwAAAGRycy9kb3ducmV2LnhtbESPQWvCQBSE70L/w/IKXkQ3KrSaukoR&#10;hYJFa1w8P7KvSWj2bciumv57t1DwOMzMN8xi1dlaXKn1lWMF41ECgjh3puJCgT5thzMQPiAbrB2T&#10;gl/ysFo+9RaYGnfjI12zUIgIYZ+igjKEJpXS5yVZ9CPXEEfv27UWQ5RtIU2Ltwi3tZwkyYu0WHFc&#10;KLGhdUn5T3axCnZ6fh5MDzOt7Snb45euNofPtVL95+79DUSgLjzC/+0Po+B1Cn9f4g+Qy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MwEZMUAAADbAAAADwAAAAAAAAAA&#10;AAAAAAChAgAAZHJzL2Rvd25yZXYueG1sUEsFBgAAAAAEAAQA+QAAAJMDAAAAAA==&#10;" strokecolor="black [3200]" strokeweight=".5pt">
                  <v:stroke joinstyle="miter"/>
                </v:line>
                <v:line id="Straight Connector 74" o:spid="_x0000_s1097" style="position:absolute;visibility:visible;mso-wrap-style:square" from="4381,28003" to="4381,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WcEMUAAADbAAAADwAAAGRycy9kb3ducmV2LnhtbESPQWvCQBSE70L/w/IKvUjdWKW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WcEMUAAADbAAAADwAAAAAAAAAA&#10;AAAAAAChAgAAZHJzL2Rvd25yZXYueG1sUEsFBgAAAAAEAAQA+QAAAJMDAAAAAA==&#10;" strokecolor="black [3200]" strokeweight=".5pt">
                  <v:stroke joinstyle="miter"/>
                </v:line>
                <v:shape id="Text Box 75" o:spid="_x0000_s1098" type="#_x0000_t202" style="position:absolute;left:5619;top:29414;width:315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AXcQA&#10;AADbAAAADwAAAGRycy9kb3ducmV2LnhtbESPQWvCQBSE7wX/w/KE3urGFNsSXUVCW3rVptDeHtln&#10;EpJ9G3Y3Gv31riD0OMzMN8xqM5pOHMn5xrKC+SwBQVxa3XCloPj+eHoD4QOyxs4yKTiTh8168rDC&#10;TNsT7+i4D5WIEPYZKqhD6DMpfVmTQT+zPXH0DtYZDFG6SmqHpwg3nUyT5EUabDgu1NhTXlPZ7gej&#10;4PI8XH4L/TcsPtPOtT/63PbvuVKP03G7BBFoDP/he/tLK3hdwO1L/AF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gF3EAAAA2wAAAA8AAAAAAAAAAAAAAAAAmAIAAGRycy9k&#10;b3ducmV2LnhtbFBLBQYAAAAABAAEAPUAAACJAwAAAAA=&#10;" fillcolor="white [3201]" strokecolor="black [3200]" strokeweight="1pt">
                  <v:textbox>
                    <w:txbxContent>
                      <w:p w14:paraId="7C967C8F" w14:textId="77777777" w:rsidR="00644689" w:rsidRPr="00BC32F3" w:rsidRDefault="00644689" w:rsidP="00637130">
                        <w:pPr>
                          <w:rPr>
                            <w:sz w:val="18"/>
                          </w:rPr>
                        </w:pPr>
                        <w:proofErr w:type="gramStart"/>
                        <w:r>
                          <w:rPr>
                            <w:sz w:val="18"/>
                          </w:rPr>
                          <w:t>alt</w:t>
                        </w:r>
                        <w:proofErr w:type="gramEnd"/>
                      </w:p>
                    </w:txbxContent>
                  </v:textbox>
                </v:shape>
                <v:shape id="Text Box 76" o:spid="_x0000_s1099" type="#_x0000_t202" style="position:absolute;left:18954;top:29687;width:10382;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h2cQA&#10;AADbAAAADwAAAGRycy9kb3ducmV2LnhtbESPzWrDMBCE74W8g9hCb42cpHGKGzmEQKCHHpo/fF2s&#10;rW0srYylOG6fvioUchxm5htmvRmtEQP1vnGsYDZNQBCXTjdcKTif9s+vIHxA1mgck4Jv8rDJJw9r&#10;zLS78YGGY6hEhLDPUEEdQpdJ6cuaLPqp64ij9+V6iyHKvpK6x1uEWyPnSZJKiw3HhRo72tVUtser&#10;VVAU2Kbz5eBm5uPHGr1wxeXzRamnx3H7BiLQGO7h//a7VrBK4e9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kYdnEAAAA2wAAAA8AAAAAAAAAAAAAAAAAmAIAAGRycy9k&#10;b3ducmV2LnhtbFBLBQYAAAAABAAEAPUAAACJAwAAAAA=&#10;" fillcolor="white [3201]" strokecolor="#ed7d31 [3205]" strokeweight="1pt">
                  <v:textbox>
                    <w:txbxContent>
                      <w:p w14:paraId="459A912C" w14:textId="77777777" w:rsidR="00644689" w:rsidRPr="00BC32F3" w:rsidRDefault="00100FC7" w:rsidP="00637130">
                        <w:pPr>
                          <w:rPr>
                            <w:sz w:val="18"/>
                          </w:rPr>
                        </w:pPr>
                        <w:r>
                          <w:rPr>
                            <w:sz w:val="18"/>
                          </w:rPr>
                          <w:t>[</w:t>
                        </w:r>
                        <w:proofErr w:type="gramStart"/>
                        <w:r>
                          <w:rPr>
                            <w:sz w:val="18"/>
                          </w:rPr>
                          <w:t>available</w:t>
                        </w:r>
                        <w:proofErr w:type="gramEnd"/>
                        <w:r>
                          <w:rPr>
                            <w:sz w:val="18"/>
                          </w:rPr>
                          <w:t xml:space="preserve"> == true]</w:t>
                        </w:r>
                      </w:p>
                    </w:txbxContent>
                  </v:textbox>
                </v:shape>
                <v:rect id="Rectangle 77" o:spid="_x0000_s1100" style="position:absolute;left:31146;top:36760;width:2382;height:6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bGI8MA&#10;AADbAAAADwAAAGRycy9kb3ducmV2LnhtbESPS2vDMBCE74X8B7GB3Go5LeThWAlui9Me8851sTa2&#10;qbUylpI4/74qFHocZuYbJl31phE36lxtWcE4ikEQF1bXXCo47PPnGQjnkTU2lknBgxysloOnFBNt&#10;77yl286XIkDYJaig8r5NpHRFRQZdZFvi4F1sZ9AH2ZVSd3gPcNPIlzieSIM1h4UKW3qvqPjeXY2C&#10;a7F+O5dttvnIX/lT2vHcHE9aqdGwzxYgPPX+P/zX/tIKplP4/RJ+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bGI8MAAADbAAAADwAAAAAAAAAAAAAAAACYAgAAZHJzL2Rv&#10;d25yZXYueG1sUEsFBgAAAAAEAAQA9QAAAIgDAAAAAA==&#10;" fillcolor="white [3201]" strokecolor="#70ad47 [3209]" strokeweight="1pt"/>
                <v:shape id="Straight Arrow Connector 78" o:spid="_x0000_s1101" type="#_x0000_t32" style="position:absolute;left:15430;top:36763;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rect id="Rectangle 79" o:spid="_x0000_s1102" style="position:absolute;left:31051;top:52956;width:2381;height:9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X3ysMA&#10;AADbAAAADwAAAGRycy9kb3ducmV2LnhtbESPzW7CMBCE75V4B2uRuBUHkFoIGBRAtByB/nBdxUsS&#10;Ea+t2IH07XGlSj2OZuYbzWLVmVrcqPGVZQWjYQKCOLe64kLB58fueQrCB2SNtWVS8EMeVsve0wJT&#10;be98pNspFCJC2KeooAzBpVL6vCSDfmgdcfQutjEYomwKqRu8R7ip5ThJXqTBiuNCiY42JeXXU2sU&#10;tPnb+ly47LDdTfhd2tHMfH1rpQb9LpuDCNSF//Bfe68VvM7g90v8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X3ysMAAADbAAAADwAAAAAAAAAAAAAAAACYAgAAZHJzL2Rv&#10;d25yZXYueG1sUEsFBgAAAAAEAAQA9QAAAIgDAAAAAA==&#10;" fillcolor="white [3201]" strokecolor="#70ad47 [3209]" strokeweight="1pt"/>
                <v:shape id="Straight Arrow Connector 80" o:spid="_x0000_s1103" type="#_x0000_t32" style="position:absolute;left:2667;top:39141;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8a6LwAAADbAAAADwAAAGRycy9kb3ducmV2LnhtbERPSwrCMBDdC94hjOBOUz9IqUYRQdCd&#10;Wg8wNGNbbCaliW319GYhuHy8/2bXm0q01LjSsoLZNAJBnFldcq7gnh4nMQjnkTVWlknBmxzstsPB&#10;BhNtO75Se/O5CCHsElRQeF8nUrqsIINuamviwD1sY9AH2ORSN9iFcFPJeRStpMGSQ0OBNR0Kyp63&#10;l1FQnhd38+FlvEjTrKsus7a7vh5KjUf9fg3CU+//4p/7pBXEYX34En6A3H4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Q8a6LwAAADbAAAADwAAAAAAAAAAAAAAAAChAgAA&#10;ZHJzL2Rvd25yZXYueG1sUEsFBgAAAAAEAAQA+QAAAIoDAAAAAA==&#10;" strokecolor="black [3200]" strokeweight=".5pt">
                  <v:stroke dashstyle="longDash" endarrow="block" joinstyle="miter"/>
                </v:shape>
                <v:shape id="Text Box 81" o:spid="_x0000_s1104" type="#_x0000_t202" style="position:absolute;left:18859;top:33725;width:11900;height:240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T2ecQA&#10;AADbAAAADwAAAGRycy9kb3ducmV2LnhtbESPzWrDMBCE74W8g9hAb42clJbgRAklJKXXuCk0t8Xa&#10;2sbWykhy/PP0UaHQ4zAz3zDb/WAacSPnK8sKlosEBHFudcWFgsvn6WkNwgdkjY1lUjCSh/1u9rDF&#10;VNuez3TLQiEihH2KCsoQ2lRKn5dk0C9sSxy9H+sMhihdIbXDPsJNI1dJ8ioNVhwXSmzpUFJeZ51R&#10;MD130/dFX7uX91Xj6i891u3xoNTjfHjbgAg0hP/wX/tDK1gv4fdL/AFy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09nnEAAAA2wAAAA8AAAAAAAAAAAAAAAAAmAIAAGRycy9k&#10;b3ducmV2LnhtbFBLBQYAAAAABAAEAPUAAACJAwAAAAA=&#10;" fillcolor="white [3201]" strokecolor="black [3200]" strokeweight="1pt">
                  <v:textbox>
                    <w:txbxContent>
                      <w:p w14:paraId="1073BC9F" w14:textId="77777777" w:rsidR="00CA30CA" w:rsidRPr="00BC32F3" w:rsidRDefault="00CA30CA" w:rsidP="00637130">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82" o:spid="_x0000_s1105" type="#_x0000_t202" style="position:absolute;left:3911;top:36258;width:739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oDsMA&#10;AADbAAAADwAAAGRycy9kb3ducmV2LnhtbESPT4vCMBTE7wv7HcJb8LamdlGkaxQRXbz6D/T2aN62&#10;pc1LSVKtfnojLOxxmJnfMLNFbxpxJecrywpGwwQEcW51xYWC42HzOQXhA7LGxjIpuJOHxfz9bYaZ&#10;tjfe0XUfChEh7DNUUIbQZlL6vCSDfmhb4uj9WmcwROkKqR3eItw0Mk2SiTRYcVwosaVVSXm974yC&#10;x1f3OB/1pRv/pI2rT/pet+uVUoOPfvkNIlAf/sN/7a1WME3h9SX+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iZoDsMAAADbAAAADwAAAAAAAAAAAAAAAACYAgAAZHJzL2Rv&#10;d25yZXYueG1sUEsFBgAAAAAEAAQA9QAAAIgDAAAAAA==&#10;" fillcolor="white [3201]" strokecolor="black [3200]" strokeweight="1pt">
                  <v:textbox>
                    <w:txbxContent>
                      <w:p w14:paraId="203AA18F" w14:textId="77777777" w:rsidR="00CA30CA" w:rsidRPr="00BC32F3" w:rsidRDefault="00D35FF7" w:rsidP="00637130">
                        <w:pPr>
                          <w:rPr>
                            <w:sz w:val="18"/>
                          </w:rPr>
                        </w:pPr>
                        <w:proofErr w:type="spellStart"/>
                        <w:proofErr w:type="gramStart"/>
                        <w:r>
                          <w:rPr>
                            <w:sz w:val="18"/>
                          </w:rPr>
                          <w:t>successMsg</w:t>
                        </w:r>
                        <w:proofErr w:type="spellEnd"/>
                        <w:proofErr w:type="gramEnd"/>
                      </w:p>
                    </w:txbxContent>
                  </v:textbox>
                </v:shape>
                <v:shape id="Straight Arrow Connector 83" o:spid="_x0000_s1106" type="#_x0000_t32" style="position:absolute;left:2667;top:43420;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IG78MAAADbAAAADwAAAGRycy9kb3ducmV2LnhtbESPzWrDMBCE74W8g9hAL6WRk0IxjuWQ&#10;HwLFt7oh5421sUWslbGU2H37qlDocZiZb5h8M9lOPGjwxrGC5SIBQVw7bbhRcPo6vqYgfEDW2Dkm&#10;Bd/kYVPMnnLMtBv5kx5VaESEsM9QQRtCn0np65Ys+oXriaN3dYPFEOXQSD3gGOG2k6skeZcWDceF&#10;Fnvat1TfqrtVcCvN4eXQVObEYSr1mJ535eWs1PN82q5BBJrCf/iv/aEVpG/w+yX+AFn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USBu/DAAAA2wAAAA8AAAAAAAAAAAAA&#10;AAAAoQIAAGRycy9kb3ducmV2LnhtbFBLBQYAAAAABAAEAPkAAACRAwAAAAA=&#10;" strokecolor="black [3200]" strokeweight=".5pt">
                  <v:stroke dashstyle="longDash" endarrow="open" joinstyle="miter"/>
                </v:shape>
                <v:shape id="Text Box 85" o:spid="_x0000_s1107" type="#_x0000_t202" style="position:absolute;left:5721;top:40621;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esMA&#10;AADbAAAADwAAAGRycy9kb3ducmV2LnhtbESPzWrDMBCE74G+g9hCb4nclJTgRAkhtKXXpCk0t8Xa&#10;2MbWykjy79NXgUKPw8x8w2z3g6lFR86XlhU8LxIQxJnVJecKLl/v8zUIH5A11pZJwUge9ruH2RZT&#10;bXs+UXcOuYgQ9ikqKEJoUil9VpBBv7ANcfRu1hkMUbpcaod9hJtaLpPkVRosOS4U2NCxoKw6t0bB&#10;9NJOPxd9bVcfy9pV33qsmrejUk+Pw2EDItAQ/sN/7U+tYL2C+5f4A+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esMAAADbAAAADwAAAAAAAAAAAAAAAACYAgAAZHJzL2Rv&#10;d25yZXYueG1sUEsFBgAAAAAEAAQA9QAAAIgDAAAAAA==&#10;" fillcolor="white [3201]" strokecolor="black [3200]" strokeweight="1pt">
                  <v:textbox>
                    <w:txbxContent>
                      <w:p w14:paraId="23AA28F8" w14:textId="77777777" w:rsidR="00D35FF7" w:rsidRPr="00BC32F3" w:rsidRDefault="00D35FF7" w:rsidP="00637130">
                        <w:pPr>
                          <w:rPr>
                            <w:sz w:val="18"/>
                          </w:rPr>
                        </w:pPr>
                        <w:proofErr w:type="gramStart"/>
                        <w:r>
                          <w:rPr>
                            <w:sz w:val="18"/>
                          </w:rPr>
                          <w:t>exit</w:t>
                        </w:r>
                        <w:proofErr w:type="gramEnd"/>
                      </w:p>
                    </w:txbxContent>
                  </v:textbox>
                </v:shape>
                <v:line id="Straight Connector 86" o:spid="_x0000_s1108" style="position:absolute;visibility:visible;mso-wrap-style:square" from="1238,47239" to="46577,4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qr8AAADbAAAADwAAAGRycy9kb3ducmV2LnhtbESPwQrCMBBE74L/EFbwpqkiKtUoIoie&#10;BLWgx6VZ22KzKU2s9e+NIHgcZuYNs1y3phQN1a6wrGA0jEAQp1YXnClILrvBHITzyBpLy6TgTQ7W&#10;q25nibG2Lz5Rc/aZCBB2MSrIva9iKV2ak0E3tBVx8O62NuiDrDOpa3wFuCnlOIqm0mDBYSHHirY5&#10;pY/z0yjYTI43h1Fhmv1xnNzfo+Q6uyRK9XvtZgHCU+v/4V/7oBXMp/D9En6AXH0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rzqr8AAADbAAAADwAAAAAAAAAAAAAAAACh&#10;AgAAZHJzL2Rvd25yZXYueG1sUEsFBgAAAAAEAAQA+QAAAI0DAAAAAA==&#10;" strokecolor="black [3200]" strokeweight=".5pt">
                  <v:stroke dashstyle="dash" joinstyle="miter"/>
                </v:line>
                <v:shape id="Text Box 87" o:spid="_x0000_s1109" type="#_x0000_t202" style="position:absolute;left:5429;top:48429;width:4508;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20ZcQA&#10;AADbAAAADwAAAGRycy9kb3ducmV2LnhtbESPT4vCMBTE7wt+h/AEb2vqn1WpRpEFwYMH11V6fTTP&#10;tpi8lCZbq5/eLCzscZiZ3zCrTWeNaKnxlWMFo2ECgjh3uuJCwfl7974A4QOyRuOYFDzIw2bde1th&#10;qt2dv6g9hUJECPsUFZQh1KmUPi/Joh+6mjh6V9dYDFE2hdQN3iPcGjlOkpm0WHFcKLGmz5Ly2+nH&#10;KsgyvM3GH60bmcPTGj1x2eU4VWrQ77ZLEIG68B/+a++1gsUcfr/EH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tGXEAAAA2wAAAA8AAAAAAAAAAAAAAAAAmAIAAGRycy9k&#10;b3ducmV2LnhtbFBLBQYAAAAABAAEAPUAAACJAwAAAAA=&#10;" fillcolor="white [3201]" strokecolor="#ed7d31 [3205]" strokeweight="1pt">
                  <v:textbox>
                    <w:txbxContent>
                      <w:p w14:paraId="262A4DDC" w14:textId="77777777" w:rsidR="00DC05C1" w:rsidRPr="00BC32F3" w:rsidRDefault="00DC05C1" w:rsidP="00637130">
                        <w:pPr>
                          <w:rPr>
                            <w:sz w:val="18"/>
                          </w:rPr>
                        </w:pPr>
                        <w:r>
                          <w:rPr>
                            <w:sz w:val="18"/>
                          </w:rPr>
                          <w:t>[</w:t>
                        </w:r>
                        <w:proofErr w:type="gramStart"/>
                        <w:r>
                          <w:rPr>
                            <w:sz w:val="18"/>
                          </w:rPr>
                          <w:t>else</w:t>
                        </w:r>
                        <w:proofErr w:type="gramEnd"/>
                        <w:r>
                          <w:rPr>
                            <w:sz w:val="18"/>
                          </w:rPr>
                          <w:t>]</w:t>
                        </w:r>
                      </w:p>
                    </w:txbxContent>
                  </v:textbox>
                </v:shape>
                <v:shape id="Straight Arrow Connector 88" o:spid="_x0000_s1110" type="#_x0000_t32" style="position:absolute;left:15430;top:52956;width:154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Q470AAADbAAAADwAAAGRycy9kb3ducmV2LnhtbERPyQrCMBC9C/5DGMGbpgqKVqO4IKg3&#10;FzwPzdgWm0ltoq1/bw6Cx8fb58vGFOJNlcstKxj0IxDEidU5pwqul11vAsJ5ZI2FZVLwIQfLRbs1&#10;x1jbmk/0PvtUhBB2MSrIvC9jKV2SkUHXtyVx4O62MugDrFKpK6xDuCnkMIrG0mDOoSHDkjYZJY/z&#10;yyio0d+m61X63Ky3h30zKp7jy/WoVLfTrGYgPDX+L/6591rBJIwN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QUEOO9AAAA2wAAAA8AAAAAAAAAAAAAAAAAoQIA&#10;AGRycy9kb3ducmV2LnhtbFBLBQYAAAAABAAEAPkAAACLAwAAAAA=&#10;" strokecolor="black [3200]" strokeweight=".5pt">
                  <v:stroke endarrow="block" joinstyle="miter"/>
                </v:shape>
                <v:shape id="Straight Arrow Connector 89" o:spid="_x0000_s1111" type="#_x0000_t32" style="position:absolute;left:2667;top:55334;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WzdcIAAADbAAAADwAAAGRycy9kb3ducmV2LnhtbESP3YrCMBSE7wXfIRzBO039QWq3UZYF&#10;YfdOrQ9waE5/2OakNLHt+vQbQfBymJlvmPQ4mkb01LnasoLVMgJBnFtdc6nglp0WMQjnkTU2lknB&#10;Hzk4HqaTFBNtB75Qf/WlCBB2CSqovG8TKV1ekUG3tC1x8ArbGfRBdqXUHQ4Bbhq5jqKdNFhzWKiw&#10;pa+K8t/r3SiofzY38+BtvMmyfGjOq3643Aul5rPx8wOEp9G/w6/2t1YQ7+H5JfwAe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DWzdcIAAADbAAAADwAAAAAAAAAAAAAA&#10;AAChAgAAZHJzL2Rvd25yZXYueG1sUEsFBgAAAAAEAAQA+QAAAJADAAAAAA==&#10;" strokecolor="black [3200]" strokeweight=".5pt">
                  <v:stroke dashstyle="longDash" endarrow="block" joinstyle="miter"/>
                </v:shape>
                <v:shape id="Text Box 90" o:spid="_x0000_s1112" type="#_x0000_t202" style="position:absolute;left:18859;top:49918;width:1190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HFP8AA&#10;AADbAAAADwAAAGRycy9kb3ducmV2LnhtbERPy4rCMBTdC/MP4Q7MTtNxULQaZRAVt+MDdHdprm1p&#10;c1OSVKtfbxYDLg/nPV92phY3cr60rOB7kIAgzqwuOVdwPGz6ExA+IGusLZOCB3lYLj56c0y1vfMf&#10;3fYhFzGEfYoKihCaVEqfFWTQD2xDHLmrdQZDhC6X2uE9hptaDpNkLA2WHBsKbGhVUFbtW6Pg+dM+&#10;z0d9aUfbYe2qk35UzXql1Ndn9zsDEagLb/G/e6cVTOP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HFP8AAAADbAAAADwAAAAAAAAAAAAAAAACYAgAAZHJzL2Rvd25y&#10;ZXYueG1sUEsFBgAAAAAEAAQA9QAAAIUDAAAAAA==&#10;" fillcolor="white [3201]" strokecolor="black [3200]" strokeweight="1pt">
                  <v:textbox>
                    <w:txbxContent>
                      <w:p w14:paraId="2A447257" w14:textId="77777777" w:rsidR="00DC05C1" w:rsidRPr="00BC32F3" w:rsidRDefault="00DC05C1" w:rsidP="00637130">
                        <w:pPr>
                          <w:rPr>
                            <w:sz w:val="18"/>
                          </w:rPr>
                        </w:pPr>
                        <w:proofErr w:type="spellStart"/>
                        <w:proofErr w:type="gramStart"/>
                        <w:r>
                          <w:rPr>
                            <w:sz w:val="18"/>
                          </w:rPr>
                          <w:t>updateAvailability</w:t>
                        </w:r>
                        <w:proofErr w:type="spellEnd"/>
                        <w:r>
                          <w:rPr>
                            <w:sz w:val="18"/>
                          </w:rPr>
                          <w:t>(</w:t>
                        </w:r>
                        <w:proofErr w:type="gramEnd"/>
                        <w:r>
                          <w:rPr>
                            <w:sz w:val="18"/>
                          </w:rPr>
                          <w:t>id)</w:t>
                        </w:r>
                      </w:p>
                    </w:txbxContent>
                  </v:textbox>
                </v:shape>
                <v:shape id="Text Box 91" o:spid="_x0000_s1113" type="#_x0000_t202" style="position:absolute;left:3911;top:52360;width:7525;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1gpMQA&#10;AADbAAAADwAAAGRycy9kb3ducmV2LnhtbESPQWvCQBSE70L/w/IK3uomEUsbXaVIFa+1KbS3R/aZ&#10;hGTfht2NRn99t1DwOMzMN8xqM5pOnMn5xrKCdJaAIC6tbrhSUHzunl5A+ICssbNMCq7kYbN+mKww&#10;1/bCH3Q+hkpECPscFdQh9LmUvqzJoJ/Znjh6J+sMhihdJbXDS4SbTmZJ8iwNNhwXauxpW1PZHgej&#10;4DYfbt+F/hkW+6xz7Ze+tv37Vqnp4/i2BBFoDPfwf/ugFbym8Pcl/gC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tYKTEAAAA2wAAAA8AAAAAAAAAAAAAAAAAmAIAAGRycy9k&#10;b3ducmV2LnhtbFBLBQYAAAAABAAEAPUAAACJAwAAAAA=&#10;" fillcolor="white [3201]" strokecolor="black [3200]" strokeweight="1pt">
                  <v:textbox>
                    <w:txbxContent>
                      <w:p w14:paraId="5465A809" w14:textId="77777777" w:rsidR="00DC05C1" w:rsidRPr="00BC32F3" w:rsidRDefault="00DC05C1" w:rsidP="00637130">
                        <w:pPr>
                          <w:rPr>
                            <w:sz w:val="18"/>
                          </w:rPr>
                        </w:pPr>
                        <w:proofErr w:type="spellStart"/>
                        <w:proofErr w:type="gramStart"/>
                        <w:r>
                          <w:rPr>
                            <w:sz w:val="18"/>
                          </w:rPr>
                          <w:t>notFirstMsg</w:t>
                        </w:r>
                        <w:proofErr w:type="spellEnd"/>
                        <w:proofErr w:type="gramEnd"/>
                      </w:p>
                    </w:txbxContent>
                  </v:textbox>
                </v:shape>
                <v:shape id="Straight Arrow Connector 92" o:spid="_x0000_s1114" type="#_x0000_t32" style="position:absolute;left:2667;top:59612;width:1009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c1qcIAAADbAAAADwAAAGRycy9kb3ducmV2LnhtbESPQYvCMBSE78L+h/AWvMia6kHcahR3&#10;RVh6s4rnZ/Nsg81LaaLt/nsjCB6HmfmGWa57W4s7td44VjAZJyCIC6cNlwqOh93XHIQPyBprx6Tg&#10;nzysVx+DJabadbynex5KESHsU1RQhdCkUvqiIot+7Bri6F1cazFE2ZZSt9hFuK3lNElm0qLhuFBh&#10;Q78VFdf8ZhVcM7MdbcvcHDn0me7mp5/sfFJq+NlvFiAC9eEdfrX/tILvKTy/xB8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4c1qcIAAADbAAAADwAAAAAAAAAAAAAA&#10;AAChAgAAZHJzL2Rvd25yZXYueG1sUEsFBgAAAAAEAAQA+QAAAJADAAAAAA==&#10;" strokecolor="black [3200]" strokeweight=".5pt">
                  <v:stroke dashstyle="longDash" endarrow="open" joinstyle="miter"/>
                </v:shape>
                <v:shape id="Text Box 93" o:spid="_x0000_s1115" type="#_x0000_t202" style="position:absolute;left:5721;top:56813;width:3670;height:24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NbSMQA&#10;AADbAAAADwAAAGRycy9kb3ducmV2LnhtbESPQWvCQBSE74L/YXmCt7oxYmlTV5HQitfaFNrbI/ua&#10;hGTfht2NRn99t1DwOMzMN8xmN5pOnMn5xrKC5SIBQVxa3XCloPh4e3gC4QOyxs4yKbiSh912Otlg&#10;pu2F3+l8CpWIEPYZKqhD6DMpfVmTQb+wPXH0fqwzGKJ0ldQOLxFuOpkmyaM02HBcqLGnvKayPQ1G&#10;wW013L4K/T2sD2nn2k99bfvXXKn5bNy/gAg0hnv4v33UCp5X8Pcl/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zW0jEAAAA2wAAAA8AAAAAAAAAAAAAAAAAmAIAAGRycy9k&#10;b3ducmV2LnhtbFBLBQYAAAAABAAEAPUAAACJAwAAAAA=&#10;" fillcolor="white [3201]" strokecolor="black [3200]" strokeweight="1pt">
                  <v:textbox>
                    <w:txbxContent>
                      <w:p w14:paraId="01E1DDEC" w14:textId="77777777" w:rsidR="00DC05C1" w:rsidRPr="00BC32F3" w:rsidRDefault="00DC05C1" w:rsidP="00637130">
                        <w:pPr>
                          <w:rPr>
                            <w:sz w:val="18"/>
                          </w:rPr>
                        </w:pPr>
                        <w:proofErr w:type="gramStart"/>
                        <w:r>
                          <w:rPr>
                            <w:sz w:val="18"/>
                          </w:rPr>
                          <w:t>exit</w:t>
                        </w:r>
                        <w:proofErr w:type="gramEnd"/>
                      </w:p>
                    </w:txbxContent>
                  </v:textbox>
                </v:shape>
                <v:line id="Straight Connector 94" o:spid="_x0000_s1116" style="position:absolute;visibility:visible;mso-wrap-style:square" from="46577,28003" to="46577,68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l66sUAAADbAAAADwAAAGRycy9kb3ducmV2LnhtbESPQWvCQBSE70L/w/IKXqRurKX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l66sUAAADbAAAADwAAAAAAAAAA&#10;AAAAAAChAgAAZHJzL2Rvd25yZXYueG1sUEsFBgAAAAAEAAQA+QAAAJMDAAAAAA==&#10;" strokecolor="black [3200]" strokeweight=".5pt">
                  <v:stroke joinstyle="miter"/>
                </v:line>
                <v:line id="Straight Connector 95" o:spid="_x0000_s1117" style="position:absolute;visibility:visible;mso-wrap-style:square" from="4286,28007" to="46482,2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XfccUAAADbAAAADwAAAGRycy9kb3ducmV2LnhtbESPQWvCQBSE70L/w/IKXqRurLTE1FVE&#10;KggWbePS8yP7moRm34bsqvHfu4WCx2FmvmHmy9424kydrx0rmIwTEMSFMzWXCvRx85SC8AHZYOOY&#10;FFzJw3LxMJhjZtyFv+ich1JECPsMFVQhtJmUvqjIoh+7ljh6P66zGKLsSmk6vES4beRzkrxKizXH&#10;hQpbWldU/OYnq2CnZ9+j6SHV2h7zPX7q+v3wsVZq+Niv3kAE6sM9/N/eGgWzF/j7En+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GXfccUAAADbAAAADwAAAAAAAAAA&#10;AAAAAAChAgAAZHJzL2Rvd25yZXYueG1sUEsFBgAAAAAEAAQA+QAAAJMDAAAAAA==&#10;" strokecolor="black [3200]" strokeweight=".5pt">
                  <v:stroke joinstyle="miter"/>
                </v:line>
                <v:line id="Straight Connector 96" o:spid="_x0000_s1118" style="position:absolute;visibility:visible;mso-wrap-style:square" from="32289,8477" to="32289,16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EGMMAAADbAAAADwAAAGRycy9kb3ducmV2LnhtbESPW2sCMRSE34X+h3AKvrlZLYhdjdIK&#10;giAFLwVfD5uzF92cLEmqu/31plDwcZiZb5jFqjONuJHztWUF4yQFQZxbXXOp4Pu0Gc1A+ICssbFM&#10;CnrysFq+DBaYaXvnA92OoRQRwj5DBVUIbSalzysy6BPbEkevsM5giNKVUju8R7hp5CRNp9JgzXGh&#10;wpbWFeXX449R8LV9+72kdrfeF9rxZxj3xZl6pYav3cccRKAuPMP/7a1W8D6Fvy/xB8j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4RBjDAAAA2wAAAA8AAAAAAAAAAAAA&#10;AAAAoQIAAGRycy9kb3ducmV2LnhtbFBLBQYAAAAABAAEAPkAAACRAwAAAAA=&#10;" strokecolor="#5b9bd5 [3204]" strokeweight=".5pt">
                  <v:stroke dashstyle="longDashDotDot" joinstyle="miter"/>
                </v:line>
                <v:line id="Straight Connector 97" o:spid="_x0000_s1119" style="position:absolute;visibility:visible;mso-wrap-style:square" from="32289,25618" to="32337,36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Thg8MAAADbAAAADwAAAGRycy9kb3ducmV2LnhtbESP3WoCMRSE7wu+QziCd5pVoa2rUVQo&#10;CKXQquDtYXP2RzcnS5Lqrk9vCkIvh5n5hlmsWlOLKzlfWVYwHiUgiDOrKy4UHA8fw3cQPiBrrC2T&#10;go48rJa9lwWm2t74h677UIgIYZ+igjKEJpXSZyUZ9CPbEEcvt85giNIVUju8Rbip5SRJXqXBiuNC&#10;iQ1tS8ou+1+j4Gs3vZ8T+7n9zrXjTRh3+Yk6pQb9dj0HEagN/+Fne6cVzN7g70v8AX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04YPDAAAA2wAAAA8AAAAAAAAAAAAA&#10;AAAAoQIAAGRycy9kb3ducmV2LnhtbFBLBQYAAAAABAAEAPkAAACRAwAAAAA=&#10;" strokecolor="#5b9bd5 [3204]" strokeweight=".5pt">
                  <v:stroke dashstyle="longDashDotDot" joinstyle="miter"/>
                </v:line>
                <w10:anchorlock/>
              </v:group>
            </w:pict>
          </mc:Fallback>
        </mc:AlternateContent>
      </w:r>
    </w:p>
    <w:p w14:paraId="4E2545BB" w14:textId="76CC98F7" w:rsidR="0060567E" w:rsidRDefault="0094618C" w:rsidP="0094618C">
      <w:pPr>
        <w:pStyle w:val="Caption"/>
        <w:rPr>
          <w:sz w:val="24"/>
        </w:rPr>
      </w:pPr>
      <w:bookmarkStart w:id="11" w:name="_Toc402643142"/>
      <w:r>
        <w:t xml:space="preserve">Figure </w:t>
      </w:r>
      <w:r w:rsidR="000A3142">
        <w:fldChar w:fldCharType="begin"/>
      </w:r>
      <w:r w:rsidR="000A3142">
        <w:instrText xml:space="preserve"> SEQ Figure \* ARABIC </w:instrText>
      </w:r>
      <w:r w:rsidR="000A3142">
        <w:fldChar w:fldCharType="separate"/>
      </w:r>
      <w:r w:rsidR="00713684">
        <w:rPr>
          <w:noProof/>
        </w:rPr>
        <w:t>4</w:t>
      </w:r>
      <w:r w:rsidR="000A3142">
        <w:rPr>
          <w:noProof/>
        </w:rPr>
        <w:fldChar w:fldCharType="end"/>
      </w:r>
      <w:r>
        <w:t xml:space="preserve"> </w:t>
      </w:r>
      <w:proofErr w:type="gramStart"/>
      <w:r>
        <w:t xml:space="preserve">- </w:t>
      </w:r>
      <w:r>
        <w:rPr>
          <w:noProof/>
        </w:rPr>
        <w:t xml:space="preserve"> Dynamic</w:t>
      </w:r>
      <w:proofErr w:type="gramEnd"/>
      <w:r>
        <w:rPr>
          <w:noProof/>
        </w:rPr>
        <w:t xml:space="preserve"> Diagram: Request New Room</w:t>
      </w:r>
      <w:bookmarkEnd w:id="11"/>
    </w:p>
    <w:p w14:paraId="631931A9" w14:textId="77777777" w:rsidR="0060567E" w:rsidRDefault="0060567E">
      <w:pPr>
        <w:rPr>
          <w:sz w:val="24"/>
        </w:rPr>
      </w:pPr>
    </w:p>
    <w:p w14:paraId="6B233B34" w14:textId="16FEB87D" w:rsidR="0060567E" w:rsidRDefault="0060567E">
      <w:pPr>
        <w:rPr>
          <w:sz w:val="24"/>
        </w:rPr>
      </w:pPr>
      <w:r>
        <w:rPr>
          <w:sz w:val="24"/>
        </w:rPr>
        <w:br w:type="page"/>
      </w:r>
    </w:p>
    <w:p w14:paraId="4446D4A7" w14:textId="77777777" w:rsidR="0094618C" w:rsidRDefault="002C196F" w:rsidP="0094618C">
      <w:pPr>
        <w:keepNext/>
      </w:pPr>
      <w:r>
        <w:rPr>
          <w:noProof/>
          <w:sz w:val="24"/>
        </w:rPr>
        <w:lastRenderedPageBreak/>
        <mc:AlternateContent>
          <mc:Choice Requires="wpc">
            <w:drawing>
              <wp:inline distT="0" distB="0" distL="0" distR="0" wp14:anchorId="7EF7050B" wp14:editId="60849586">
                <wp:extent cx="5486400" cy="3381375"/>
                <wp:effectExtent l="0" t="0" r="0" b="9525"/>
                <wp:docPr id="65" name="Canvas 6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6" name="Text Box 66"/>
                        <wps:cNvSpPr txBox="1"/>
                        <wps:spPr>
                          <a:xfrm>
                            <a:off x="76200" y="104775"/>
                            <a:ext cx="12573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4F9397" w14:textId="779D32A7" w:rsidR="002C196F" w:rsidRDefault="002C196F">
                              <w:proofErr w:type="spellStart"/>
                              <w:proofErr w:type="gramStart"/>
                              <w:r>
                                <w:t>sd</w:t>
                              </w:r>
                              <w:proofErr w:type="spellEnd"/>
                              <w:proofErr w:type="gramEnd"/>
                              <w:r>
                                <w:t xml:space="preserve"> View Floor Map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Rectangle 98"/>
                        <wps:cNvSpPr/>
                        <wps:spPr>
                          <a:xfrm>
                            <a:off x="209549" y="514350"/>
                            <a:ext cx="1247775" cy="685800"/>
                          </a:xfrm>
                          <a:prstGeom prst="rect">
                            <a:avLst/>
                          </a:prstGeom>
                          <a:ln>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247650" y="561975"/>
                            <a:ext cx="361949"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6E5E412" w14:textId="795E1475" w:rsidR="00035FD5" w:rsidRPr="00035FD5" w:rsidRDefault="00035FD5">
                              <w:pPr>
                                <w:rPr>
                                  <w:sz w:val="18"/>
                                </w:rPr>
                              </w:pPr>
                              <w:proofErr w:type="gramStart"/>
                              <w:r w:rsidRPr="00035FD5">
                                <w:rPr>
                                  <w:sz w:val="18"/>
                                </w:rPr>
                                <w:t>ref</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504825" y="828675"/>
                            <a:ext cx="83820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F18DC03" w14:textId="3A3B40EE" w:rsidR="000F2859" w:rsidRPr="000F2859" w:rsidRDefault="000F2859">
                              <w:pPr>
                                <w:rPr>
                                  <w:sz w:val="20"/>
                                </w:rPr>
                              </w:pPr>
                              <w:r w:rsidRPr="000F2859">
                                <w:rPr>
                                  <w:sz w:val="20"/>
                                </w:rPr>
                                <w:t>Login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Straight Arrow Connector 101"/>
                        <wps:cNvCnPr/>
                        <wps:spPr>
                          <a:xfrm>
                            <a:off x="76200" y="1171575"/>
                            <a:ext cx="205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Text Box 102"/>
                        <wps:cNvSpPr txBox="1"/>
                        <wps:spPr>
                          <a:xfrm>
                            <a:off x="1847850" y="85725"/>
                            <a:ext cx="98107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Rectangle 103"/>
                        <wps:cNvSpPr/>
                        <wps:spPr>
                          <a:xfrm>
                            <a:off x="2152650" y="1143000"/>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2333625" y="1419225"/>
                            <a:ext cx="127907" cy="4476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Text Box 107"/>
                        <wps:cNvSpPr txBox="1"/>
                        <wps:spPr>
                          <a:xfrm>
                            <a:off x="3181351" y="85725"/>
                            <a:ext cx="695324"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216851C" w14:textId="51838C11" w:rsidR="001407C1" w:rsidRPr="001407C1" w:rsidRDefault="001407C1">
                              <w:pPr>
                                <w:rPr>
                                  <w:sz w:val="18"/>
                                  <w:u w:val="single"/>
                                </w:rPr>
                              </w:pPr>
                              <w:r>
                                <w:rPr>
                                  <w:sz w:val="18"/>
                                  <w:u w:val="single"/>
                                </w:rPr>
                                <w:t>House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Straight Connector 108"/>
                        <wps:cNvCnPr/>
                        <wps:spPr>
                          <a:xfrm>
                            <a:off x="2428875" y="1143000"/>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09" name="Straight Connector 109"/>
                        <wps:cNvCnPr/>
                        <wps:spPr>
                          <a:xfrm>
                            <a:off x="2571750" y="1152525"/>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10" name="Straight Arrow Connector 110"/>
                        <wps:cNvCnPr/>
                        <wps:spPr>
                          <a:xfrm flipH="1">
                            <a:off x="2476500" y="1447800"/>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Text Box 111"/>
                        <wps:cNvSpPr txBox="1"/>
                        <wps:spPr>
                          <a:xfrm>
                            <a:off x="2362200" y="733425"/>
                            <a:ext cx="77152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72F343" w14:textId="2106E17F" w:rsidR="001407C1" w:rsidRPr="001407C1" w:rsidRDefault="001407C1">
                              <w:pPr>
                                <w:rPr>
                                  <w:sz w:val="18"/>
                                </w:rPr>
                              </w:pPr>
                              <w:proofErr w:type="gramStart"/>
                              <w:r w:rsidRPr="001407C1">
                                <w:rPr>
                                  <w:sz w:val="18"/>
                                </w:rPr>
                                <w:t>display</w:t>
                              </w:r>
                              <w:proofErr w:type="gramEnd"/>
                              <w:r w:rsidRPr="001407C1">
                                <w:rPr>
                                  <w:sz w:val="18"/>
                                </w:rPr>
                                <w:t xml:space="preserve"> </w:t>
                              </w:r>
                              <w:proofErr w:type="spellStart"/>
                              <w:r w:rsidR="00913370">
                                <w:rPr>
                                  <w:sz w:val="18"/>
                                </w:rPr>
                                <w:t>options:void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Straight Arrow Connector 112"/>
                        <wps:cNvCnPr/>
                        <wps:spPr>
                          <a:xfrm>
                            <a:off x="2381250" y="1143000"/>
                            <a:ext cx="10001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13" name="Rectangle 113"/>
                        <wps:cNvSpPr/>
                        <wps:spPr>
                          <a:xfrm>
                            <a:off x="3390900" y="1123950"/>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flipH="1">
                            <a:off x="2486025" y="1457325"/>
                            <a:ext cx="8953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16" name="Text Box 116"/>
                        <wps:cNvSpPr txBox="1"/>
                        <wps:spPr>
                          <a:xfrm>
                            <a:off x="2702561" y="1219200"/>
                            <a:ext cx="478790" cy="200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77E3B8" w14:textId="11F6699F" w:rsidR="00913370" w:rsidRPr="00913370" w:rsidRDefault="00913370">
                              <w:pPr>
                                <w:rPr>
                                  <w:i/>
                                  <w:sz w:val="18"/>
                                </w:rPr>
                              </w:pPr>
                              <w:proofErr w:type="gramStart"/>
                              <w:r w:rsidRPr="00913370">
                                <w:rPr>
                                  <w:i/>
                                  <w:sz w:val="18"/>
                                </w:rPr>
                                <w:t>floors</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7" name="Text Box 117"/>
                        <wps:cNvSpPr txBox="1"/>
                        <wps:spPr>
                          <a:xfrm>
                            <a:off x="4286249" y="85725"/>
                            <a:ext cx="885825" cy="238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B7CCB7" w14:textId="52785E2B" w:rsidR="00913370" w:rsidRPr="001407C1" w:rsidRDefault="00913370">
                              <w:pPr>
                                <w:rPr>
                                  <w:sz w:val="18"/>
                                  <w:u w:val="single"/>
                                </w:rPr>
                              </w:pPr>
                              <w:r>
                                <w:rPr>
                                  <w:sz w:val="18"/>
                                  <w:u w:val="single"/>
                                </w:rPr>
                                <w:t>Map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Straight Arrow Connector 118"/>
                        <wps:cNvCnPr/>
                        <wps:spPr>
                          <a:xfrm>
                            <a:off x="2381250" y="2143125"/>
                            <a:ext cx="100012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19" name="Rectangle 119"/>
                        <wps:cNvSpPr/>
                        <wps:spPr>
                          <a:xfrm>
                            <a:off x="3390900" y="2124075"/>
                            <a:ext cx="247650" cy="35242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Text Box 120"/>
                        <wps:cNvSpPr txBox="1"/>
                        <wps:spPr>
                          <a:xfrm>
                            <a:off x="2428876" y="1876425"/>
                            <a:ext cx="92392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FE222E" w14:textId="51E475C8" w:rsidR="001D24A8" w:rsidRPr="001D24A8" w:rsidRDefault="001D24A8">
                              <w:pPr>
                                <w:rPr>
                                  <w:sz w:val="18"/>
                                </w:rPr>
                              </w:pPr>
                              <w:proofErr w:type="gramStart"/>
                              <w:r w:rsidRPr="001D24A8">
                                <w:rPr>
                                  <w:sz w:val="18"/>
                                </w:rPr>
                                <w:t>selection</w:t>
                              </w:r>
                              <w:proofErr w:type="gramEnd"/>
                              <w:r w:rsidRPr="001D24A8">
                                <w:rPr>
                                  <w:sz w:val="18"/>
                                </w:rPr>
                                <w:t xml:space="preserve"> (floor)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Straight Arrow Connector 121"/>
                        <wps:cNvCnPr/>
                        <wps:spPr>
                          <a:xfrm>
                            <a:off x="3648075" y="2457450"/>
                            <a:ext cx="904875" cy="0"/>
                          </a:xfrm>
                          <a:prstGeom prst="straightConnector1">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22" name="Rectangle 122"/>
                        <wps:cNvSpPr/>
                        <wps:spPr>
                          <a:xfrm>
                            <a:off x="4552950" y="2428875"/>
                            <a:ext cx="247650" cy="5524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Straight Arrow Connector 123"/>
                        <wps:cNvCnPr/>
                        <wps:spPr>
                          <a:xfrm flipH="1">
                            <a:off x="2390775" y="2971800"/>
                            <a:ext cx="2152650" cy="0"/>
                          </a:xfrm>
                          <a:prstGeom prst="straightConnector1">
                            <a:avLst/>
                          </a:prstGeom>
                          <a:ln>
                            <a:prstDash val="lgDash"/>
                            <a:tailEnd type="triangle"/>
                          </a:ln>
                        </wps:spPr>
                        <wps:style>
                          <a:lnRef idx="1">
                            <a:schemeClr val="dk1"/>
                          </a:lnRef>
                          <a:fillRef idx="0">
                            <a:schemeClr val="dk1"/>
                          </a:fillRef>
                          <a:effectRef idx="0">
                            <a:schemeClr val="dk1"/>
                          </a:effectRef>
                          <a:fontRef idx="minor">
                            <a:schemeClr val="tx1"/>
                          </a:fontRef>
                        </wps:style>
                        <wps:bodyPr/>
                      </wps:wsp>
                      <wps:wsp>
                        <wps:cNvPr id="124" name="Text Box 124"/>
                        <wps:cNvSpPr txBox="1"/>
                        <wps:spPr>
                          <a:xfrm>
                            <a:off x="2790825" y="2686052"/>
                            <a:ext cx="64071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9860A7" w14:textId="3D4A0C52" w:rsidR="001D24A8" w:rsidRPr="001D24A8" w:rsidRDefault="001D24A8">
                              <w:pPr>
                                <w:rPr>
                                  <w:sz w:val="18"/>
                                </w:rPr>
                              </w:pPr>
                              <w:proofErr w:type="gramStart"/>
                              <w:r w:rsidRPr="001D24A8">
                                <w:rPr>
                                  <w:sz w:val="18"/>
                                </w:rPr>
                                <w:t>exit :</w:t>
                              </w:r>
                              <w:proofErr w:type="gramEnd"/>
                              <w:r w:rsidRPr="001D24A8">
                                <w:rPr>
                                  <w:sz w:val="18"/>
                                </w:rPr>
                                <w:t xml:space="preserve"> void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Text Box 125"/>
                        <wps:cNvSpPr txBox="1"/>
                        <wps:spPr>
                          <a:xfrm>
                            <a:off x="3733800" y="2028825"/>
                            <a:ext cx="71945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8B631D1" w14:textId="77777777" w:rsidR="00E621BA" w:rsidRDefault="00E621BA">
                              <w:pPr>
                                <w:rPr>
                                  <w:sz w:val="18"/>
                                </w:rPr>
                              </w:pPr>
                              <w:proofErr w:type="spellStart"/>
                              <w:proofErr w:type="gramStart"/>
                              <w:r>
                                <w:rPr>
                                  <w:sz w:val="18"/>
                                </w:rPr>
                                <w:t>displaymap</w:t>
                              </w:r>
                              <w:proofErr w:type="spellEnd"/>
                              <w:proofErr w:type="gramEnd"/>
                              <w:r>
                                <w:rPr>
                                  <w:sz w:val="18"/>
                                </w:rPr>
                                <w:t xml:space="preserve">  </w:t>
                              </w:r>
                            </w:p>
                            <w:p w14:paraId="17E25356" w14:textId="50A1D446" w:rsidR="00E621BA" w:rsidRPr="001D24A8" w:rsidRDefault="00E621BA">
                              <w:pPr>
                                <w:rPr>
                                  <w:sz w:val="18"/>
                                </w:rPr>
                              </w:pPr>
                              <w:r>
                                <w:rPr>
                                  <w:sz w:val="18"/>
                                </w:rPr>
                                <w:t>(</w:t>
                              </w:r>
                              <w:proofErr w:type="gramStart"/>
                              <w:r>
                                <w:rPr>
                                  <w:sz w:val="18"/>
                                </w:rPr>
                                <w:t>floor</w:t>
                              </w:r>
                              <w:proofErr w:type="gramEnd"/>
                              <w:r>
                                <w:rPr>
                                  <w:sz w:val="1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Straight Connector 126"/>
                        <wps:cNvCnPr/>
                        <wps:spPr>
                          <a:xfrm>
                            <a:off x="2286000" y="35242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a:off x="3505200" y="333375"/>
                            <a:ext cx="0" cy="7810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a:off x="3514725" y="1504950"/>
                            <a:ext cx="0" cy="59055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4695825" y="352425"/>
                            <a:ext cx="0" cy="20574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2" name="Straight Connector 132"/>
                        <wps:cNvCnPr/>
                        <wps:spPr>
                          <a:xfrm>
                            <a:off x="3514725" y="2505075"/>
                            <a:ext cx="0" cy="8286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3" name="Straight Connector 133"/>
                        <wps:cNvCnPr/>
                        <wps:spPr>
                          <a:xfrm>
                            <a:off x="2276475" y="3000375"/>
                            <a:ext cx="0" cy="333375"/>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34" name="Straight Connector 134"/>
                        <wps:cNvCnPr/>
                        <wps:spPr>
                          <a:xfrm>
                            <a:off x="4667250" y="2990850"/>
                            <a:ext cx="0" cy="381000"/>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EF7050B" id="Canvas 65" o:spid="_x0000_s1120" editas="canvas" style="width:6in;height:266.25pt;mso-position-horizontal-relative:char;mso-position-vertical-relative:line" coordsize="54864,3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">
                <v:shape id="_x0000_s1121" type="#_x0000_t75" style="position:absolute;width:54864;height:33813;visibility:visible;mso-wrap-style:square">
                  <v:fill o:detectmouseclick="t"/>
                  <v:path o:connecttype="none"/>
                </v:shape>
                <v:shape id="Text Box 66" o:spid="_x0000_s1122" type="#_x0000_t202" style="position:absolute;left:762;top:1047;width:12573;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8MIA&#10;AADbAAAADwAAAGRycy9kb3ducmV2LnhtbESPQUsDMRSE74L/ITzBm83qYdlum5ZWqgie2ornx+Y1&#10;Cd28LEncrv/eCIUeh5n5hlmuJ9+LkWJygRU8zyoQxF3Qjo2Cr+PbUwMiZWSNfWBS8EsJ1qv7uyW2&#10;Olx4T+MhG1EgnFpUYHMeWilTZ8ljmoWBuHinED3mIqOROuKlwH0vX6qqlh4dlwWLA71a6s6HH69g&#10;tzVz0zUY7a7Rzo3T9+nTvCv1+DBtFiAyTfkWvrY/tIK6hv8v5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9CXwwgAAANsAAAAPAAAAAAAAAAAAAAAAAJgCAABkcnMvZG93&#10;bnJldi54bWxQSwUGAAAAAAQABAD1AAAAhwMAAAAA&#10;" fillcolor="white [3201]" strokeweight=".5pt">
                  <v:textbox>
                    <w:txbxContent>
                      <w:p w14:paraId="3F4F9397" w14:textId="779D32A7" w:rsidR="002C196F" w:rsidRDefault="002C196F">
                        <w:proofErr w:type="spellStart"/>
                        <w:proofErr w:type="gramStart"/>
                        <w:r>
                          <w:t>sd</w:t>
                        </w:r>
                        <w:proofErr w:type="spellEnd"/>
                        <w:proofErr w:type="gramEnd"/>
                        <w:r>
                          <w:t xml:space="preserve"> View Floor Map</w:t>
                        </w:r>
                      </w:p>
                    </w:txbxContent>
                  </v:textbox>
                </v:shape>
                <v:rect id="Rectangle 98" o:spid="_x0000_s1123" style="position:absolute;left:2095;top:5143;width:12478;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phH8QA&#10;AADbAAAADwAAAGRycy9kb3ducmV2LnhtbERPTWvCQBC9F/wPywje6sYqpY2uEoSq0EM1toi3ITsm&#10;wexszK5J2l/fPRR6fLzvxao3lWipcaVlBZNxBII4s7rkXMHn8e3xBYTzyBory6TgmxysloOHBcba&#10;dnygNvW5CCHsYlRQeF/HUrqsIINubGviwF1sY9AH2ORSN9iFcFPJpyh6lgZLDg0F1rQuKLumd6Mg&#10;Pc/e1xufHNvTRzr9+domt6rbKzUa9skchKfe/4v/3Dut4DWMDV/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6YR/EAAAA2wAAAA8AAAAAAAAAAAAAAAAAmAIAAGRycy9k&#10;b3ducmV2LnhtbFBLBQYAAAAABAAEAPUAAACJAwAAAAA=&#10;" fillcolor="white [3201]" strokecolor="red" strokeweight="1pt"/>
                <v:shape id="Text Box 99" o:spid="_x0000_s1124" type="#_x0000_t202" style="position:absolute;left:2476;top:5619;width:3619;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7BpcEA&#10;AADbAAAADwAAAGRycy9kb3ducmV2LnhtbESPQUsDMRSE74L/ITzBm5u1B9ldmxaVKkJPbcXzY/Oa&#10;BDcvS5Ju139vhEKPw8x8wyzXsx/ERDG5wAoeqxoEcR+0Y6Pg6/D+0IBIGVnjEJgU/FKC9er2Zomd&#10;Dmfe0bTPRhQIpw4V2JzHTsrUW/KYqjASF+8YosdcZDRSRzwXuB/koq6fpEfHZcHiSG+W+p/9ySvY&#10;vJrW9A1Gu2m0c9P8fdyaD6Xu7+aXZxCZ5nwNX9qfWkHbwv+X8gPk6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waXBAAAA2wAAAA8AAAAAAAAAAAAAAAAAmAIAAGRycy9kb3du&#10;cmV2LnhtbFBLBQYAAAAABAAEAPUAAACGAwAAAAA=&#10;" fillcolor="white [3201]" strokeweight=".5pt">
                  <v:textbox>
                    <w:txbxContent>
                      <w:p w14:paraId="06E5E412" w14:textId="795E1475" w:rsidR="00035FD5" w:rsidRPr="00035FD5" w:rsidRDefault="00035FD5">
                        <w:pPr>
                          <w:rPr>
                            <w:sz w:val="18"/>
                          </w:rPr>
                        </w:pPr>
                        <w:proofErr w:type="gramStart"/>
                        <w:r w:rsidRPr="00035FD5">
                          <w:rPr>
                            <w:sz w:val="18"/>
                          </w:rPr>
                          <w:t>ref</w:t>
                        </w:r>
                        <w:proofErr w:type="gramEnd"/>
                      </w:p>
                    </w:txbxContent>
                  </v:textbox>
                </v:shape>
                <v:shape id="Text Box 100" o:spid="_x0000_s1125" type="#_x0000_t202" style="position:absolute;left:5048;top:8286;width:8382;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14:paraId="1F18DC03" w14:textId="3A3B40EE" w:rsidR="000F2859" w:rsidRPr="000F2859" w:rsidRDefault="000F2859">
                        <w:pPr>
                          <w:rPr>
                            <w:sz w:val="20"/>
                          </w:rPr>
                        </w:pPr>
                        <w:r w:rsidRPr="000F2859">
                          <w:rPr>
                            <w:sz w:val="20"/>
                          </w:rPr>
                          <w:t>Login Admin</w:t>
                        </w:r>
                      </w:p>
                    </w:txbxContent>
                  </v:textbox>
                </v:shape>
                <v:shape id="Straight Arrow Connector 101" o:spid="_x0000_s1126" type="#_x0000_t32" style="position:absolute;left:762;top:11715;width:2057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Awr0cIAAADcAAAADwAAAGRycy9kb3ducmV2LnhtbERPS2uDQBC+B/oflgnklqwWElKbVTQl&#10;kPaWBz0P7lQl7qy622j+fbdQ6G0+vufsssm04k6DaywriFcRCOLS6oYrBdfLYbkF4TyyxtYyKXiQ&#10;gyx9mu0w0XbkE93PvhIhhF2CCmrvu0RKV9Zk0K1sRxy4LzsY9AEOldQDjiHctPI5ijbSYMOhocaO&#10;9jWVt/O3UTCi/3wp8qrfF2/vx2nd9pvL9UOpxXzKX0F4mvy/+M991GF+FMPvM+ECmf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Awr0cIAAADcAAAADwAAAAAAAAAAAAAA&#10;AAChAgAAZHJzL2Rvd25yZXYueG1sUEsFBgAAAAAEAAQA+QAAAJADAAAAAA==&#10;" strokecolor="black [3200]" strokeweight=".5pt">
                  <v:stroke endarrow="block" joinstyle="miter"/>
                </v:shape>
                <v:shape id="Text Box 102" o:spid="_x0000_s1127" type="#_x0000_t202" style="position:absolute;left:18478;top:857;width:981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0vcAA&#10;AADcAAAADwAAAGRycy9kb3ducmV2LnhtbERPTWsCMRC9F/ofwgi91aweynY1ihZbhJ6qpedhMybB&#10;zWRJ0nX7701B8DaP9znL9eg7MVBMLrCC2bQCQdwG7dgo+D6+P9cgUkbW2AUmBX+UYL16fFhio8OF&#10;v2g4ZCNKCKcGFdic+0bK1FrymKahJy7cKUSPucBopI54KeG+k/OqepEeHZcGiz29WWrPh1+vYLc1&#10;r6atMdpdrZ0bxp/Tp/lQ6mkybhYgMo35Lr6597rMr+bw/0y5QK6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m0vcAAAADcAAAADwAAAAAAAAAAAAAAAACYAgAAZHJzL2Rvd25y&#10;ZXYueG1sUEsFBgAAAAAEAAQA9QAAAIUDAAAAAA==&#10;" fillcolor="white [3201]" strokeweight=".5pt">
                  <v:textbox>
                    <w:txbxContent>
                      <w:p w14:paraId="4DDD93C9" w14:textId="5C5543E1" w:rsidR="001407C1" w:rsidRPr="001407C1" w:rsidRDefault="00913370">
                        <w:pPr>
                          <w:rPr>
                            <w:sz w:val="18"/>
                            <w:u w:val="single"/>
                          </w:rPr>
                        </w:pPr>
                        <w:r>
                          <w:rPr>
                            <w:sz w:val="18"/>
                            <w:u w:val="single"/>
                          </w:rPr>
                          <w:t>Option</w:t>
                        </w:r>
                        <w:r w:rsidR="001407C1" w:rsidRPr="001407C1">
                          <w:rPr>
                            <w:sz w:val="18"/>
                            <w:u w:val="single"/>
                          </w:rPr>
                          <w:t xml:space="preserve"> Manager</w:t>
                        </w:r>
                      </w:p>
                    </w:txbxContent>
                  </v:textbox>
                </v:shape>
                <v:rect id="Rectangle 103" o:spid="_x0000_s1128" style="position:absolute;left:21526;top:11430;width:2477;height:18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5Xr8AA&#10;AADcAAAADwAAAGRycy9kb3ducmV2LnhtbERPTYvCMBC9C/sfwizsTVMVRKuxdFdcPaq76nVoxrbY&#10;TEoTtf57Iwje5vE+Z5a0phJXalxpWUG/F4EgzqwuOVfw/7fsjkE4j6yxskwK7uQgmX90Zhhre+Mt&#10;XXc+FyGEXYwKCu/rWEqXFWTQ9WxNHLiTbQz6AJtc6gZvIdxUchBFI2mw5NBQYE0/BWXn3cUouGS/&#10;38e8TjeL5ZBX0vYnZn/QSn19tukUhKfWv8Uv91qH+dEQns+EC+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5Xr8AAAADcAAAADwAAAAAAAAAAAAAAAACYAgAAZHJzL2Rvd25y&#10;ZXYueG1sUEsFBgAAAAAEAAQA9QAAAIUDAAAAAA==&#10;" fillcolor="white [3201]" strokecolor="#70ad47 [3209]" strokeweight="1pt"/>
                <v:rect id="Rectangle 104" o:spid="_x0000_s1129" style="position:absolute;left:23336;top:14192;width:127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P28IA&#10;AADcAAAADwAAAGRycy9kb3ducmV2LnhtbERPTWvCQBC9F/wPywi9mY22SBuzirZYe1Rb9TpkxySY&#10;nQ3ZNYn/visIvc3jfU666E0lWmpcaVnBOIpBEGdWl5wr+P1Zj95AOI+ssbJMCm7kYDEfPKWYaNvx&#10;jtq9z0UIYZeggsL7OpHSZQUZdJGtiQN3to1BH2CTS91gF8JNJSdxPJUGSw4NBdb0UVB22V+Ngmv2&#10;tTrl9XL7uX7hjbTjd3M4aqWeh/1yBsJT7//FD/e3DvPjV7g/Ey6Q8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8/bwgAAANwAAAAPAAAAAAAAAAAAAAAAAJgCAABkcnMvZG93&#10;bnJldi54bWxQSwUGAAAAAAQABAD1AAAAhwMAAAAA&#10;" fillcolor="white [3201]" strokecolor="#70ad47 [3209]" strokeweight="1pt"/>
                <v:shape id="Text Box 107" o:spid="_x0000_s1130" type="#_x0000_t202" style="position:absolute;left:31813;top:857;width:6953;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4XJcAA&#10;AADcAAAADwAAAGRycy9kb3ducmV2LnhtbERPTWsCMRC9F/ofwhR6q9n2UNfVKLbYUvBUFc/DZkyC&#10;m8mSpOv23zeC0Ns83ucsVqPvxEAxucAKnicVCOI2aMdGwWH/8VSDSBlZYxeYFPxSgtXy/m6BjQ4X&#10;/qZhl40oIZwaVGBz7hspU2vJY5qEnrhwpxA95gKjkTripYT7Tr5U1av06Lg0WOzp3VJ73v14BZs3&#10;MzNtjdFuau3cMB5PW/Op1OPDuJ6DyDTmf/HN/aXL/GoK12fKBXL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4XJcAAAADcAAAADwAAAAAAAAAAAAAAAACYAgAAZHJzL2Rvd25y&#10;ZXYueG1sUEsFBgAAAAAEAAQA9QAAAIUDAAAAAA==&#10;" fillcolor="white [3201]" strokeweight=".5pt">
                  <v:textbox>
                    <w:txbxContent>
                      <w:p w14:paraId="4216851C" w14:textId="51838C11" w:rsidR="001407C1" w:rsidRPr="001407C1" w:rsidRDefault="001407C1">
                        <w:pPr>
                          <w:rPr>
                            <w:sz w:val="18"/>
                            <w:u w:val="single"/>
                          </w:rPr>
                        </w:pPr>
                        <w:r>
                          <w:rPr>
                            <w:sz w:val="18"/>
                            <w:u w:val="single"/>
                          </w:rPr>
                          <w:t>House DB</w:t>
                        </w:r>
                      </w:p>
                    </w:txbxContent>
                  </v:textbox>
                </v:shape>
                <v:line id="Straight Connector 108" o:spid="_x0000_s1131" style="position:absolute;visibility:visible;mso-wrap-style:square" from="24288,11430" to="25622,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E07sYAAADcAAAADwAAAGRycy9kb3ducmV2LnhtbESPQWvCQBCF74X+h2UKXopuaqFodJUi&#10;LRRaqsbF85Adk2B2NmS3mv77zqHgbYb35r1vluvBt+pCfWwCG3iaZKCIy+AargzYw/t4BiomZIdt&#10;YDLwSxHWq/u7JeYuXHlPlyJVSkI45migTqnLtY5lTR7jJHTEop1C7zHJ2lfa9XiVcN/qaZa9aI8N&#10;S0ONHW1qKs/FjzfwaefHx+ftzFp/KL5xZ5u37dfGmNHD8LoAlWhIN/P/9YcT/Exo5RmZQK/+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6xNO7GAAAA3AAAAA8AAAAAAAAA&#10;AAAAAAAAoQIAAGRycy9kb3ducmV2LnhtbFBLBQYAAAAABAAEAPkAAACUAwAAAAA=&#10;" strokecolor="black [3200]" strokeweight=".5pt">
                  <v:stroke joinstyle="miter"/>
                </v:line>
                <v:line id="Straight Connector 109" o:spid="_x0000_s1132" style="position:absolute;visibility:visible;mso-wrap-style:square" from="25717,11525" to="25717,14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2RdcMAAADcAAAADwAAAGRycy9kb3ducmV2LnhtbERP32vCMBB+F/Y/hBvsRWY6BdGuqQyZ&#10;IDh0q2HPR3Nry5pLaTKt//0iCL7dx/fzstVgW3Gi3jeOFbxMEhDEpTMNVwr0cfO8AOEDssHWMSm4&#10;kIdV/jDKMDXuzF90KkIlYgj7FBXUIXSplL6syaKfuI44cj+utxgi7CtpejzHcNvKaZLMpcWGY0ON&#10;Ha1rKn+LP6tgp5ff49lhobU9Fnv81M374WOt1NPj8PYKItAQ7uKbe2vi/GQJ12fiBTL/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H9kXXDAAAA3AAAAA8AAAAAAAAAAAAA&#10;AAAAoQIAAGRycy9kb3ducmV2LnhtbFBLBQYAAAAABAAEAPkAAACRAwAAAAA=&#10;" strokecolor="black [3200]" strokeweight=".5pt">
                  <v:stroke joinstyle="miter"/>
                </v:line>
                <v:shape id="Straight Arrow Connector 110" o:spid="_x0000_s1133" type="#_x0000_t32" style="position:absolute;left:24765;top:14478;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1lsUAAADcAAAADwAAAGRycy9kb3ducmV2LnhtbESPQUvDQBCF74L/YRnBi7SbNsVK7LaI&#10;IvbaWIrexuyYBLOzIbO28d87h0JvM7w3732z2oyhM0capI3sYDbNwBBX0bdcO9i/v04ewEhC9thF&#10;Jgd/JLBZX1+tsPDxxDs6lqk2GsJSoIMmpb6wVqqGAso09sSqfcchYNJ1qK0f8KThobPzLLu3AVvW&#10;hgZ7em6o+il/g4M8LWS+W3wspfysv+78S57L4c2525vx6RFMojFdzOfrrVf8meLr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1lsUAAADcAAAADwAAAAAAAAAA&#10;AAAAAAChAgAAZHJzL2Rvd25yZXYueG1sUEsFBgAAAAAEAAQA+QAAAJMDAAAAAA==&#10;" strokecolor="black [3200]" strokeweight=".5pt">
                  <v:stroke endarrow="block" joinstyle="miter"/>
                </v:shape>
                <v:shape id="Text Box 111" o:spid="_x0000_s1134" type="#_x0000_t202" style="position:absolute;left:23622;top:7334;width:7715;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K8F8AA&#10;AADcAAAADwAAAGRycy9kb3ducmV2LnhtbERPTUsDMRC9C/6HMII3m10Psl2bFpVWhJ7aiudhM02C&#10;m8mSpNv135tCobd5vM9ZrCbfi5FicoEV1LMKBHEXtGOj4PuweWpApIyssQ9MCv4owWp5f7fAVocz&#10;72jcZyNKCKcWFdich1bK1FnymGZhIC7cMUSPucBopI54LuG+l89V9SI9Oi4NFgf6sNT97k9ewfrd&#10;zE3XYLTrRjs3Tj/HrflU6vFhensFkWnKN/HV/aXL/LqGyzPlArn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ZK8F8AAAADcAAAADwAAAAAAAAAAAAAAAACYAgAAZHJzL2Rvd25y&#10;ZXYueG1sUEsFBgAAAAAEAAQA9QAAAIUDAAAAAA==&#10;" fillcolor="white [3201]" strokeweight=".5pt">
                  <v:textbox>
                    <w:txbxContent>
                      <w:p w14:paraId="0E72F343" w14:textId="2106E17F" w:rsidR="001407C1" w:rsidRPr="001407C1" w:rsidRDefault="001407C1">
                        <w:pPr>
                          <w:rPr>
                            <w:sz w:val="18"/>
                          </w:rPr>
                        </w:pPr>
                        <w:proofErr w:type="gramStart"/>
                        <w:r w:rsidRPr="001407C1">
                          <w:rPr>
                            <w:sz w:val="18"/>
                          </w:rPr>
                          <w:t>display</w:t>
                        </w:r>
                        <w:proofErr w:type="gramEnd"/>
                        <w:r w:rsidRPr="001407C1">
                          <w:rPr>
                            <w:sz w:val="18"/>
                          </w:rPr>
                          <w:t xml:space="preserve"> </w:t>
                        </w:r>
                        <w:proofErr w:type="spellStart"/>
                        <w:r w:rsidR="00913370">
                          <w:rPr>
                            <w:sz w:val="18"/>
                          </w:rPr>
                          <w:t>options:void</w:t>
                        </w:r>
                        <w:proofErr w:type="spellEnd"/>
                      </w:p>
                    </w:txbxContent>
                  </v:textbox>
                </v:shape>
                <v:shape id="Straight Arrow Connector 112" o:spid="_x0000_s1135" type="#_x0000_t32" style="position:absolute;left:23812;top:11430;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Ze7wAAADcAAAADwAAAGRycy9kb3ducmV2LnhtbERPSwrCMBDdC94hjOBGNFVQpDaKCFa3&#10;fhYux2Zsi82kNFHr7Y0guJvH+06yak0lntS40rKC8SgCQZxZXXKu4HzaDucgnEfWWFkmBW9ysFp2&#10;OwnG2r74QM+jz0UIYRejgsL7OpbSZQUZdCNbEwfuZhuDPsAml7rBVwg3lZxE0UwaLDk0FFjTpqDs&#10;fnwYBSnJQbvb8dTPLoM0u1qHKTul+r12vQDhqfV/8c+912H+eALfZ8IFcvk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f+WZe7wAAADcAAAADwAAAAAAAAAAAAAAAAChAgAA&#10;ZHJzL2Rvd25yZXYueG1sUEsFBgAAAAAEAAQA+QAAAIoDAAAAAA==&#10;" strokecolor="black [3200]" strokeweight=".5pt">
                  <v:stroke endarrow="open" joinstyle="miter"/>
                </v:shape>
                <v:rect id="Rectangle 113" o:spid="_x0000_s1136" style="position:absolute;left:33909;top:11239;width:247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fBcsIA&#10;AADcAAAADwAAAGRycy9kb3ducmV2LnhtbERPTWvCQBC9C/0PyxR6azZREI3ZBFux9qhp1euQnSah&#10;2dmQXTX9991Cwds83udkxWg6caXBtZYVJFEMgriyuuVawefH9nkBwnlkjZ1lUvBDDor8YZJhqu2N&#10;D3QtfS1CCLsUFTTe96mUrmrIoItsTxy4LzsY9AEOtdQD3kK46eQ0jufSYMuhocGeXhuqvsuLUXCp&#10;3l7Odb/eb7Yz3kmbLM3xpJV6ehzXKxCeRn8X/7vfdZifzODvmXCBz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98FywgAAANwAAAAPAAAAAAAAAAAAAAAAAJgCAABkcnMvZG93&#10;bnJldi54bWxQSwUGAAAAAAQABAD1AAAAhwMAAAAA&#10;" fillcolor="white [3201]" strokecolor="#70ad47 [3209]" strokeweight="1pt"/>
                <v:shape id="Straight Arrow Connector 115" o:spid="_x0000_s1137" type="#_x0000_t32" style="position:absolute;left:24860;top:14573;width:895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QMz8EAAADcAAAADwAAAGRycy9kb3ducmV2LnhtbERPzWqDQBC+F/IOywR6q6u1DcFkE0Kg&#10;kNxq9AEGd6ISd1bcjZo+fbZQ6G0+vt/Z7mfTiZEG11pWkEQxCOLK6pZrBWXx9bYG4Tyyxs4yKXiQ&#10;g/1u8bLFTNuJcxovvhYhhF2GChrv+0xKVzVk0EW2Jw7c1Q4GfYBDLfWAUwg3nXyP45U02HJoaLCn&#10;Y0PV7XI3CtpzWpof/linRVFN3XcyTvn9qtTrcj5sQHia/b/4z33SYX7yCb/PhAvk7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hAzPwQAAANwAAAAPAAAAAAAAAAAAAAAA&#10;AKECAABkcnMvZG93bnJldi54bWxQSwUGAAAAAAQABAD5AAAAjwMAAAAA&#10;" strokecolor="black [3200]" strokeweight=".5pt">
                  <v:stroke dashstyle="longDash" endarrow="block" joinstyle="miter"/>
                </v:shape>
                <v:shape id="Text Box 116" o:spid="_x0000_s1138" type="#_x0000_t202" style="position:absolute;left:27025;top:12192;width:4788;height:200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IRMMIA&#10;AADcAAAADwAAAGRycy9kb3ducmV2LnhtbERP24rCMBB9F/yHMIJvmqpYStcoIgqCsHgD93G2mV7Y&#10;ZlKaqN2/NwsLvs3hXGex6kwtHtS6yrKCyTgCQZxZXXGh4HrZjRIQziNrrC2Tgl9ysFr2ewtMtX3y&#10;iR5nX4gQwi5FBaX3TSqly0oy6Ma2IQ5cbluDPsC2kLrFZwg3tZxGUSwNVhwaSmxoU1L2c74bBZ+b&#10;2M5n312Sb48Heyrymfya35QaDrr1BwhPnX+L/917HeZPYvh7Jlwgl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khEwwgAAANwAAAAPAAAAAAAAAAAAAAAAAJgCAABkcnMvZG93&#10;bnJldi54bWxQSwUGAAAAAAQABAD1AAAAhwMAAAAA&#10;" fillcolor="white [3201]" strokeweight=".5pt">
                  <v:textbox>
                    <w:txbxContent>
                      <w:p w14:paraId="1077E3B8" w14:textId="11F6699F" w:rsidR="00913370" w:rsidRPr="00913370" w:rsidRDefault="00913370">
                        <w:pPr>
                          <w:rPr>
                            <w:i/>
                            <w:sz w:val="18"/>
                          </w:rPr>
                        </w:pPr>
                        <w:proofErr w:type="gramStart"/>
                        <w:r w:rsidRPr="00913370">
                          <w:rPr>
                            <w:i/>
                            <w:sz w:val="18"/>
                          </w:rPr>
                          <w:t>floors</w:t>
                        </w:r>
                        <w:proofErr w:type="gramEnd"/>
                      </w:p>
                    </w:txbxContent>
                  </v:textbox>
                </v:shape>
                <v:shape id="Text Box 117" o:spid="_x0000_s1139" type="#_x0000_t202" style="position:absolute;left:42862;top:857;width:8858;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eB+MAA&#10;AADcAAAADwAAAGRycy9kb3ducmV2LnhtbERPTWsCMRC9F/ofwhR6q1k91HU1Siu2FDxVS8/DZkyC&#10;m8mSpOv23zeC0Ns83uesNqPvxEAxucAKppMKBHEbtGOj4Ov49lSDSBlZYxeYFPxSgs36/m6FjQ4X&#10;/qThkI0oIZwaVGBz7hspU2vJY5qEnrhwpxA95gKjkTripYT7Ts6q6ll6dFwaLPa0tdSeDz9ewe7V&#10;LExbY7S7Wjs3jN+nvXlX6vFhfFmCyDTmf/HN/aHL/Okcrs+UC+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TeB+MAAAADcAAAADwAAAAAAAAAAAAAAAACYAgAAZHJzL2Rvd25y&#10;ZXYueG1sUEsFBgAAAAAEAAQA9QAAAIUDAAAAAA==&#10;" fillcolor="white [3201]" strokeweight=".5pt">
                  <v:textbox>
                    <w:txbxContent>
                      <w:p w14:paraId="3CB7CCB7" w14:textId="52785E2B" w:rsidR="00913370" w:rsidRPr="001407C1" w:rsidRDefault="00913370">
                        <w:pPr>
                          <w:rPr>
                            <w:sz w:val="18"/>
                            <w:u w:val="single"/>
                          </w:rPr>
                        </w:pPr>
                        <w:r>
                          <w:rPr>
                            <w:sz w:val="18"/>
                            <w:u w:val="single"/>
                          </w:rPr>
                          <w:t>Map Interface</w:t>
                        </w:r>
                      </w:p>
                    </w:txbxContent>
                  </v:textbox>
                </v:shape>
                <v:shape id="Straight Arrow Connector 118" o:spid="_x0000_s1140" type="#_x0000_t32" style="position:absolute;left:23812;top:21431;width:10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8UkcQAAADcAAAADwAAAGRycy9kb3ducmV2LnhtbESPT4vCQAzF7wt+hyGCt3WqoKzVUfyD&#10;oHtbFc+hE9tiJ1M7o+1++81B2FvCe3nvl8Wqc5V6URNKzwZGwwQUceZtybmBy3n/+QUqRGSLlWcy&#10;8EsBVsvexwJT61v+odcp5kpCOKRooIixTrUOWUEOw9DXxKLdfOMwytrk2jbYSrir9DhJptphydJQ&#10;YE3bgrL76ekMtBivs806f2w3u+Ohm1SP6fnybcyg363noCJ18d/8vj5YwR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7xSRxAAAANwAAAAPAAAAAAAAAAAA&#10;AAAAAKECAABkcnMvZG93bnJldi54bWxQSwUGAAAAAAQABAD5AAAAkgMAAAAA&#10;" strokecolor="black [3200]" strokeweight=".5pt">
                  <v:stroke endarrow="block" joinstyle="miter"/>
                </v:shape>
                <v:rect id="Rectangle 119" o:spid="_x0000_s1141" style="position:absolute;left:33909;top:21240;width:2476;height: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mMEA&#10;AADcAAAADwAAAGRycy9kb3ducmV2LnhtbERPS4vCMBC+C/sfwix407QKotUoPlD3qN1Vr0Mz25Zt&#10;JqWJWv/9RhC8zcf3nNmiNZW4UeNKywrifgSCOLO65FzBz/e2NwbhPLLGyjIpeJCDxfyjM8NE2zsf&#10;6Zb6XIQQdgkqKLyvEyldVpBB17c1ceB+bWPQB9jkUjd4D+GmkoMoGkmDJYeGAmtaF5T9pVej4Jrt&#10;Vpe8Xh422yHvpY0n5nTWSnU/2+UUhKfWv8Uv95cO8+MJPJ8JF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f9pjBAAAA3AAAAA8AAAAAAAAAAAAAAAAAmAIAAGRycy9kb3du&#10;cmV2LnhtbFBLBQYAAAAABAAEAPUAAACGAwAAAAA=&#10;" fillcolor="white [3201]" strokecolor="#70ad47 [3209]" strokeweight="1pt"/>
                <v:shape id="Text Box 120" o:spid="_x0000_s1142" type="#_x0000_t202" style="position:absolute;left:24288;top:18764;width:9240;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mYsUA&#10;AADcAAAADwAAAGRycy9kb3ducmV2LnhtbESPS2sCQRCE74H8h6ED3uJsFEU2jhJEQRDERyA5tju9&#10;D9zpWXZGXf+9fRC8dVPVVV9P552r1ZXaUHk28NVPQBFn3lZcGPg9rj4noEJEtlh7JgN3CjCfvb9N&#10;MbX+xnu6HmKhJIRDigbKGJtU65CV5DD0fUMsWu5bh1HWttC2xZuEu1oPkmSsHVYsDSU2tCgpOx8u&#10;zsB2Mfaj4amb5Mvdxu+LfKj/R3/G9D66n29Qkbr4Mj+v11bwB4Ivz8gEev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W+ZixQAAANwAAAAPAAAAAAAAAAAAAAAAAJgCAABkcnMv&#10;ZG93bnJldi54bWxQSwUGAAAAAAQABAD1AAAAigMAAAAA&#10;" fillcolor="white [3201]" strokeweight=".5pt">
                  <v:textbox>
                    <w:txbxContent>
                      <w:p w14:paraId="3FFE222E" w14:textId="51E475C8" w:rsidR="001D24A8" w:rsidRPr="001D24A8" w:rsidRDefault="001D24A8">
                        <w:pPr>
                          <w:rPr>
                            <w:sz w:val="18"/>
                          </w:rPr>
                        </w:pPr>
                        <w:proofErr w:type="gramStart"/>
                        <w:r w:rsidRPr="001D24A8">
                          <w:rPr>
                            <w:sz w:val="18"/>
                          </w:rPr>
                          <w:t>selection</w:t>
                        </w:r>
                        <w:proofErr w:type="gramEnd"/>
                        <w:r w:rsidRPr="001D24A8">
                          <w:rPr>
                            <w:sz w:val="18"/>
                          </w:rPr>
                          <w:t xml:space="preserve"> (floor)</w:t>
                        </w:r>
                      </w:p>
                    </w:txbxContent>
                  </v:textbox>
                </v:shape>
                <v:shape id="Straight Arrow Connector 121" o:spid="_x0000_s1143" type="#_x0000_t32" style="position:absolute;left:36480;top:24574;width:904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l3scAAAADcAAAADwAAAGRycy9kb3ducmV2LnhtbERPS4vCMBC+L/gfwgje1lRBWatp8YGg&#10;e1sVz0MztsVmUpto6783C4K3+fies0g7U4kHNa60rGA0jEAQZ1aXnCs4HbffPyCcR9ZYWSYFT3KQ&#10;Jr2vBcbatvxHj4PPRQhhF6OCwvs6ltJlBRl0Q1sTB+5iG4M+wCaXusE2hJtKjqNoKg2WHBoKrGld&#10;UHY93I2CFv15tlrmt/Vqs991k+o2PZ5+lRr0u+UchKfOf8Rv906H+eMR/D8TLpDJ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5d7HAAAAA3AAAAA8AAAAAAAAAAAAAAAAA&#10;oQIAAGRycy9kb3ducmV2LnhtbFBLBQYAAAAABAAEAPkAAACOAwAAAAA=&#10;" strokecolor="black [3200]" strokeweight=".5pt">
                  <v:stroke endarrow="block" joinstyle="miter"/>
                </v:shape>
                <v:rect id="Rectangle 122" o:spid="_x0000_s1144" style="position:absolute;left:45529;top:24288;width:2477;height:5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euVMEA&#10;AADcAAAADwAAAGRycy9kb3ducmV2LnhtbERPS4vCMBC+C/6HMMLeNLWCaDWKD1z3qN1Vr0Mz25Zt&#10;JqWJWv+9WRC8zcf3nPmyNZW4UeNKywqGgwgEcWZ1ybmCn+9dfwLCeWSNlWVS8CAHy0W3M8dE2zsf&#10;6Zb6XIQQdgkqKLyvEyldVpBBN7A1ceB+bWPQB9jkUjd4D+GmknEUjaXBkkNDgTVtCsr+0qtRcM0+&#10;15e8Xh22uxHvpR1OzemslfrotasZCE+tf4tf7i8d5scx/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XrlTBAAAA3AAAAA8AAAAAAAAAAAAAAAAAmAIAAGRycy9kb3du&#10;cmV2LnhtbFBLBQYAAAAABAAEAPUAAACGAwAAAAA=&#10;" fillcolor="white [3201]" strokecolor="#70ad47 [3209]" strokeweight="1pt"/>
                <v:shape id="Straight Arrow Connector 123" o:spid="_x0000_s1145" type="#_x0000_t32" style="position:absolute;left:23907;top:29718;width:21527;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37ncAAAADcAAAADwAAAGRycy9kb3ducmV2LnhtbERPzYrCMBC+C75DGMGbploRqaZlWVjY&#10;vantAwzN2JZtJqWJbXef3giCt/n4fueUTaYVA/Wusaxgs45AEJdWN1wpKPKv1QGE88gaW8uk4I8c&#10;ZOl8dsJE25EvNFx9JUIIuwQV1N53iZSurMmgW9uOOHA32xv0AfaV1D2OIdy0chtFe2mw4dBQY0ef&#10;NZW/17tR0PzEhfnn3SHO83Jsz5thvNxvSi0X08cRhKfJv8Uv97cO87cxPJ8JF8j0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N+53AAAAA3AAAAA8AAAAAAAAAAAAAAAAA&#10;oQIAAGRycy9kb3ducmV2LnhtbFBLBQYAAAAABAAEAPkAAACOAwAAAAA=&#10;" strokecolor="black [3200]" strokeweight=".5pt">
                  <v:stroke dashstyle="longDash" endarrow="block" joinstyle="miter"/>
                </v:shape>
                <v:shape id="Text Box 124" o:spid="_x0000_s1146" type="#_x0000_t202" style="position:absolute;left:27908;top:26860;width:6407;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gYcEA&#10;AADcAAAADwAAAGRycy9kb3ducmV2LnhtbERPyYoCMRC9D/gPoQRvY9oVaY0iojAwIOMCeiw71Qt2&#10;Kk0navv3ZkDwVo+31mzRmFLcqXaFZQW9bgSCOLG64EzB8bD5noBwHlljaZkUPMnBYt76mmGs7YN3&#10;dN/7TIQQdjEqyL2vYildkpNB17UVceBSWxv0AdaZ1DU+QrgpZT+KxtJgwaEhx4pWOSXX/c0o2K7G&#10;djS4NJN0/fdrd1k6kOfRSalOu1lOQXhq/Ef8dv/oML8/hP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g4GHBAAAA3AAAAA8AAAAAAAAAAAAAAAAAmAIAAGRycy9kb3du&#10;cmV2LnhtbFBLBQYAAAAABAAEAPUAAACGAwAAAAA=&#10;" fillcolor="white [3201]" strokeweight=".5pt">
                  <v:textbox>
                    <w:txbxContent>
                      <w:p w14:paraId="609860A7" w14:textId="3D4A0C52" w:rsidR="001D24A8" w:rsidRPr="001D24A8" w:rsidRDefault="001D24A8">
                        <w:pPr>
                          <w:rPr>
                            <w:sz w:val="18"/>
                          </w:rPr>
                        </w:pPr>
                        <w:proofErr w:type="gramStart"/>
                        <w:r w:rsidRPr="001D24A8">
                          <w:rPr>
                            <w:sz w:val="18"/>
                          </w:rPr>
                          <w:t>exit :</w:t>
                        </w:r>
                        <w:proofErr w:type="gramEnd"/>
                        <w:r w:rsidRPr="001D24A8">
                          <w:rPr>
                            <w:sz w:val="18"/>
                          </w:rPr>
                          <w:t xml:space="preserve"> void</w:t>
                        </w:r>
                      </w:p>
                    </w:txbxContent>
                  </v:textbox>
                </v:shape>
                <v:shape id="Text Box 125" o:spid="_x0000_s1147" type="#_x0000_t202" style="position:absolute;left:37338;top:20288;width:7194;height:38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F+sMA&#10;AADcAAAADwAAAGRycy9kb3ducmV2LnhtbERP22rCQBB9L/gPywh9azYqCZJmFRGFQkGMFezjNDu5&#10;0OxsyG41/r1bKPRtDuc6+Xo0nbjS4FrLCmZRDIK4tLrlWsH5Y/+yBOE8ssbOMim4k4P1avKUY6bt&#10;jQu6nnwtQgi7DBU03veZlK5syKCLbE8cuMoOBn2AQy31gLcQbjo5j+NUGmw5NDTY07ah8vv0YxQc&#10;tqlNFl/jstod321RVwv5mVyUep6Om1cQnkb/L/5zv+kwf57A7zPhAr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xF+sMAAADcAAAADwAAAAAAAAAAAAAAAACYAgAAZHJzL2Rv&#10;d25yZXYueG1sUEsFBgAAAAAEAAQA9QAAAIgDAAAAAA==&#10;" fillcolor="white [3201]" strokeweight=".5pt">
                  <v:textbox>
                    <w:txbxContent>
                      <w:p w14:paraId="08B631D1" w14:textId="77777777" w:rsidR="00E621BA" w:rsidRDefault="00E621BA">
                        <w:pPr>
                          <w:rPr>
                            <w:sz w:val="18"/>
                          </w:rPr>
                        </w:pPr>
                        <w:proofErr w:type="spellStart"/>
                        <w:proofErr w:type="gramStart"/>
                        <w:r>
                          <w:rPr>
                            <w:sz w:val="18"/>
                          </w:rPr>
                          <w:t>displaymap</w:t>
                        </w:r>
                        <w:proofErr w:type="spellEnd"/>
                        <w:proofErr w:type="gramEnd"/>
                        <w:r>
                          <w:rPr>
                            <w:sz w:val="18"/>
                          </w:rPr>
                          <w:t xml:space="preserve">  </w:t>
                        </w:r>
                      </w:p>
                      <w:p w14:paraId="17E25356" w14:textId="50A1D446" w:rsidR="00E621BA" w:rsidRPr="001D24A8" w:rsidRDefault="00E621BA">
                        <w:pPr>
                          <w:rPr>
                            <w:sz w:val="18"/>
                          </w:rPr>
                        </w:pPr>
                        <w:r>
                          <w:rPr>
                            <w:sz w:val="18"/>
                          </w:rPr>
                          <w:t>(</w:t>
                        </w:r>
                        <w:proofErr w:type="gramStart"/>
                        <w:r>
                          <w:rPr>
                            <w:sz w:val="18"/>
                          </w:rPr>
                          <w:t>floor</w:t>
                        </w:r>
                        <w:proofErr w:type="gramEnd"/>
                        <w:r>
                          <w:rPr>
                            <w:sz w:val="18"/>
                          </w:rPr>
                          <w:t>)</w:t>
                        </w:r>
                      </w:p>
                    </w:txbxContent>
                  </v:textbox>
                </v:shape>
                <v:line id="Straight Connector 126" o:spid="_x0000_s1148" style="position:absolute;visibility:visible;mso-wrap-style:square" from="22860,3524" to="22860,11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y4w8MAAADcAAAADwAAAGRycy9kb3ducmV2LnhtbERP32vCMBB+H+x/CDfwRWxqB1I6Y5mF&#10;gTBQdMPnozmbYnMpTWbrf78MhL3dx/fz1uVkO3GjwbeOFSyTFARx7XTLjYLvr49FDsIHZI2dY1Jw&#10;Jw/l5vlpjYV2Ix/pdgqNiCHsC1RgQugLKX1tyKJPXE8cuYsbLIYIh0bqAccYbjuZpelKWmw5Nhjs&#10;qTJUX08/VsE1P39mVTqaw/5Cr/vjvZ7Pt16p2cv0/gYi0BT+xQ/3Tsf52Qr+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MuMPDAAAA3AAAAA8AAAAAAAAAAAAA&#10;AAAAoQIAAGRycy9kb3ducmV2LnhtbFBLBQYAAAAABAAEAPkAAACRAwAAAAA=&#10;" strokecolor="black [3200]" strokeweight=".5pt">
                  <v:stroke dashstyle="longDashDot" joinstyle="miter"/>
                </v:line>
                <v:line id="Straight Connector 127" o:spid="_x0000_s1149" style="position:absolute;visibility:visible;mso-wrap-style:square" from="35052,3333" to="35052,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dWMMAAADcAAAADwAAAGRycy9kb3ducmV2LnhtbERP32vCMBB+H+x/CDfYS9F0HWzSGUWF&#10;wWBQaSd7PpqzKTaX0mS2/veLIPh2H9/PW64n24kzDb51rOBlnoIgrp1uuVFw+PmcLUD4gKyxc0wK&#10;LuRhvXp8WGKu3cglnavQiBjCPkcFJoQ+l9LXhiz6ueuJI3d0g8UQ4dBIPeAYw20nszR9kxZbjg0G&#10;e9oZqk/Vn1VwWvx+Z7t0NPviSK9FeamTZOuVen6aNh8gAk3hLr65v3Scn73D9Zl4gV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AHVjDAAAA3AAAAA8AAAAAAAAAAAAA&#10;AAAAoQIAAGRycy9kb3ducmV2LnhtbFBLBQYAAAAABAAEAPkAAACRAwAAAAA=&#10;" strokecolor="black [3200]" strokeweight=".5pt">
                  <v:stroke dashstyle="longDashDot" joinstyle="miter"/>
                </v:line>
                <v:line id="Straight Connector 128" o:spid="_x0000_s1150" style="position:absolute;visibility:visible;mso-wrap-style:square" from="35147,15049" to="3514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JKsUAAADcAAAADwAAAGRycy9kb3ducmV2LnhtbESPQWvDMAyF74P9B6PBLmV1lsEoaZ3S&#10;FQaDQku7sbOIlTg0lkPsNem/rw6D3iTe03ufVuvJd+pCQ2wDG3idZ6CIq2Bbbgz8fH++LEDFhGyx&#10;C0wGrhRhXT4+rLCwYeQjXU6pURLCsUADLqW+0DpWjjzGeeiJRavD4DHJOjTaDjhKuO90nmXv2mPL&#10;0uCwp62j6nz68wbOi99dvs1Gd9jX9LY/XqvZ7CMa8/w0bZagEk3pbv6//rKCnwutPCMT6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N+JKsUAAADcAAAADwAAAAAAAAAA&#10;AAAAAAChAgAAZHJzL2Rvd25yZXYueG1sUEsFBgAAAAAEAAQA+QAAAJMDAAAAAA==&#10;" strokecolor="black [3200]" strokeweight=".5pt">
                  <v:stroke dashstyle="longDashDot" joinstyle="miter"/>
                </v:line>
                <v:line id="Straight Connector 129" o:spid="_x0000_s1151" style="position:absolute;visibility:visible;mso-wrap-style:square" from="46958,3524" to="46958,24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MsscMAAADcAAAADwAAAGRycy9kb3ducmV2LnhtbERP32vCMBB+F/Y/hBv4UjRdB6KdUVQQ&#10;BoOOdmPPR3M2xeZSmszW/34ZDPZ2H9/P2+4n24kbDb51rOBpmYIgrp1uuVHw+XFerEH4gKyxc0wK&#10;7uRhv3uYbTHXbuSSblVoRAxhn6MCE0KfS+lrQxb90vXEkbu4wWKIcGikHnCM4baTWZqupMWWY4PB&#10;nk6G6mv1bRVc119v2SkdzXtxoeeivNdJcvRKzR+nwwuIQFP4F/+5X3Wcn23g95l4gd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eTLLHDAAAA3AAAAA8AAAAAAAAAAAAA&#10;AAAAoQIAAGRycy9kb3ducmV2LnhtbFBLBQYAAAAABAAEAPkAAACRAwAAAAA=&#10;" strokecolor="black [3200]" strokeweight=".5pt">
                  <v:stroke dashstyle="longDashDot" joinstyle="miter"/>
                </v:line>
                <v:line id="Straight Connector 132" o:spid="_x0000_s1152" style="position:absolute;visibility:visible;mso-wrap-style:square" from="35147,25050" to="35147,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4oHcMAAADcAAAADwAAAGRycy9kb3ducmV2LnhtbERP32vCMBB+H+x/CDfwRWxqhVE6Y5mF&#10;gTBQdMPnozmbYnMpTWbrf78MBr7dx/fz1uVkO3GjwbeOFSyTFARx7XTLjYLvr49FDsIHZI2dY1Jw&#10;Jw/l5vlpjYV2Ix/pdgqNiCHsC1RgQugLKX1tyKJPXE8cuYsbLIYIh0bqAccYbjuZpemrtNhybDDY&#10;U2Wovp5+rIJrfv7MqnQ0h/2FVvvjvZ7Pt16p2cv0/gYi0BQe4n/3Tsf5q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uKB3DAAAA3AAAAA8AAAAAAAAAAAAA&#10;AAAAoQIAAGRycy9kb3ducmV2LnhtbFBLBQYAAAAABAAEAPkAAACRAwAAAAA=&#10;" strokecolor="black [3200]" strokeweight=".5pt">
                  <v:stroke dashstyle="longDashDot" joinstyle="miter"/>
                </v:line>
                <v:line id="Straight Connector 133" o:spid="_x0000_s1153" style="position:absolute;visibility:visible;mso-wrap-style:square" from="22764,30003" to="22764,33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6KNhsMAAADcAAAADwAAAGRycy9kb3ducmV2LnhtbERP32vCMBB+H+x/CDfwRWyqhVE6Y5mF&#10;gTBQdMPnozmbYnMpTWbrf78MBr7dx/fz1uVkO3GjwbeOFSyTFARx7XTLjYLvr49FDsIHZI2dY1Jw&#10;Jw/l5vlpjYV2Ix/pdgqNiCHsC1RgQugLKX1tyKJPXE8cuYsbLIYIh0bqAccYbju5StNXabHl2GCw&#10;p8pQfT39WAXX/Py5qtLRHPYXyvbHez2fb71Ss5fp/Q1EoCk8xP/unY7zswz+nokXyM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OijYbDAAAA3AAAAA8AAAAAAAAAAAAA&#10;AAAAoQIAAGRycy9kb3ducmV2LnhtbFBLBQYAAAAABAAEAPkAAACRAwAAAAA=&#10;" strokecolor="black [3200]" strokeweight=".5pt">
                  <v:stroke dashstyle="longDashDot" joinstyle="miter"/>
                </v:line>
                <v:line id="Straight Connector 134" o:spid="_x0000_s1154" style="position:absolute;visibility:visible;mso-wrap-style:square" from="46672,29908" to="46672,33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sV8sEAAADcAAAADwAAAGRycy9kb3ducmV2LnhtbERP24rCMBB9F/Yfwgi+yJquikg1yq4g&#10;CILihX0emrEpNpPSRFv/3giCb3M415kvW1uKO9W+cKzgZ5CAIM6cLjhXcD6tv6cgfEDWWDomBQ/y&#10;sFx8deaYatfwge7HkIsYwj5FBSaEKpXSZ4Ys+oGriCN3cbXFEGGdS11jE8NtKYdJMpEWC44NBita&#10;Gcqux5tVcJ3+b4erpDH73YVGu8Mj6/f/vFK9bvs7AxGoDR/x273Rcf5o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MSxXywQAAANwAAAAPAAAAAAAAAAAAAAAA&#10;AKECAABkcnMvZG93bnJldi54bWxQSwUGAAAAAAQABAD5AAAAjwMAAAAA&#10;" strokecolor="black [3200]" strokeweight=".5pt">
                  <v:stroke dashstyle="longDashDot" joinstyle="miter"/>
                </v:line>
                <w10:anchorlock/>
              </v:group>
            </w:pict>
          </mc:Fallback>
        </mc:AlternateContent>
      </w:r>
    </w:p>
    <w:p w14:paraId="12594EAD" w14:textId="5BC47972" w:rsidR="0060567E" w:rsidRDefault="0094618C" w:rsidP="0094618C">
      <w:pPr>
        <w:pStyle w:val="Caption"/>
        <w:rPr>
          <w:sz w:val="24"/>
        </w:rPr>
      </w:pPr>
      <w:bookmarkStart w:id="12" w:name="_Toc402643143"/>
      <w:r>
        <w:t xml:space="preserve">Figure </w:t>
      </w:r>
      <w:r w:rsidR="000A3142">
        <w:fldChar w:fldCharType="begin"/>
      </w:r>
      <w:r w:rsidR="000A3142">
        <w:instrText xml:space="preserve"> SEQ Figure \* ARABIC </w:instrText>
      </w:r>
      <w:r w:rsidR="000A3142">
        <w:fldChar w:fldCharType="separate"/>
      </w:r>
      <w:r w:rsidR="00713684">
        <w:rPr>
          <w:noProof/>
        </w:rPr>
        <w:t>5</w:t>
      </w:r>
      <w:r w:rsidR="000A3142">
        <w:rPr>
          <w:noProof/>
        </w:rPr>
        <w:fldChar w:fldCharType="end"/>
      </w:r>
      <w:r>
        <w:t xml:space="preserve"> – Dynamic Diagram: View Floor Map</w:t>
      </w:r>
      <w:bookmarkEnd w:id="12"/>
    </w:p>
    <w:p w14:paraId="197DBF5E" w14:textId="77777777" w:rsidR="002C196F" w:rsidRDefault="002C196F">
      <w:pPr>
        <w:rPr>
          <w:sz w:val="24"/>
        </w:rPr>
      </w:pPr>
    </w:p>
    <w:p w14:paraId="596918BC" w14:textId="77777777" w:rsidR="008A193A" w:rsidRDefault="008A193A">
      <w:pPr>
        <w:rPr>
          <w:sz w:val="24"/>
        </w:rPr>
      </w:pPr>
    </w:p>
    <w:p w14:paraId="243ECA01" w14:textId="77777777" w:rsidR="0094618C" w:rsidRDefault="0094618C">
      <w:pPr>
        <w:rPr>
          <w:sz w:val="24"/>
        </w:rPr>
      </w:pPr>
    </w:p>
    <w:p w14:paraId="29CD73D9" w14:textId="77777777" w:rsidR="0094618C" w:rsidRDefault="008A193A" w:rsidP="0094618C">
      <w:pPr>
        <w:keepNext/>
      </w:pPr>
      <w:r>
        <w:rPr>
          <w:noProof/>
          <w:sz w:val="24"/>
        </w:rPr>
        <mc:AlternateContent>
          <mc:Choice Requires="wpc">
            <w:drawing>
              <wp:inline distT="0" distB="0" distL="0" distR="0" wp14:anchorId="77544658" wp14:editId="71133830">
                <wp:extent cx="5486400" cy="3600450"/>
                <wp:effectExtent l="0" t="0" r="0" b="0"/>
                <wp:docPr id="135" name="Canvas 1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6" name="Text Box 66"/>
                        <wps:cNvSpPr txBox="1"/>
                        <wps:spPr>
                          <a:xfrm>
                            <a:off x="76201" y="179690"/>
                            <a:ext cx="1771649"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F80569" w14:textId="7DC60272" w:rsidR="009733E5" w:rsidRPr="009733E5" w:rsidRDefault="009733E5" w:rsidP="009733E5">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180000" y="1246584"/>
                            <a:ext cx="127732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Rectangle 141"/>
                        <wps:cNvSpPr/>
                        <wps:spPr>
                          <a:xfrm>
                            <a:off x="1483950" y="1254958"/>
                            <a:ext cx="247650" cy="18478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1664925" y="1530654"/>
                            <a:ext cx="127635" cy="46007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3" name="Straight Connector 143"/>
                        <wps:cNvCnPr/>
                        <wps:spPr>
                          <a:xfrm>
                            <a:off x="1760175" y="1254958"/>
                            <a:ext cx="133350" cy="0"/>
                          </a:xfrm>
                          <a:prstGeom prst="line">
                            <a:avLst/>
                          </a:prstGeom>
                        </wps:spPr>
                        <wps:style>
                          <a:lnRef idx="1">
                            <a:schemeClr val="dk1"/>
                          </a:lnRef>
                          <a:fillRef idx="0">
                            <a:schemeClr val="dk1"/>
                          </a:fillRef>
                          <a:effectRef idx="0">
                            <a:schemeClr val="dk1"/>
                          </a:effectRef>
                          <a:fontRef idx="minor">
                            <a:schemeClr val="tx1"/>
                          </a:fontRef>
                        </wps:style>
                        <wps:bodyPr/>
                      </wps:wsp>
                      <wps:wsp>
                        <wps:cNvPr id="144" name="Straight Connector 144"/>
                        <wps:cNvCnPr/>
                        <wps:spPr>
                          <a:xfrm>
                            <a:off x="1903050" y="1264483"/>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45" name="Straight Arrow Connector 145"/>
                        <wps:cNvCnPr/>
                        <wps:spPr>
                          <a:xfrm flipH="1">
                            <a:off x="1807800" y="1559758"/>
                            <a:ext cx="95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Straight Connector 146"/>
                        <wps:cNvCnPr/>
                        <wps:spPr>
                          <a:xfrm>
                            <a:off x="161730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47" name="Text Box 66"/>
                        <wps:cNvSpPr txBox="1"/>
                        <wps:spPr>
                          <a:xfrm>
                            <a:off x="1075350" y="523874"/>
                            <a:ext cx="1181100"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1792560" y="944999"/>
                            <a:ext cx="947420" cy="2551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43A89AC" w14:textId="668792B1" w:rsidR="002D133C" w:rsidRPr="002D133C" w:rsidRDefault="002D133C">
                              <w:pPr>
                                <w:rPr>
                                  <w:sz w:val="18"/>
                                </w:rPr>
                              </w:pPr>
                              <w:proofErr w:type="spellStart"/>
                              <w:r w:rsidRPr="002D133C">
                                <w:rPr>
                                  <w:sz w:val="18"/>
                                </w:rPr>
                                <w:t>DisplayRequests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9" name="Straight Arrow Connector 149"/>
                        <wps:cNvCnPr/>
                        <wps:spPr>
                          <a:xfrm>
                            <a:off x="1731600" y="1246153"/>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0" name="Text Box 66"/>
                        <wps:cNvSpPr txBox="1"/>
                        <wps:spPr>
                          <a:xfrm>
                            <a:off x="2710136" y="523692"/>
                            <a:ext cx="1004614" cy="2460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1" name="Rectangle 151"/>
                        <wps:cNvSpPr/>
                        <wps:spPr>
                          <a:xfrm>
                            <a:off x="3055575" y="1225749"/>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Straight Arrow Connector 152"/>
                        <wps:cNvCnPr/>
                        <wps:spPr>
                          <a:xfrm>
                            <a:off x="1838325" y="1559433"/>
                            <a:ext cx="1181100" cy="0"/>
                          </a:xfrm>
                          <a:prstGeom prst="straightConnector1">
                            <a:avLst/>
                          </a:prstGeom>
                          <a:ln>
                            <a:prstDash val="lgDash"/>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154" name="Text Box 154"/>
                        <wps:cNvSpPr txBox="1"/>
                        <wps:spPr>
                          <a:xfrm>
                            <a:off x="2011635" y="1298319"/>
                            <a:ext cx="916940" cy="2324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02030C" w14:textId="1E699012" w:rsidR="002D133C" w:rsidRPr="002D133C" w:rsidRDefault="002D133C">
                              <w:pPr>
                                <w:rPr>
                                  <w:i/>
                                  <w:sz w:val="18"/>
                                </w:rPr>
                              </w:pPr>
                              <w:r w:rsidRPr="002D133C">
                                <w:rPr>
                                  <w:i/>
                                  <w:sz w:val="18"/>
                                </w:rPr>
                                <w:t>Request Queue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5" name="Straight Connector 155"/>
                        <wps:cNvCnPr/>
                        <wps:spPr>
                          <a:xfrm>
                            <a:off x="3198450" y="77015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58" name="Straight Arrow Connector 158"/>
                        <wps:cNvCnPr/>
                        <wps:spPr>
                          <a:xfrm>
                            <a:off x="1731600" y="2379628"/>
                            <a:ext cx="1287825" cy="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59" name="Rectangle 159"/>
                        <wps:cNvSpPr/>
                        <wps:spPr>
                          <a:xfrm>
                            <a:off x="3055575" y="2359224"/>
                            <a:ext cx="247650" cy="37445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160"/>
                        <wps:cNvSpPr txBox="1"/>
                        <wps:spPr>
                          <a:xfrm>
                            <a:off x="1942465" y="2095043"/>
                            <a:ext cx="8870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A198835" w14:textId="3DA58106" w:rsidR="00E8304C" w:rsidRPr="002D133C" w:rsidRDefault="00E8304C">
                              <w:pPr>
                                <w:rPr>
                                  <w:sz w:val="18"/>
                                </w:rPr>
                              </w:pPr>
                              <w:proofErr w:type="spellStart"/>
                              <w:r>
                                <w:rPr>
                                  <w:sz w:val="18"/>
                                </w:rPr>
                                <w:t>DecideRequest</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2" name="Straight Connector 162"/>
                        <wps:cNvCnPr/>
                        <wps:spPr>
                          <a:xfrm>
                            <a:off x="3431540" y="2390588"/>
                            <a:ext cx="0"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163" name="Straight Connector 163"/>
                        <wps:cNvCnPr/>
                        <wps:spPr>
                          <a:xfrm flipH="1">
                            <a:off x="3314701" y="2399522"/>
                            <a:ext cx="116839" cy="0"/>
                          </a:xfrm>
                          <a:prstGeom prst="line">
                            <a:avLst/>
                          </a:prstGeom>
                        </wps:spPr>
                        <wps:style>
                          <a:lnRef idx="1">
                            <a:schemeClr val="dk1"/>
                          </a:lnRef>
                          <a:fillRef idx="0">
                            <a:schemeClr val="dk1"/>
                          </a:fillRef>
                          <a:effectRef idx="0">
                            <a:schemeClr val="dk1"/>
                          </a:effectRef>
                          <a:fontRef idx="minor">
                            <a:schemeClr val="tx1"/>
                          </a:fontRef>
                        </wps:style>
                        <wps:bodyPr/>
                      </wps:wsp>
                      <wps:wsp>
                        <wps:cNvPr id="164" name="Straight Connector 164"/>
                        <wps:cNvCnPr/>
                        <wps:spPr>
                          <a:xfrm flipH="1">
                            <a:off x="3314701" y="2666770"/>
                            <a:ext cx="116839" cy="0"/>
                          </a:xfrm>
                          <a:prstGeom prst="line">
                            <a:avLst/>
                          </a:prstGeom>
                          <a:ln>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5" name="Text Box 165"/>
                        <wps:cNvSpPr txBox="1"/>
                        <wps:spPr>
                          <a:xfrm>
                            <a:off x="3431540" y="2156821"/>
                            <a:ext cx="925195" cy="254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F8CF320" w14:textId="24D57A8C" w:rsidR="00E8304C" w:rsidRPr="002D133C" w:rsidRDefault="00E8304C">
                              <w:pPr>
                                <w:rPr>
                                  <w:sz w:val="18"/>
                                </w:rPr>
                              </w:pPr>
                              <w:proofErr w:type="spellStart"/>
                              <w:proofErr w:type="gramStart"/>
                              <w:r>
                                <w:rPr>
                                  <w:sz w:val="18"/>
                                </w:rPr>
                                <w:t>removeRequest</w:t>
                              </w:r>
                              <w:proofErr w:type="spellEnd"/>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6" name="Straight Connector 166"/>
                        <wps:cNvCnPr/>
                        <wps:spPr>
                          <a:xfrm>
                            <a:off x="1019175" y="2009775"/>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67" name="Straight Connector 167"/>
                        <wps:cNvCnPr/>
                        <wps:spPr>
                          <a:xfrm>
                            <a:off x="10287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8" name="Straight Connector 168"/>
                        <wps:cNvCnPr/>
                        <wps:spPr>
                          <a:xfrm>
                            <a:off x="4610100" y="2028825"/>
                            <a:ext cx="0" cy="923925"/>
                          </a:xfrm>
                          <a:prstGeom prst="line">
                            <a:avLst/>
                          </a:prstGeom>
                        </wps:spPr>
                        <wps:style>
                          <a:lnRef idx="1">
                            <a:schemeClr val="dk1"/>
                          </a:lnRef>
                          <a:fillRef idx="0">
                            <a:schemeClr val="dk1"/>
                          </a:fillRef>
                          <a:effectRef idx="0">
                            <a:schemeClr val="dk1"/>
                          </a:effectRef>
                          <a:fontRef idx="minor">
                            <a:schemeClr val="tx1"/>
                          </a:fontRef>
                        </wps:style>
                        <wps:bodyPr/>
                      </wps:wsp>
                      <wps:wsp>
                        <wps:cNvPr id="169" name="Straight Connector 169"/>
                        <wps:cNvCnPr/>
                        <wps:spPr>
                          <a:xfrm>
                            <a:off x="1019175" y="2952271"/>
                            <a:ext cx="3600450" cy="0"/>
                          </a:xfrm>
                          <a:prstGeom prst="line">
                            <a:avLst/>
                          </a:prstGeom>
                        </wps:spPr>
                        <wps:style>
                          <a:lnRef idx="1">
                            <a:schemeClr val="dk1"/>
                          </a:lnRef>
                          <a:fillRef idx="0">
                            <a:schemeClr val="dk1"/>
                          </a:fillRef>
                          <a:effectRef idx="0">
                            <a:schemeClr val="dk1"/>
                          </a:effectRef>
                          <a:fontRef idx="minor">
                            <a:schemeClr val="tx1"/>
                          </a:fontRef>
                        </wps:style>
                        <wps:bodyPr/>
                      </wps:wsp>
                      <wps:wsp>
                        <wps:cNvPr id="171" name="Text Box 171"/>
                        <wps:cNvSpPr txBox="1"/>
                        <wps:spPr>
                          <a:xfrm>
                            <a:off x="1040085" y="2043708"/>
                            <a:ext cx="396240" cy="25733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6E2660D" w14:textId="64B4EE9B" w:rsidR="00E8304C" w:rsidRPr="002D133C" w:rsidRDefault="00E8304C">
                              <w:pPr>
                                <w:rPr>
                                  <w:sz w:val="18"/>
                                </w:rPr>
                              </w:pPr>
                              <w:proofErr w:type="gramStart"/>
                              <w:r>
                                <w:rPr>
                                  <w:sz w:val="18"/>
                                </w:rPr>
                                <w:t>loop</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73" name="Straight Connector 173"/>
                        <wps:cNvCnPr/>
                        <wps:spPr>
                          <a:xfrm>
                            <a:off x="3198450" y="1600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6" name="Straight Connector 176"/>
                        <wps:cNvCnPr/>
                        <wps:spPr>
                          <a:xfrm>
                            <a:off x="3186975" y="2743201"/>
                            <a:ext cx="0" cy="748842"/>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s:wsp>
                        <wps:cNvPr id="177" name="Straight Connector 177"/>
                        <wps:cNvCnPr/>
                        <wps:spPr>
                          <a:xfrm>
                            <a:off x="1598250" y="3102808"/>
                            <a:ext cx="0" cy="475066"/>
                          </a:xfrm>
                          <a:prstGeom prst="line">
                            <a:avLst/>
                          </a:prstGeom>
                          <a:ln>
                            <a:prstDash val="lgDashDot"/>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7544658" id="Canvas 135" o:spid="_x0000_s1155" editas="canvas" style="width:6in;height:283.5pt;mso-position-horizontal-relative:char;mso-position-vertical-relative:line" coordsize="54864,36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">
                <v:shape id="_x0000_s1156" type="#_x0000_t75" style="position:absolute;width:54864;height:36004;visibility:visible;mso-wrap-style:square">
                  <v:fill o:detectmouseclick="t"/>
                  <v:path o:connecttype="none"/>
                </v:shape>
                <v:shape id="Text Box 66" o:spid="_x0000_s1157" type="#_x0000_t202" style="position:absolute;left:762;top:1796;width:1771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54A8AA&#10;AADcAAAADwAAAGRycy9kb3ducmV2LnhtbERPTWsCMRC9F/ofwhR6q9lWkHU1SltUCp6qpedhMybB&#10;zWRJ0nX7701B6G0e73OW69F3YqCYXGAFz5MKBHEbtGOj4Ou4fapBpIyssQtMCn4pwXp1f7fERocL&#10;f9JwyEaUEE4NKrA5942UqbXkMU1CT1y4U4gec4HRSB3xUsJ9J1+qaiY9Oi4NFnt6t9SeDz9ewebN&#10;zE1bY7SbWjs3jN+nvdkp9fgwvi5AZBrzv/jm/tBl/nQGf8+UC+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c54A8AAAADcAAAADwAAAAAAAAAAAAAAAACYAgAAZHJzL2Rvd25y&#10;ZXYueG1sUEsFBgAAAAAEAAQA9QAAAIUDAAAAAA==&#10;" fillcolor="white [3201]" strokeweight=".5pt">
                  <v:textbox>
                    <w:txbxContent>
                      <w:p w14:paraId="24F80569" w14:textId="7DC60272" w:rsidR="009733E5" w:rsidRPr="009733E5" w:rsidRDefault="009733E5" w:rsidP="009733E5">
                        <w:pPr>
                          <w:pStyle w:val="NormalWeb"/>
                          <w:spacing w:before="0" w:beforeAutospacing="0" w:after="0" w:afterAutospacing="0"/>
                          <w:rPr>
                            <w:sz w:val="22"/>
                          </w:rPr>
                        </w:pPr>
                        <w:proofErr w:type="spellStart"/>
                        <w:proofErr w:type="gramStart"/>
                        <w:r w:rsidRPr="009733E5">
                          <w:rPr>
                            <w:rFonts w:eastAsia="Calibri"/>
                            <w:sz w:val="20"/>
                            <w:szCs w:val="22"/>
                          </w:rPr>
                          <w:t>sd</w:t>
                        </w:r>
                        <w:proofErr w:type="spellEnd"/>
                        <w:proofErr w:type="gramEnd"/>
                        <w:r w:rsidRPr="009733E5">
                          <w:rPr>
                            <w:rFonts w:eastAsia="Calibri"/>
                            <w:sz w:val="20"/>
                            <w:szCs w:val="22"/>
                          </w:rPr>
                          <w:t xml:space="preserve"> </w:t>
                        </w:r>
                        <w:r w:rsidR="00E8304C">
                          <w:rPr>
                            <w:rFonts w:eastAsia="Calibri"/>
                            <w:sz w:val="20"/>
                            <w:szCs w:val="22"/>
                          </w:rPr>
                          <w:t>Decide</w:t>
                        </w:r>
                        <w:r w:rsidR="002D133C">
                          <w:rPr>
                            <w:rFonts w:eastAsia="Calibri"/>
                            <w:sz w:val="20"/>
                            <w:szCs w:val="22"/>
                          </w:rPr>
                          <w:t xml:space="preserve"> </w:t>
                        </w:r>
                        <w:r>
                          <w:rPr>
                            <w:rFonts w:eastAsia="Calibri"/>
                            <w:sz w:val="20"/>
                            <w:szCs w:val="22"/>
                          </w:rPr>
                          <w:t>Room</w:t>
                        </w:r>
                        <w:r w:rsidR="002D133C">
                          <w:rPr>
                            <w:rFonts w:eastAsia="Calibri"/>
                            <w:sz w:val="20"/>
                            <w:szCs w:val="22"/>
                          </w:rPr>
                          <w:t xml:space="preserve"> </w:t>
                        </w:r>
                        <w:r w:rsidRPr="009733E5">
                          <w:rPr>
                            <w:rFonts w:eastAsia="Calibri"/>
                            <w:sz w:val="20"/>
                            <w:szCs w:val="22"/>
                          </w:rPr>
                          <w:t>Requests</w:t>
                        </w:r>
                      </w:p>
                    </w:txbxContent>
                  </v:textbox>
                </v:shape>
                <v:shape id="Straight Arrow Connector 140" o:spid="_x0000_s1158" type="#_x0000_t32" style="position:absolute;left:1800;top:12465;width:127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3isQAAADcAAAADwAAAGRycy9kb3ducmV2LnhtbESPzW7CQAyE75V4h5WReisbUIsgsCCg&#10;QoLe+BFnK2uSiKw3ZLckvH19QOrN1oxnPs+XnavUg5pQejYwHCSgiDNvS84NnE/bjwmoEJEtVp7J&#10;wJMCLBe9tzmm1rd8oMcx5kpCOKRooIixTrUOWUEOw8DXxKJdfeMwytrk2jbYSrir9ChJxtphydJQ&#10;YE2bgrLb8dcZaDFeputVft+sv/e77qu6j0/nH2Pe+91qBipSF//Nr+udFfxPwZdnZAK9+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KjeKxAAAANwAAAAPAAAAAAAAAAAA&#10;AAAAAKECAABkcnMvZG93bnJldi54bWxQSwUGAAAAAAQABAD5AAAAkgMAAAAA&#10;" strokecolor="black [3200]" strokeweight=".5pt">
                  <v:stroke endarrow="block" joinstyle="miter"/>
                </v:shape>
                <v:rect id="Rectangle 141" o:spid="_x0000_s1159" style="position:absolute;left:14839;top:12549;width:2477;height:184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rVg8EA&#10;AADcAAAADwAAAGRycy9kb3ducmV2LnhtbERPS4vCMBC+C/6HMAveNK2K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1YPBAAAA3AAAAA8AAAAAAAAAAAAAAAAAmAIAAGRycy9kb3du&#10;cmV2LnhtbFBLBQYAAAAABAAEAPUAAACGAwAAAAA=&#10;" fillcolor="white [3201]" strokecolor="#70ad47 [3209]" strokeweight="1pt"/>
                <v:rect id="Rectangle 142" o:spid="_x0000_s1160" style="position:absolute;left:16649;top:15306;width:1276;height:46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hL9MEA&#10;AADcAAAADwAAAGRycy9kb3ducmV2LnhtbERPS4vCMBC+C/sfwix409QHsnaN4gMfR7fq7nVoZtti&#10;MylN1PrvjSB4m4/vOZNZY0pxpdoVlhX0uhEI4tTqgjMFx8O68wXCeWSNpWVScCcHs+lHa4Kxtjf+&#10;oWviMxFC2MWoIPe+iqV0aU4GXddWxIH7t7VBH2CdSV3jLYSbUvajaCQNFhwacqxomVN6Ti5GwSXd&#10;LP6yar5frQe8lbY3NqdfrVT7s5l/g/DU+Lf45d7pMH/Yh+cz4QI5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EIS/TBAAAA3AAAAA8AAAAAAAAAAAAAAAAAmAIAAGRycy9kb3du&#10;cmV2LnhtbFBLBQYAAAAABAAEAPUAAACGAwAAAAA=&#10;" fillcolor="white [3201]" strokecolor="#70ad47 [3209]" strokeweight="1pt"/>
                <v:line id="Straight Connector 143" o:spid="_x0000_s1161" style="position:absolute;visibility:visible;mso-wrap-style:square" from="17601,12549" to="18935,12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8fX8MAAADcAAAADwAAAGRycy9kb3ducmV2LnhtbERP32vCMBB+H/g/hBP2Mma6KdJVo4hs&#10;IEymq2HPR3O2xeZSmkzrf78Iwt7u4/t582VvG3GmzteOFbyMEhDEhTM1lwr04eM5BeEDssHGMSm4&#10;koflYvAwx8y4C3/TOQ+liCHsM1RQhdBmUvqiIot+5FriyB1dZzFE2JXSdHiJ4baRr0kylRZrjg0V&#10;trSuqDjlv1bBp377eRrvUq3tIf/Cva7fd9u1Uo/DfjUDEagP/+K7e2Pi/MkYb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Z/H1/DAAAA3AAAAA8AAAAAAAAAAAAA&#10;AAAAoQIAAGRycy9kb3ducmV2LnhtbFBLBQYAAAAABAAEAPkAAACRAwAAAAA=&#10;" strokecolor="black [3200]" strokeweight=".5pt">
                  <v:stroke joinstyle="miter"/>
                </v:line>
                <v:line id="Straight Connector 144" o:spid="_x0000_s1162" style="position:absolute;visibility:visible;mso-wrap-style:square" from="19030,12644" to="19030,15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aHK8MAAADcAAAADwAAAGRycy9kb3ducmV2LnhtbERP32vCMBB+H+x/CDfwZWiqk1E7owxx&#10;MFDmrMHno7m1Zc2lNJnW/94Iwt7u4/t582VvG3GizteOFYxHCQjiwpmaSwX68DFMQfiAbLBxTAou&#10;5GG5eHyYY2bcmfd0ykMpYgj7DBVUIbSZlL6oyKIfuZY4cj+usxgi7EppOjzHcNvISZK8Sos1x4YK&#10;W1pVVPzmf1bBRs+Ozy+7VGt7yL/wW9fr3Xal1OCpf38DEagP/+K7+9PE+dMp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WhyvDAAAA3AAAAA8AAAAAAAAAAAAA&#10;AAAAoQIAAGRycy9kb3ducmV2LnhtbFBLBQYAAAAABAAEAPkAAACRAwAAAAA=&#10;" strokecolor="black [3200]" strokeweight=".5pt">
                  <v:stroke joinstyle="miter"/>
                </v:line>
                <v:shape id="Straight Arrow Connector 145" o:spid="_x0000_s1163" type="#_x0000_t32" style="position:absolute;left:18078;top:15597;width:952;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5E8MAAADcAAAADwAAAGRycy9kb3ducmV2LnhtbERPTWvCQBC9F/wPyxR6KXWjia2kriIt&#10;pV6NpdTbNDtNgtnZkNlq+u/dguBtHu9zFqvBtepIvTSeDUzGCSji0tuGKwMfu7eHOSgJyBZbz2Tg&#10;jwRWy9HNAnPrT7ylYxEqFUNYcjRQh9DlWktZk0MZ+444cj++dxgi7CttezzFcNfqaZI8aocNx4Ya&#10;O3qpqTwUv85AGjKZbrOvJyn21fe9fU1T+Xw35u52WD+DCjSEq/ji3tg4P5v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qORPDAAAA3AAAAA8AAAAAAAAAAAAA&#10;AAAAoQIAAGRycy9kb3ducmV2LnhtbFBLBQYAAAAABAAEAPkAAACRAwAAAAA=&#10;" strokecolor="black [3200]" strokeweight=".5pt">
                  <v:stroke endarrow="block" joinstyle="miter"/>
                </v:shape>
                <v:line id="Straight Connector 146" o:spid="_x0000_s1164" style="position:absolute;visibility:visible;mso-wrap-style:square" from="16173,7701" to="16173,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9NdY8IAAADcAAAADwAAAGRycy9kb3ducmV2LnhtbERP24rCMBB9F/yHMMK+yJp6QaRrlF1h&#10;QRCU6rLPQzM2xWZSmmjr3xtB8G0O5zrLdWcrcaPGl44VjEcJCOLc6ZILBX+n388FCB+QNVaOScGd&#10;PKxX/d4SU+1azuh2DIWIIexTVGBCqFMpfW7Ioh+5mjhyZ9dYDBE2hdQNtjHcVnKSJHNpseTYYLCm&#10;jaH8crxaBZfF/26ySVpz2J9pus/u+XD445X6GHTfXyACdeEtfrm3Os6fzeH5TLx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9NdY8IAAADcAAAADwAAAAAAAAAAAAAA&#10;AAChAgAAZHJzL2Rvd25yZXYueG1sUEsFBgAAAAAEAAQA+QAAAJADAAAAAA==&#10;" strokecolor="black [3200]" strokeweight=".5pt">
                  <v:stroke dashstyle="longDashDot" joinstyle="miter"/>
                </v:line>
                <v:shape id="Text Box 66" o:spid="_x0000_s1165" type="#_x0000_t202" style="position:absolute;left:10753;top:5238;width:11811;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Su5cEA&#10;AADcAAAADwAAAGRycy9kb3ducmV2LnhtbERPTUsDMRC9C/6HMII3m1VKXbdNi0otgqe20vOwmSbB&#10;zWRJ0u36741Q6G0e73MWq9F3YqCYXGAFj5MKBHEbtGOj4Hv/8VCDSBlZYxeYFPxSgtXy9maBjQ5n&#10;3tKwy0aUEE4NKrA5942UqbXkMU1CT1y4Y4gec4HRSB3xXMJ9J5+qaiY9Oi4NFnt6t9T+7E5ewfrN&#10;vJi2xmjXtXZuGA/HL7NR6v5ufJ2DyDTmq/ji/tRl/vQZ/p8p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aEruXBAAAA3AAAAA8AAAAAAAAAAAAAAAAAmAIAAGRycy9kb3du&#10;cmV2LnhtbFBLBQYAAAAABAAEAPUAAACGAwAAAAA=&#10;" fillcolor="white [3201]" strokeweight=".5pt">
                  <v:textbox>
                    <w:txbxContent>
                      <w:p w14:paraId="63AF38A4" w14:textId="113DAE92" w:rsidR="009733E5" w:rsidRPr="009733E5" w:rsidRDefault="009733E5" w:rsidP="009733E5">
                        <w:pPr>
                          <w:pStyle w:val="NormalWeb"/>
                          <w:spacing w:before="0" w:beforeAutospacing="0" w:after="0" w:afterAutospacing="0"/>
                          <w:rPr>
                            <w:sz w:val="22"/>
                          </w:rPr>
                        </w:pPr>
                        <w:r>
                          <w:rPr>
                            <w:rFonts w:eastAsia="Calibri"/>
                            <w:sz w:val="20"/>
                            <w:szCs w:val="22"/>
                            <w:u w:val="single"/>
                          </w:rPr>
                          <w:t>Interface Manager</w:t>
                        </w:r>
                      </w:p>
                    </w:txbxContent>
                  </v:textbox>
                </v:shape>
                <v:shape id="Text Box 148" o:spid="_x0000_s1166" type="#_x0000_t202" style="position:absolute;left:17925;top:9449;width:9474;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IPxMcA&#10;AADcAAAADwAAAGRycy9kb3ducmV2LnhtbESPW2vCQBCF3wv+h2WEvtVNtYqkrkFCC4WC1Avo4zQ7&#10;udDsbMhuNf33zkPBtxnOmXO+WWWDa9WF+tB4NvA8SUARF942XBk4Ht6flqBCRLbYeiYDfxQgW48e&#10;Vphaf+UdXfaxUhLCIUUDdYxdqnUoanIYJr4jFq30vcMoa19p2+NVwl2rp0my0A4bloYaO8prKn72&#10;v87ANl/4+ex7WJZvX59+V5UzfZ6fjHkcD5tXUJGGeDf/X39YwX8RWnlGJtDr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yD8THAAAA3AAAAA8AAAAAAAAAAAAAAAAAmAIAAGRy&#10;cy9kb3ducmV2LnhtbFBLBQYAAAAABAAEAPUAAACMAwAAAAA=&#10;" fillcolor="white [3201]" strokeweight=".5pt">
                  <v:textbox>
                    <w:txbxContent>
                      <w:p w14:paraId="143A89AC" w14:textId="668792B1" w:rsidR="002D133C" w:rsidRPr="002D133C" w:rsidRDefault="002D133C">
                        <w:pPr>
                          <w:rPr>
                            <w:sz w:val="18"/>
                          </w:rPr>
                        </w:pPr>
                        <w:proofErr w:type="spellStart"/>
                        <w:r w:rsidRPr="002D133C">
                          <w:rPr>
                            <w:sz w:val="18"/>
                          </w:rPr>
                          <w:t>DisplayRequests</w:t>
                        </w:r>
                        <w:proofErr w:type="spellEnd"/>
                      </w:p>
                    </w:txbxContent>
                  </v:textbox>
                </v:shape>
                <v:shape id="Straight Arrow Connector 149" o:spid="_x0000_s1167" type="#_x0000_t32" style="position:absolute;left:17316;top:12461;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IkF78AAADcAAAADwAAAGRycy9kb3ducmV2LnhtbERPTYvCMBC9L/gfwgheRFNlV7QaiwhW&#10;r6sePI7N2BabSWlirf/eLAh7m8f7nFXSmUq01LjSsoLJOAJBnFldcq7gfNqN5iCcR9ZYWSYFL3KQ&#10;rHtfK4y1ffIvtUefixDCLkYFhfd1LKXLCjLoxrYmDtzNNgZ9gE0udYPPEG4qOY2imTRYcmgosKZt&#10;Qdn9+DAKUpLDbr/nHz+7DNPsah2m7JQa9LvNEoSnzv+LP+6DDvO/F/D3TLhAr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vIkF78AAADcAAAADwAAAAAAAAAAAAAAAACh&#10;AgAAZHJzL2Rvd25yZXYueG1sUEsFBgAAAAAEAAQA+QAAAI0DAAAAAA==&#10;" strokecolor="black [3200]" strokeweight=".5pt">
                  <v:stroke endarrow="open" joinstyle="miter"/>
                </v:shape>
                <v:shape id="Text Box 66" o:spid="_x0000_s1168" type="#_x0000_t202" style="position:absolute;left:27101;top:5236;width:10046;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SgTMIA&#10;AADcAAAADwAAAGRycy9kb3ducmV2LnhtbESPQUsDMRCF74L/IYzgzWYVKuvatNjSiuDJKp6HzTQJ&#10;biZLErfrv3cOgrcZ3pv3vllt5jioiXIJiQ3cLhpQxH2ygZ2Bj/fDTQuqVGSLQ2Iy8EMFNuvLixV2&#10;Np35jaZjdUpCuHRowNc6dlqX3lPEskgjsWinlCNWWbPTNuNZwuOg75rmXkcMLA0eR9p56r+O39HA&#10;fuseXN9i9vvWhjDNn6dX92zM9dX89Aiq0lz/zX/XL1bwl4Ivz8gEe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tKBMwgAAANwAAAAPAAAAAAAAAAAAAAAAAJgCAABkcnMvZG93&#10;bnJldi54bWxQSwUGAAAAAAQABAD1AAAAhwMAAAAA&#10;" fillcolor="white [3201]" strokeweight=".5pt">
                  <v:textbox>
                    <w:txbxContent>
                      <w:p w14:paraId="3208BED0" w14:textId="4CA5F808" w:rsidR="002D133C" w:rsidRPr="009733E5" w:rsidRDefault="002D133C" w:rsidP="009733E5">
                        <w:pPr>
                          <w:pStyle w:val="NormalWeb"/>
                          <w:spacing w:before="0" w:beforeAutospacing="0" w:after="0" w:afterAutospacing="0"/>
                          <w:rPr>
                            <w:sz w:val="22"/>
                          </w:rPr>
                        </w:pPr>
                        <w:r>
                          <w:rPr>
                            <w:rFonts w:eastAsia="Calibri"/>
                            <w:sz w:val="20"/>
                            <w:szCs w:val="22"/>
                            <w:u w:val="single"/>
                          </w:rPr>
                          <w:t>Request Queue</w:t>
                        </w:r>
                      </w:p>
                    </w:txbxContent>
                  </v:textbox>
                </v:shape>
                <v:rect id="Rectangle 151" o:spid="_x0000_s1169" style="position:absolute;left:30555;top:12257;width:2477;height:37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NDXsEA&#10;AADcAAAADwAAAGRycy9kb3ducmV2LnhtbERPS4vCMBC+C/6HMAveNK2irF2j+EDdo7rqXodmti02&#10;k9JErf9+Iwje5uN7zmTWmFLcqHaFZQVxLwJBnFpdcKbg+LPufoJwHlljaZkUPMjBbNpuTTDR9s57&#10;uh18JkIIuwQV5N5XiZQuzcmg69mKOHB/tjboA6wzqWu8h3BTyn4UjaTBgkNDjhUtc0ovh6tRcE03&#10;i9+smu9W6wFvpY3H5nTWSnU+mvkXCE+Nf4tf7m8d5g9jeD4TLpDT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DQ17BAAAA3AAAAA8AAAAAAAAAAAAAAAAAmAIAAGRycy9kb3du&#10;cmV2LnhtbFBLBQYAAAAABAAEAPUAAACGAwAAAAA=&#10;" fillcolor="white [3201]" strokecolor="#70ad47 [3209]" strokeweight="1pt"/>
                <v:shape id="Straight Arrow Connector 152" o:spid="_x0000_s1170" type="#_x0000_t32" style="position:absolute;left:18383;top:15594;width:1181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D1+38IAAADcAAAADwAAAGRycy9kb3ducmV2LnhtbERPS2sCMRC+C/0PYYReRLMKSlmNIgVB&#10;WhW0XryNm9kHbiZLEnX7740geJuP7zmzRWtqcSPnK8sKhoMEBHFmdcWFguPfqv8FwgdkjbVlUvBP&#10;Hhbzj84MU23vvKfbIRQihrBPUUEZQpNK6bOSDPqBbYgjl1tnMEToCqkd3mO4qeUoSSbSYMWxocSG&#10;vkvKLoerUZDn1Xnl97sfc7ps/bXnsl992ij12W2XUxCB2vAWv9xrHeePR/B8Jl4g5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D1+38IAAADcAAAADwAAAAAAAAAAAAAA&#10;AAChAgAAZHJzL2Rvd25yZXYueG1sUEsFBgAAAAAEAAQA+QAAAJADAAAAAA==&#10;" strokecolor="black [3200]" strokeweight=".5pt">
                  <v:stroke dashstyle="longDash" startarrow="open" joinstyle="miter"/>
                </v:shape>
                <v:shape id="Text Box 154" o:spid="_x0000_s1171" type="#_x0000_t202" style="position:absolute;left:20116;top:12983;width:9169;height:232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aTHMQA&#10;AADcAAAADwAAAGRycy9kb3ducmV2LnhtbERP22rCQBB9L/gPywi+1Y2mEUldRUILhYLUC7SP0+zk&#10;gtnZkF2T9O/dQqFvczjX2exG04ieOldbVrCYRyCIc6trLhVczq+PaxDOI2tsLJOCH3Kw204eNphq&#10;O/CR+pMvRQhhl6KCyvs2ldLlFRl0c9sSB66wnUEfYFdK3eEQwk0jl1G0kgZrDg0VtpRVlF9PN6Pg&#10;kK1sEn+P6+Ll490eyyKWX8mnUrPpuH8G4Wn0/+I/95sO85Mn+H0mXCC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mkxzEAAAA3AAAAA8AAAAAAAAAAAAAAAAAmAIAAGRycy9k&#10;b3ducmV2LnhtbFBLBQYAAAAABAAEAPUAAACJAwAAAAA=&#10;" fillcolor="white [3201]" strokeweight=".5pt">
                  <v:textbox>
                    <w:txbxContent>
                      <w:p w14:paraId="5302030C" w14:textId="1E699012" w:rsidR="002D133C" w:rsidRPr="002D133C" w:rsidRDefault="002D133C">
                        <w:pPr>
                          <w:rPr>
                            <w:i/>
                            <w:sz w:val="18"/>
                          </w:rPr>
                        </w:pPr>
                        <w:r w:rsidRPr="002D133C">
                          <w:rPr>
                            <w:i/>
                            <w:sz w:val="18"/>
                          </w:rPr>
                          <w:t>Request Queue</w:t>
                        </w:r>
                      </w:p>
                    </w:txbxContent>
                  </v:textbox>
                </v:shape>
                <v:line id="Straight Connector 155" o:spid="_x0000_s1172" style="position:absolute;visibility:visible;mso-wrap-style:square" from="31984,7701" to="31984,1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hVycEAAADcAAAADwAAAGRycy9kb3ducmV2LnhtbERP24rCMBB9F/Yfwgi+yJquokg1yq4g&#10;CILihX0emrEpNpPSRFv/3giCb3M415kvW1uKO9W+cKzgZ5CAIM6cLjhXcD6tv6cgfEDWWDomBQ/y&#10;sFx8deaYatfwge7HkIsYwj5FBSaEKpXSZ4Ys+oGriCN3cbXFEGGdS11jE8NtKYdJMpEWC44NBita&#10;Gcqux5tVcJ3+b4erpDH73YVGu8Mj6/f/vFK9bvs7AxGoDR/x273Rcf54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2FXJwQAAANwAAAAPAAAAAAAAAAAAAAAA&#10;AKECAABkcnMvZG93bnJldi54bWxQSwUGAAAAAAQABAD5AAAAjwMAAAAA&#10;" strokecolor="black [3200]" strokeweight=".5pt">
                  <v:stroke dashstyle="longDashDot" joinstyle="miter"/>
                </v:line>
                <v:shape id="Straight Arrow Connector 158" o:spid="_x0000_s1173" type="#_x0000_t32" style="position:absolute;left:17316;top:23796;width:128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cXUcIAAADcAAAADwAAAGRycy9kb3ducmV2LnhtbESPQWvCQBCF74L/YRnBS9BNBUVSVymC&#10;sddGDx7H7DQJzc6G7DZJ/33nUOhthvfmvW8Op8m1aqA+NJ4NvKxTUMSltw1XBu63y2oPKkRki61n&#10;MvBDAU7H+eyAmfUjf9BQxEpJCIcMDdQxdpnWoazJYVj7jli0T987jLL2lbY9jhLuWr1J05122LA0&#10;1NjRuabyq/h2BnLSyXS98jbuHklePn3AnIMxy8X09goq0hT/zX/X71bwt0Irz8gE+vg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GcXUcIAAADcAAAADwAAAAAAAAAAAAAA&#10;AAChAgAAZHJzL2Rvd25yZXYueG1sUEsFBgAAAAAEAAQA+QAAAJADAAAAAA==&#10;" strokecolor="black [3200]" strokeweight=".5pt">
                  <v:stroke endarrow="open" joinstyle="miter"/>
                </v:shape>
                <v:rect id="Rectangle 159" o:spid="_x0000_s1174" style="position:absolute;left:30555;top:23592;width:2477;height:37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VPWMEA&#10;AADcAAAADwAAAGRycy9kb3ducmV2LnhtbERPS4vCMBC+C/sfwix401RF0a5RfKDuUetjr0Mz25Zt&#10;JqWJWv/9RhC8zcf3nOm8MaW4Ue0Kywp63QgEcWp1wZmC03HTGYNwHlljaZkUPMjBfPbRmmKs7Z0P&#10;dEt8JkIIuxgV5N5XsZQuzcmg69qKOHC/tjboA6wzqWu8h3BTyn4UjaTBgkNDjhWtckr/kqtRcE23&#10;y5+sWuzXmwHvpO1NzPmilWp/NosvEJ4a/xa/3N86zB9O4PlMuE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1T1jBAAAA3AAAAA8AAAAAAAAAAAAAAAAAmAIAAGRycy9kb3du&#10;cmV2LnhtbFBLBQYAAAAABAAEAPUAAACGAwAAAAA=&#10;" fillcolor="white [3201]" strokecolor="#70ad47 [3209]" strokeweight="1pt"/>
                <v:shape id="Text Box 160" o:spid="_x0000_s1175" type="#_x0000_t202" style="position:absolute;left:19424;top:20950;width:8871;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FfosUA&#10;AADcAAAADwAAAGRycy9kb3ducmV2LnhtbESPS2sCQRCE74L/YeiAN52N4iKrowRRCAjBFyTHdqf3&#10;QXZ6lp2Jbv69fQjk1k1VV3292vSuUXfqQu3ZwOskAUWce1tzaeB62Y8XoEJEtth4JgO/FGCzHg5W&#10;mFn/4BPdz7FUEsIhQwNVjG2mdcgrchgmviUWrfCdwyhrV2rb4UPCXaOnSZJqhzVLQ4UtbSvKv88/&#10;zsDHNvXz2a1fFLvjwZ/KYqa/5p/GjF76tyWoSH38N/9dv1vBTwVfnpEJ9Po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V+ixQAAANwAAAAPAAAAAAAAAAAAAAAAAJgCAABkcnMv&#10;ZG93bnJldi54bWxQSwUGAAAAAAQABAD1AAAAigMAAAAA&#10;" fillcolor="white [3201]" strokeweight=".5pt">
                  <v:textbox>
                    <w:txbxContent>
                      <w:p w14:paraId="7A198835" w14:textId="3DA58106" w:rsidR="00E8304C" w:rsidRPr="002D133C" w:rsidRDefault="00E8304C">
                        <w:pPr>
                          <w:rPr>
                            <w:sz w:val="18"/>
                          </w:rPr>
                        </w:pPr>
                        <w:proofErr w:type="spellStart"/>
                        <w:r>
                          <w:rPr>
                            <w:sz w:val="18"/>
                          </w:rPr>
                          <w:t>DecideRequest</w:t>
                        </w:r>
                        <w:proofErr w:type="spellEnd"/>
                      </w:p>
                    </w:txbxContent>
                  </v:textbox>
                </v:shape>
                <v:line id="Straight Connector 162" o:spid="_x0000_s1176" style="position:absolute;visibility:visible;mso-wrap-style:square" from="34315,23905" to="34315,2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mpMMAAADcAAAADwAAAGRycy9kb3ducmV2LnhtbERP32vCMBB+H/g/hBP2MjRdB6LVKFI2&#10;GGzMWYPPR3O2xeZSmkzrf28Gg73dx/fzVpvBtuJCvW8cK3ieJiCIS2carhTow9tkDsIHZIOtY1Jw&#10;Iw+b9ehhhZlxV97TpQiViCHsM1RQh9BlUvqyJot+6jriyJ1cbzFE2FfS9HiN4baVaZLMpMWGY0ON&#10;HeU1lefixyr40Ivj08turrU9FF/4rZvX3Weu1ON42C5BBBrCv/jP/W7i/FkK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G5qTDAAAA3AAAAA8AAAAAAAAAAAAA&#10;AAAAoQIAAGRycy9kb3ducmV2LnhtbFBLBQYAAAAABAAEAPkAAACRAwAAAAA=&#10;" strokecolor="black [3200]" strokeweight=".5pt">
                  <v:stroke joinstyle="miter"/>
                </v:line>
                <v:line id="Straight Connector 163" o:spid="_x0000_s1177" style="position:absolute;flip:x;visibility:visible;mso-wrap-style:square" from="33147,23995" to="34315,23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T8P78AAADcAAAADwAAAGRycy9kb3ducmV2LnhtbERPzYrCMBC+L/gOYQRv29QVi1TTIoLi&#10;SVn1AYZmTIvNpDTZWt/eLCzsbT6+39mUo23FQL1vHCuYJykI4srpho2C23X/uQLhA7LG1jEpeJGH&#10;sph8bDDX7snfNFyCETGEfY4K6hC6XEpf1WTRJ64jjtzd9RZDhL2RusdnDLet/ErTTFpsODbU2NGu&#10;pupx+bEKtDmR3DozLOcmu+0rc8bTYVBqNh23axCBxvAv/nMfdZyfLeD3mXiBLN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MT8P78AAADcAAAADwAAAAAAAAAAAAAAAACh&#10;AgAAZHJzL2Rvd25yZXYueG1sUEsFBgAAAAAEAAQA+QAAAI0DAAAAAA==&#10;" strokecolor="black [3200]" strokeweight=".5pt">
                  <v:stroke joinstyle="miter"/>
                </v:line>
                <v:line id="Straight Connector 164" o:spid="_x0000_s1178" style="position:absolute;flip:x;visibility:visible;mso-wrap-style:square" from="33147,26667" to="34315,2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GOqcEAAADcAAAADwAAAGRycy9kb3ducmV2LnhtbERP32vCMBB+H+x/CDfY20wtEqQzShEE&#10;URhMt/ejOduy5lKSqG3/+mUw8O0+vp+32gy2EzfyoXWsYT7LQBBXzrRca/g6796WIEJENtg5Jg0j&#10;Bdisn59WWBh350+6nWItUgiHAjU0MfaFlKFqyGKYuZ44cRfnLcYEfS2Nx3sKt53Ms0xJiy2nhgZ7&#10;2jZU/ZyuVgNOSn6oYSzVFI+HS2Xs99nnWr++DOU7iEhDfIj/3XuT5qsF/D2TLpDr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QY6pwQAAANwAAAAPAAAAAAAAAAAAAAAA&#10;AKECAABkcnMvZG93bnJldi54bWxQSwUGAAAAAAQABAD5AAAAjwMAAAAA&#10;" strokecolor="black [3200]" strokeweight=".5pt">
                  <v:stroke endarrow="block" joinstyle="miter"/>
                </v:line>
                <v:shape id="Text Box 165" o:spid="_x0000_s1179" type="#_x0000_t202" style="position:absolute;left:34315;top:21568;width:9252;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b8OsIA&#10;AADcAAAADwAAAGRycy9kb3ducmV2LnhtbERP24rCMBB9F/Yfwiz4pukqLVKNIrKCIMjqLujj2Ewv&#10;2ExKE7X+/UYQfJvDuc5s0Zla3Kh1lWUFX8MIBHFmdcWFgr/f9WACwnlkjbVlUvAgB4v5R2+GqbZ3&#10;3tPt4AsRQtilqKD0vkmldFlJBt3QNsSBy21r0AfYFlK3eA/hppajKEqkwYpDQ4kNrUrKLoerUbBb&#10;JTYen7tJ/v2ztfsiH8tTfFSq/9ktpyA8df4tfrk3OsxPYng+Ey6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vw6wgAAANwAAAAPAAAAAAAAAAAAAAAAAJgCAABkcnMvZG93&#10;bnJldi54bWxQSwUGAAAAAAQABAD1AAAAhwMAAAAA&#10;" fillcolor="white [3201]" strokeweight=".5pt">
                  <v:textbox>
                    <w:txbxContent>
                      <w:p w14:paraId="3F8CF320" w14:textId="24D57A8C" w:rsidR="00E8304C" w:rsidRPr="002D133C" w:rsidRDefault="00E8304C">
                        <w:pPr>
                          <w:rPr>
                            <w:sz w:val="18"/>
                          </w:rPr>
                        </w:pPr>
                        <w:proofErr w:type="spellStart"/>
                        <w:proofErr w:type="gramStart"/>
                        <w:r>
                          <w:rPr>
                            <w:sz w:val="18"/>
                          </w:rPr>
                          <w:t>removeRequest</w:t>
                        </w:r>
                        <w:proofErr w:type="spellEnd"/>
                        <w:proofErr w:type="gramEnd"/>
                      </w:p>
                    </w:txbxContent>
                  </v:textbox>
                </v:shape>
                <v:line id="Straight Connector 166" o:spid="_x0000_s1180" style="position:absolute;visibility:visible;mso-wrap-style:square" from="10191,20097" to="46196,20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3gp8MAAADcAAAADwAAAGRycy9kb3ducmV2LnhtbERP32vCMBB+H/g/hBN8GZrqoGg1isgG&#10;g42pNfh8NGdbbC6lybT775fBwLf7+H7eatPbRtyo87VjBdNJAoK4cKbmUoE+vY3nIHxANtg4JgU/&#10;5GGzHjytMDPuzke65aEUMYR9hgqqENpMSl9UZNFPXEscuYvrLIYIu1KaDu8x3DZyliSptFhzbKiw&#10;pV1FxTX/tgo+9OL8/LKfa21P+RcedP26/9wpNRr22yWIQH14iP/d7ybOT1P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94KfDAAAA3AAAAA8AAAAAAAAAAAAA&#10;AAAAoQIAAGRycy9kb3ducmV2LnhtbFBLBQYAAAAABAAEAPkAAACRAwAAAAA=&#10;" strokecolor="black [3200]" strokeweight=".5pt">
                  <v:stroke joinstyle="miter"/>
                </v:line>
                <v:line id="Straight Connector 167" o:spid="_x0000_s1181" style="position:absolute;visibility:visible;mso-wrap-style:square" from="10287,20288" to="1028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FFPMMAAADcAAAADwAAAGRycy9kb3ducmV2LnhtbERP32vCMBB+H+x/CDfwZWiqA1c7owxx&#10;MFDmrMHno7m1Zc2lNJnW/94Iwt7u4/t582VvG3GizteOFYxHCQjiwpmaSwX68DFMQfiAbLBxTAou&#10;5GG5eHyYY2bcmfd0ykMpYgj7DBVUIbSZlL6oyKIfuZY4cj+usxgi7EppOjzHcNvISZJMpcWaY0OF&#10;La0qKn7zP6tgo2fH55ddqrU95F/4rev1brtSavDUv7+BCNSHf/Hd/Wni/Okr3J6JF8jF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LxRTzDAAAA3AAAAA8AAAAAAAAAAAAA&#10;AAAAoQIAAGRycy9kb3ducmV2LnhtbFBLBQYAAAAABAAEAPkAAACRAwAAAAA=&#10;" strokecolor="black [3200]" strokeweight=".5pt">
                  <v:stroke joinstyle="miter"/>
                </v:line>
                <v:line id="Straight Connector 168" o:spid="_x0000_s1182" style="position:absolute;visibility:visible;mso-wrap-style:square" from="46101,20288" to="46101,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7RTsYAAADcAAAADwAAAGRycy9kb3ducmV2LnhtbESPQWvCQBCF74X+h2UKvRTdtIJodJUi&#10;LRRaqsbF85Adk9DsbMhuNf77zqHgbYb35r1vluvBt+pMfWwCG3geZ6CIy+AargzYw/toBiomZIdt&#10;YDJwpQjr1f3dEnMXLrync5EqJSEcczRQp9TlWseyJo9xHDpi0U6h95hk7SvterxIuG/1S5ZNtceG&#10;paHGjjY1lT/FrzfwaefHp8l2Zq0/FN+4s83b9mtjzOPD8LoAlWhIN/P/9YcT/KnQyjMygV7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u0U7GAAAA3AAAAA8AAAAAAAAA&#10;AAAAAAAAoQIAAGRycy9kb3ducmV2LnhtbFBLBQYAAAAABAAEAPkAAACUAwAAAAA=&#10;" strokecolor="black [3200]" strokeweight=".5pt">
                  <v:stroke joinstyle="miter"/>
                </v:line>
                <v:line id="Straight Connector 169" o:spid="_x0000_s1183" style="position:absolute;visibility:visible;mso-wrap-style:square" from="10191,29522" to="46196,295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CJ01cMAAADcAAAADwAAAGRycy9kb3ducmV2LnhtbERP32vCMBB+H/g/hBN8GZrqQLQ2FZEN&#10;Bhtz1uDz0ZxtsbmUJtPuv18Gg73dx/fzsu1gW3Gj3jeOFcxnCQji0pmGKwX69DJdgfAB2WDrmBR8&#10;k4dtPnrIMDXuzke6FaESMYR9igrqELpUSl/WZNHPXEccuYvrLYYI+0qaHu8x3LZykSRLabHh2FBj&#10;R/uaymvxZRW86fX58emw0tqeig/81M3z4X2v1GQ87DYgAg3hX/znfjVx/nINv8/EC2T+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widNXDAAAA3AAAAA8AAAAAAAAAAAAA&#10;AAAAoQIAAGRycy9kb3ducmV2LnhtbFBLBQYAAAAABAAEAPkAAACRAwAAAAA=&#10;" strokecolor="black [3200]" strokeweight=".5pt">
                  <v:stroke joinstyle="miter"/>
                </v:line>
                <v:shape id="Text Box 171" o:spid="_x0000_s1184" type="#_x0000_t202" style="position:absolute;left:10400;top:20437;width:3963;height:257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Rs5MQA&#10;AADcAAAADwAAAGRycy9kb3ducmV2LnhtbERPyWrDMBC9B/oPYgq9JXJqsuBYDsW0EAiUZoHkOLHG&#10;C7FGxlIT9++rQiG3ebx10vVgWnGj3jWWFUwnEQjiwuqGKwXHw8d4CcJ5ZI2tZVLwQw7W2dMoxUTb&#10;O+/otveVCCHsElRQe98lUrqiJoNuYjviwJW2N+gD7Cupe7yHcNPK1yiaS4MNh4YaO8prKq77b6Pg&#10;M5/bWXwZluX719buqjKW59lJqZfn4W0FwtPgH+J/90aH+Ysp/D0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kbOTEAAAA3AAAAA8AAAAAAAAAAAAAAAAAmAIAAGRycy9k&#10;b3ducmV2LnhtbFBLBQYAAAAABAAEAPUAAACJAwAAAAA=&#10;" fillcolor="white [3201]" strokeweight=".5pt">
                  <v:textbox>
                    <w:txbxContent>
                      <w:p w14:paraId="46E2660D" w14:textId="64B4EE9B" w:rsidR="00E8304C" w:rsidRPr="002D133C" w:rsidRDefault="00E8304C">
                        <w:pPr>
                          <w:rPr>
                            <w:sz w:val="18"/>
                          </w:rPr>
                        </w:pPr>
                        <w:proofErr w:type="gramStart"/>
                        <w:r>
                          <w:rPr>
                            <w:sz w:val="18"/>
                          </w:rPr>
                          <w:t>loop</w:t>
                        </w:r>
                        <w:proofErr w:type="gramEnd"/>
                      </w:p>
                    </w:txbxContent>
                  </v:textbox>
                </v:shape>
                <v:line id="Straight Connector 173" o:spid="_x0000_s1185" style="position:absolute;visibility:visible;mso-wrap-style:square" from="31984,16002" to="31984,23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g0RsEAAADcAAAADwAAAGRycy9kb3ducmV2LnhtbERP24rCMBB9F/Yfwgi+yJqugko1yq4g&#10;CILihX0emrEpNpPSRFv/3giCb3M415kvW1uKO9W+cKzgZ5CAIM6cLjhXcD6tv6cgfEDWWDomBQ/y&#10;sFx8deaYatfwge7HkIsYwj5FBSaEKpXSZ4Ys+oGriCN3cbXFEGGdS11jE8NtKYdJMpYWC44NBita&#10;Gcqux5tVcJ3+b4erpDH73YVGu8Mj6/f/vFK9bvs7AxGoDR/x273Rcf5kB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yDRGwQAAANwAAAAPAAAAAAAAAAAAAAAA&#10;AKECAABkcnMvZG93bnJldi54bWxQSwUGAAAAAAQABAD5AAAAjwMAAAAA&#10;" strokecolor="black [3200]" strokeweight=".5pt">
                  <v:stroke dashstyle="longDashDot" joinstyle="miter"/>
                </v:line>
                <v:line id="Straight Connector 176" o:spid="_x0000_s1186" style="position:absolute;visibility:visible;mso-wrap-style:square" from="31869,27432" to="31869,3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X3sEAAADcAAAADwAAAGRycy9kb3ducmV2LnhtbERP24rCMBB9F/Yfwgi+yJqugko1yq4g&#10;CILihX0emrEpNpPSRFv/3giCb3M415kvW1uKO9W+cKzgZ5CAIM6cLjhXcD6tv6cgfEDWWDomBQ/y&#10;sFx8deaYatfwge7HkIsYwj5FBSaEKpXSZ4Ys+oGriCN3cbXFEGGdS11jE8NtKYdJMpYWC44NBita&#10;Gcqux5tVcJ3+b4erpDH73YVGu8Mj6/f/vFK9bvs7AxGoDR/x273Rcf5kDK9n4gVy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v5fewQAAANwAAAAPAAAAAAAAAAAAAAAA&#10;AKECAABkcnMvZG93bnJldi54bWxQSwUGAAAAAAQABAD5AAAAjwMAAAAA&#10;" strokecolor="black [3200]" strokeweight=".5pt">
                  <v:stroke dashstyle="longDashDot" joinstyle="miter"/>
                </v:line>
                <v:line id="Straight Connector 177" o:spid="_x0000_s1187" style="position:absolute;visibility:visible;mso-wrap-style:square" from="15982,31028" to="15982,3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MyRcIAAADcAAAADwAAAGRycy9kb3ducmV2LnhtbERPTYvCMBC9C/6HMMJeZE1VUOkaZVdY&#10;EASluux5aMam2ExKE23990YQvM3jfc5y3dlK3KjxpWMF41ECgjh3uuRCwd/p93MBwgdkjZVjUnAn&#10;D+tVv7fEVLuWM7odQyFiCPsUFZgQ6lRKnxuy6EeuJo7c2TUWQ4RNIXWDbQy3lZwkyUxaLDk2GKxp&#10;Yyi/HK9WwWXxv5tsktYc9mea7rN7Phz+eKU+Bt33F4hAXXiLX+6tjvPnc3g+Ey+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vMyRcIAAADcAAAADwAAAAAAAAAAAAAA&#10;AAChAgAAZHJzL2Rvd25yZXYueG1sUEsFBgAAAAAEAAQA+QAAAJADAAAAAA==&#10;" strokecolor="black [3200]" strokeweight=".5pt">
                  <v:stroke dashstyle="longDashDot" joinstyle="miter"/>
                </v:line>
                <w10:anchorlock/>
              </v:group>
            </w:pict>
          </mc:Fallback>
        </mc:AlternateContent>
      </w:r>
    </w:p>
    <w:p w14:paraId="49CCB847" w14:textId="29435A18" w:rsidR="002C196F" w:rsidRDefault="0094618C" w:rsidP="0094618C">
      <w:pPr>
        <w:pStyle w:val="Caption"/>
        <w:rPr>
          <w:sz w:val="24"/>
        </w:rPr>
      </w:pPr>
      <w:bookmarkStart w:id="13" w:name="_Toc402643144"/>
      <w:r>
        <w:t xml:space="preserve">Figure </w:t>
      </w:r>
      <w:r w:rsidR="000A3142">
        <w:fldChar w:fldCharType="begin"/>
      </w:r>
      <w:r w:rsidR="000A3142">
        <w:instrText xml:space="preserve"> SEQ Figure \* ARABIC </w:instrText>
      </w:r>
      <w:r w:rsidR="000A3142">
        <w:fldChar w:fldCharType="separate"/>
      </w:r>
      <w:r w:rsidR="00713684">
        <w:rPr>
          <w:noProof/>
        </w:rPr>
        <w:t>6</w:t>
      </w:r>
      <w:r w:rsidR="000A3142">
        <w:rPr>
          <w:noProof/>
        </w:rPr>
        <w:fldChar w:fldCharType="end"/>
      </w:r>
      <w:r>
        <w:t xml:space="preserve"> – Dynamic Diagram: Decide Room Requests</w:t>
      </w:r>
      <w:bookmarkEnd w:id="13"/>
    </w:p>
    <w:p w14:paraId="6B65119A" w14:textId="77777777" w:rsidR="002C196F" w:rsidRDefault="002C196F">
      <w:pPr>
        <w:rPr>
          <w:sz w:val="24"/>
        </w:rPr>
      </w:pPr>
    </w:p>
    <w:p w14:paraId="1C5C95D7" w14:textId="77777777" w:rsidR="005E2309" w:rsidRDefault="005E2309" w:rsidP="008F54C6">
      <w:pPr>
        <w:pStyle w:val="Heading1"/>
        <w:jc w:val="center"/>
      </w:pPr>
      <w:bookmarkStart w:id="14" w:name="_Toc402722821"/>
      <w:r>
        <w:t>RATIONALE FOR DETAILED DESIGN MODEL</w:t>
      </w:r>
      <w:bookmarkEnd w:id="14"/>
    </w:p>
    <w:p w14:paraId="73687B4B" w14:textId="77777777" w:rsidR="005E2309" w:rsidRDefault="005E2309">
      <w:pPr>
        <w:rPr>
          <w:sz w:val="24"/>
        </w:rPr>
      </w:pPr>
    </w:p>
    <w:p w14:paraId="3DE6C25E" w14:textId="77777777" w:rsidR="005E2309" w:rsidRDefault="005E2309">
      <w:pPr>
        <w:rPr>
          <w:sz w:val="24"/>
        </w:rPr>
      </w:pPr>
    </w:p>
    <w:p w14:paraId="59E778EA" w14:textId="77777777" w:rsidR="005E2309" w:rsidRDefault="005E2309" w:rsidP="008F54C6">
      <w:pPr>
        <w:pStyle w:val="Heading1"/>
        <w:jc w:val="center"/>
      </w:pPr>
      <w:bookmarkStart w:id="15" w:name="_Toc402722822"/>
      <w:r>
        <w:t>TRACEABILITY FROM REQUIREMENTS TO DETAILED DESIGN MODEL</w:t>
      </w:r>
      <w:bookmarkEnd w:id="15"/>
    </w:p>
    <w:p w14:paraId="052AB587" w14:textId="77777777" w:rsidR="005E2309" w:rsidRDefault="005E2309">
      <w:pPr>
        <w:rPr>
          <w:sz w:val="24"/>
        </w:rPr>
      </w:pPr>
    </w:p>
    <w:p w14:paraId="44253E69" w14:textId="77777777" w:rsidR="005E2309" w:rsidRDefault="005E2309">
      <w:pPr>
        <w:rPr>
          <w:sz w:val="24"/>
        </w:rPr>
      </w:pPr>
    </w:p>
    <w:p w14:paraId="57AFDCBF" w14:textId="77777777" w:rsidR="005E2309" w:rsidRDefault="005E2309" w:rsidP="0090553B">
      <w:pPr>
        <w:pStyle w:val="Heading1"/>
        <w:jc w:val="center"/>
      </w:pPr>
      <w:bookmarkStart w:id="16" w:name="_Toc402722823"/>
      <w:r>
        <w:t>REFERENCES</w:t>
      </w:r>
      <w:bookmarkEnd w:id="16"/>
    </w:p>
    <w:p w14:paraId="2BFB6FF0" w14:textId="7B07D8BC" w:rsidR="008F54C6" w:rsidRPr="00A23F59" w:rsidRDefault="00A23F59" w:rsidP="00A23F59">
      <w:pPr>
        <w:ind w:left="720" w:hanging="720"/>
        <w:rPr>
          <w:sz w:val="24"/>
        </w:rPr>
      </w:pPr>
      <w:r>
        <w:rPr>
          <w:sz w:val="24"/>
        </w:rPr>
        <w:t xml:space="preserve">Bell, Donald. </w:t>
      </w:r>
      <w:r>
        <w:rPr>
          <w:i/>
          <w:sz w:val="24"/>
        </w:rPr>
        <w:t>UML basics: The sequence diagram</w:t>
      </w:r>
      <w:r>
        <w:rPr>
          <w:sz w:val="24"/>
        </w:rPr>
        <w:t>. IBM Corporation, 14 Feb. 2004. Web. 26 Oct 2014.</w:t>
      </w:r>
    </w:p>
    <w:sectPr w:rsidR="008F54C6" w:rsidRPr="00A23F59" w:rsidSect="0064140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A82BA3"/>
    <w:multiLevelType w:val="multilevel"/>
    <w:tmpl w:val="15A0E298"/>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9E0"/>
    <w:rsid w:val="00035FD5"/>
    <w:rsid w:val="000A3142"/>
    <w:rsid w:val="000F2859"/>
    <w:rsid w:val="00100FC7"/>
    <w:rsid w:val="001407C1"/>
    <w:rsid w:val="001B0182"/>
    <w:rsid w:val="001D24A8"/>
    <w:rsid w:val="001F1AD3"/>
    <w:rsid w:val="002C196F"/>
    <w:rsid w:val="002D0821"/>
    <w:rsid w:val="002D133C"/>
    <w:rsid w:val="0030146F"/>
    <w:rsid w:val="00301880"/>
    <w:rsid w:val="00306797"/>
    <w:rsid w:val="00346184"/>
    <w:rsid w:val="00357D08"/>
    <w:rsid w:val="003855F0"/>
    <w:rsid w:val="003C7E03"/>
    <w:rsid w:val="003D5C1D"/>
    <w:rsid w:val="00460761"/>
    <w:rsid w:val="004C79E0"/>
    <w:rsid w:val="005E2309"/>
    <w:rsid w:val="0060567E"/>
    <w:rsid w:val="006348A7"/>
    <w:rsid w:val="00637130"/>
    <w:rsid w:val="00641403"/>
    <w:rsid w:val="00644689"/>
    <w:rsid w:val="00712B08"/>
    <w:rsid w:val="00713684"/>
    <w:rsid w:val="007C7CEA"/>
    <w:rsid w:val="007F2FBA"/>
    <w:rsid w:val="008172B4"/>
    <w:rsid w:val="008A193A"/>
    <w:rsid w:val="008C3F98"/>
    <w:rsid w:val="008D32D1"/>
    <w:rsid w:val="008F54C6"/>
    <w:rsid w:val="0090553B"/>
    <w:rsid w:val="00913370"/>
    <w:rsid w:val="0094618C"/>
    <w:rsid w:val="009733E5"/>
    <w:rsid w:val="00983BB1"/>
    <w:rsid w:val="009C6739"/>
    <w:rsid w:val="009F0200"/>
    <w:rsid w:val="00A12D8E"/>
    <w:rsid w:val="00A23F59"/>
    <w:rsid w:val="00AF3835"/>
    <w:rsid w:val="00B111DF"/>
    <w:rsid w:val="00B144F2"/>
    <w:rsid w:val="00B57FF8"/>
    <w:rsid w:val="00BB778F"/>
    <w:rsid w:val="00BC32F3"/>
    <w:rsid w:val="00CA30CA"/>
    <w:rsid w:val="00D35FF7"/>
    <w:rsid w:val="00DC05C1"/>
    <w:rsid w:val="00E621BA"/>
    <w:rsid w:val="00E64F60"/>
    <w:rsid w:val="00E8304C"/>
    <w:rsid w:val="00FE3C61"/>
    <w:rsid w:val="390143B8"/>
    <w:rsid w:val="6AC50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72C79"/>
  <w15:docId w15:val="{ACEF81DC-7EC8-40AF-95F6-DA2652CBE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NoSpacing">
    <w:name w:val="No Spacing"/>
    <w:link w:val="NoSpacingChar"/>
    <w:uiPriority w:val="1"/>
    <w:qFormat/>
    <w:rsid w:val="00641403"/>
    <w:rPr>
      <w:rFonts w:eastAsiaTheme="minorEastAsia"/>
    </w:rPr>
  </w:style>
  <w:style w:type="character" w:customStyle="1" w:styleId="NoSpacingChar">
    <w:name w:val="No Spacing Char"/>
    <w:basedOn w:val="DefaultParagraphFont"/>
    <w:link w:val="NoSpacing"/>
    <w:uiPriority w:val="1"/>
    <w:rsid w:val="00641403"/>
    <w:rPr>
      <w:rFonts w:eastAsiaTheme="minorEastAsia"/>
    </w:rPr>
  </w:style>
  <w:style w:type="paragraph" w:styleId="BalloonText">
    <w:name w:val="Balloon Text"/>
    <w:basedOn w:val="Normal"/>
    <w:link w:val="BalloonTextChar"/>
    <w:uiPriority w:val="99"/>
    <w:semiHidden/>
    <w:unhideWhenUsed/>
    <w:rsid w:val="002D0821"/>
    <w:rPr>
      <w:rFonts w:ascii="Tahoma" w:hAnsi="Tahoma" w:cs="Tahoma"/>
      <w:sz w:val="16"/>
      <w:szCs w:val="16"/>
    </w:rPr>
  </w:style>
  <w:style w:type="character" w:customStyle="1" w:styleId="BalloonTextChar">
    <w:name w:val="Balloon Text Char"/>
    <w:basedOn w:val="DefaultParagraphFont"/>
    <w:link w:val="BalloonText"/>
    <w:uiPriority w:val="99"/>
    <w:semiHidden/>
    <w:rsid w:val="002D0821"/>
    <w:rPr>
      <w:rFonts w:ascii="Tahoma" w:hAnsi="Tahoma" w:cs="Tahoma"/>
      <w:sz w:val="16"/>
      <w:szCs w:val="16"/>
    </w:rPr>
  </w:style>
  <w:style w:type="paragraph" w:styleId="NormalWeb">
    <w:name w:val="Normal (Web)"/>
    <w:basedOn w:val="Normal"/>
    <w:uiPriority w:val="99"/>
    <w:semiHidden/>
    <w:unhideWhenUsed/>
    <w:rsid w:val="009733E5"/>
    <w:pPr>
      <w:spacing w:before="100" w:beforeAutospacing="1" w:after="100" w:afterAutospacing="1"/>
    </w:pPr>
    <w:rPr>
      <w:rFonts w:ascii="Times New Roman" w:eastAsiaTheme="minorEastAsia" w:hAnsi="Times New Roman" w:cs="Times New Roman"/>
      <w:sz w:val="24"/>
      <w:szCs w:val="24"/>
    </w:rPr>
  </w:style>
  <w:style w:type="paragraph" w:styleId="TOCHeading">
    <w:name w:val="TOC Heading"/>
    <w:basedOn w:val="Heading1"/>
    <w:next w:val="Normal"/>
    <w:uiPriority w:val="39"/>
    <w:unhideWhenUsed/>
    <w:qFormat/>
    <w:rsid w:val="00713684"/>
    <w:pPr>
      <w:spacing w:line="259" w:lineRule="auto"/>
      <w:outlineLvl w:val="9"/>
    </w:pPr>
  </w:style>
  <w:style w:type="paragraph" w:styleId="TOC1">
    <w:name w:val="toc 1"/>
    <w:basedOn w:val="Normal"/>
    <w:next w:val="Normal"/>
    <w:autoRedefine/>
    <w:uiPriority w:val="39"/>
    <w:unhideWhenUsed/>
    <w:rsid w:val="00713684"/>
    <w:pPr>
      <w:spacing w:after="100"/>
    </w:pPr>
  </w:style>
  <w:style w:type="paragraph" w:styleId="TableofFigures">
    <w:name w:val="table of figures"/>
    <w:basedOn w:val="Normal"/>
    <w:next w:val="Normal"/>
    <w:uiPriority w:val="99"/>
    <w:unhideWhenUsed/>
    <w:rsid w:val="00713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0263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in%20Jefferson\AppData\Roaming\Microsoft\Templates\LiveContent\15\Managed\Word%20Document%20Bibliography%20Styles\TC102786999%5b%5bfn=Single%20spaced%20(blank)%5d%5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DBA629B217F47E2B6E59AC865035FE5"/>
        <w:category>
          <w:name w:val="General"/>
          <w:gallery w:val="placeholder"/>
        </w:category>
        <w:types>
          <w:type w:val="bbPlcHdr"/>
        </w:types>
        <w:behaviors>
          <w:behavior w:val="content"/>
        </w:behaviors>
        <w:guid w:val="{EF4D36E6-02EE-409B-8726-C1146CA459F0}"/>
      </w:docPartPr>
      <w:docPartBody>
        <w:p w:rsidR="00122C3D" w:rsidRDefault="00E452A4" w:rsidP="00E452A4">
          <w:pPr>
            <w:pStyle w:val="3DBA629B217F47E2B6E59AC865035FE5"/>
          </w:pPr>
          <w:r>
            <w:rPr>
              <w:color w:val="2E74B5" w:themeColor="accent1" w:themeShade="BF"/>
              <w:sz w:val="24"/>
              <w:szCs w:val="24"/>
            </w:rPr>
            <w:t>[Company name]</w:t>
          </w:r>
        </w:p>
      </w:docPartBody>
    </w:docPart>
    <w:docPart>
      <w:docPartPr>
        <w:name w:val="2A06F7FF8A86409B9942C8A704CE7731"/>
        <w:category>
          <w:name w:val="General"/>
          <w:gallery w:val="placeholder"/>
        </w:category>
        <w:types>
          <w:type w:val="bbPlcHdr"/>
        </w:types>
        <w:behaviors>
          <w:behavior w:val="content"/>
        </w:behaviors>
        <w:guid w:val="{58E81829-72E6-41C4-BBDF-DC7EF3EE603A}"/>
      </w:docPartPr>
      <w:docPartBody>
        <w:p w:rsidR="00122C3D" w:rsidRDefault="00E452A4" w:rsidP="00E452A4">
          <w:pPr>
            <w:pStyle w:val="2A06F7FF8A86409B9942C8A704CE7731"/>
          </w:pPr>
          <w:r>
            <w:rPr>
              <w:rFonts w:asciiTheme="majorHAnsi" w:eastAsiaTheme="majorEastAsia" w:hAnsiTheme="majorHAnsi" w:cstheme="majorBidi"/>
              <w:color w:val="5B9BD5" w:themeColor="accent1"/>
              <w:sz w:val="88"/>
              <w:szCs w:val="88"/>
            </w:rPr>
            <w:t>[Document title]</w:t>
          </w:r>
        </w:p>
      </w:docPartBody>
    </w:docPart>
    <w:docPart>
      <w:docPartPr>
        <w:name w:val="763BC16C00984C5FA508101EFEB32EB3"/>
        <w:category>
          <w:name w:val="General"/>
          <w:gallery w:val="placeholder"/>
        </w:category>
        <w:types>
          <w:type w:val="bbPlcHdr"/>
        </w:types>
        <w:behaviors>
          <w:behavior w:val="content"/>
        </w:behaviors>
        <w:guid w:val="{93389F2D-CF24-4567-83C0-672AEA70C797}"/>
      </w:docPartPr>
      <w:docPartBody>
        <w:p w:rsidR="00122C3D" w:rsidRDefault="00E452A4" w:rsidP="00E452A4">
          <w:pPr>
            <w:pStyle w:val="763BC16C00984C5FA508101EFEB32EB3"/>
          </w:pPr>
          <w:r>
            <w:rPr>
              <w:color w:val="2E74B5" w:themeColor="accent1" w:themeShade="BF"/>
              <w:sz w:val="24"/>
              <w:szCs w:val="24"/>
            </w:rPr>
            <w:t>[Document subtitle]</w:t>
          </w:r>
        </w:p>
      </w:docPartBody>
    </w:docPart>
    <w:docPart>
      <w:docPartPr>
        <w:name w:val="0392CE0E2BF84C8790CE3A6C623B6902"/>
        <w:category>
          <w:name w:val="General"/>
          <w:gallery w:val="placeholder"/>
        </w:category>
        <w:types>
          <w:type w:val="bbPlcHdr"/>
        </w:types>
        <w:behaviors>
          <w:behavior w:val="content"/>
        </w:behaviors>
        <w:guid w:val="{DA35E017-9441-46D6-B8E6-90E1C0AE278F}"/>
      </w:docPartPr>
      <w:docPartBody>
        <w:p w:rsidR="00191044" w:rsidRDefault="000754FE" w:rsidP="000754FE">
          <w:pPr>
            <w:pStyle w:val="0392CE0E2BF84C8790CE3A6C623B6902"/>
          </w:pPr>
          <w:r>
            <w:rPr>
              <w:color w:val="5B9BD5" w:themeColor="accent1"/>
              <w:sz w:val="28"/>
              <w:szCs w:val="28"/>
            </w:rPr>
            <w:t>[Author name]</w:t>
          </w:r>
        </w:p>
      </w:docPartBody>
    </w:docPart>
    <w:docPart>
      <w:docPartPr>
        <w:name w:val="DBE456CC34094931B7FBD1EE810AE927"/>
        <w:category>
          <w:name w:val="General"/>
          <w:gallery w:val="placeholder"/>
        </w:category>
        <w:types>
          <w:type w:val="bbPlcHdr"/>
        </w:types>
        <w:behaviors>
          <w:behavior w:val="content"/>
        </w:behaviors>
        <w:guid w:val="{55C35148-982C-4AA4-85C3-0FF5737E1455}"/>
      </w:docPartPr>
      <w:docPartBody>
        <w:p w:rsidR="00191044" w:rsidRDefault="000754FE" w:rsidP="000754FE">
          <w:pPr>
            <w:pStyle w:val="DBE456CC34094931B7FBD1EE810AE927"/>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2A4"/>
    <w:rsid w:val="000754FE"/>
    <w:rsid w:val="000F5450"/>
    <w:rsid w:val="00122C3D"/>
    <w:rsid w:val="00191044"/>
    <w:rsid w:val="00247F74"/>
    <w:rsid w:val="00CE3244"/>
    <w:rsid w:val="00E452A4"/>
    <w:rsid w:val="00F14A5C"/>
    <w:rsid w:val="00F4723C"/>
    <w:rsid w:val="00FF7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BA629B217F47E2B6E59AC865035FE5">
    <w:name w:val="3DBA629B217F47E2B6E59AC865035FE5"/>
    <w:rsid w:val="00E452A4"/>
  </w:style>
  <w:style w:type="paragraph" w:customStyle="1" w:styleId="2A06F7FF8A86409B9942C8A704CE7731">
    <w:name w:val="2A06F7FF8A86409B9942C8A704CE7731"/>
    <w:rsid w:val="00E452A4"/>
  </w:style>
  <w:style w:type="paragraph" w:customStyle="1" w:styleId="763BC16C00984C5FA508101EFEB32EB3">
    <w:name w:val="763BC16C00984C5FA508101EFEB32EB3"/>
    <w:rsid w:val="00E452A4"/>
  </w:style>
  <w:style w:type="paragraph" w:customStyle="1" w:styleId="69C3162EA6DD4EC1925506CD04F3CA97">
    <w:name w:val="69C3162EA6DD4EC1925506CD04F3CA97"/>
    <w:rsid w:val="00E452A4"/>
  </w:style>
  <w:style w:type="paragraph" w:customStyle="1" w:styleId="6C4260C93405458788A2159705123F4B">
    <w:name w:val="6C4260C93405458788A2159705123F4B"/>
    <w:rsid w:val="00E452A4"/>
  </w:style>
  <w:style w:type="paragraph" w:customStyle="1" w:styleId="6C65B5FC1A874BDCA07803E678D32109">
    <w:name w:val="6C65B5FC1A874BDCA07803E678D32109"/>
    <w:rsid w:val="00E452A4"/>
  </w:style>
  <w:style w:type="paragraph" w:customStyle="1" w:styleId="8B34DBD6F33042859C2FA09078D462D3">
    <w:name w:val="8B34DBD6F33042859C2FA09078D462D3"/>
    <w:rsid w:val="00E452A4"/>
  </w:style>
  <w:style w:type="paragraph" w:customStyle="1" w:styleId="54C97CDF4E0343A79B747D94138302C9">
    <w:name w:val="54C97CDF4E0343A79B747D94138302C9"/>
    <w:rsid w:val="00E452A4"/>
  </w:style>
  <w:style w:type="paragraph" w:customStyle="1" w:styleId="951B5D49D706417DAD1C54EB833884FE">
    <w:name w:val="951B5D49D706417DAD1C54EB833884FE"/>
    <w:rsid w:val="00E452A4"/>
  </w:style>
  <w:style w:type="paragraph" w:customStyle="1" w:styleId="A6FCCFB8ECBF4E2A914E709BAB2C0BD0">
    <w:name w:val="A6FCCFB8ECBF4E2A914E709BAB2C0BD0"/>
    <w:rsid w:val="00E452A4"/>
  </w:style>
  <w:style w:type="paragraph" w:customStyle="1" w:styleId="311F02F784954DDB8D9C720513054FCE">
    <w:name w:val="311F02F784954DDB8D9C720513054FCE"/>
    <w:rsid w:val="000754FE"/>
    <w:pPr>
      <w:spacing w:after="200" w:line="276" w:lineRule="auto"/>
    </w:pPr>
  </w:style>
  <w:style w:type="paragraph" w:customStyle="1" w:styleId="963B4F6BE55E4D3FB5F5319E2A5C6901">
    <w:name w:val="963B4F6BE55E4D3FB5F5319E2A5C6901"/>
    <w:rsid w:val="000754FE"/>
    <w:pPr>
      <w:spacing w:after="200" w:line="276" w:lineRule="auto"/>
    </w:pPr>
  </w:style>
  <w:style w:type="paragraph" w:customStyle="1" w:styleId="C7FF8C232E2C451CB35ADB44C5B6E919">
    <w:name w:val="C7FF8C232E2C451CB35ADB44C5B6E919"/>
    <w:rsid w:val="000754FE"/>
    <w:pPr>
      <w:spacing w:after="200" w:line="276" w:lineRule="auto"/>
    </w:pPr>
  </w:style>
  <w:style w:type="paragraph" w:customStyle="1" w:styleId="926A12E5397D49E9AE72BF658F070EBB">
    <w:name w:val="926A12E5397D49E9AE72BF658F070EBB"/>
    <w:rsid w:val="000754FE"/>
    <w:pPr>
      <w:spacing w:after="200" w:line="276" w:lineRule="auto"/>
    </w:pPr>
  </w:style>
  <w:style w:type="paragraph" w:customStyle="1" w:styleId="0392CE0E2BF84C8790CE3A6C623B6902">
    <w:name w:val="0392CE0E2BF84C8790CE3A6C623B6902"/>
    <w:rsid w:val="000754FE"/>
    <w:pPr>
      <w:spacing w:after="200" w:line="276" w:lineRule="auto"/>
    </w:pPr>
  </w:style>
  <w:style w:type="paragraph" w:customStyle="1" w:styleId="DBE456CC34094931B7FBD1EE810AE927">
    <w:name w:val="DBE456CC34094931B7FBD1EE810AE927"/>
    <w:rsid w:val="000754FE"/>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2014-10-23T00:00:00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MLASeventhEditionOfficeOnline.xsl" StyleName="MLA" Version="7">
  <b:Source>
    <b:Tag>Don04</b:Tag>
    <b:SourceType>InternetSite</b:SourceType>
    <b:Guid>{69EDB792-43B6-49C0-9651-69A032BF4EE1}</b:Guid>
    <b:Title>UML Basics</b:Title>
    <b:Year>2004</b:Year>
    <b:Medium>Web</b:Medium>
    <b:Author>
      <b:Author>
        <b:NameList>
          <b:Person>
            <b:Last>Bell</b:Last>
            <b:First>Donald</b:First>
          </b:Person>
        </b:NameList>
      </b:Author>
    </b:Author>
    <b:Month>February</b:Month>
    <b:Day>16</b:Day>
    <b:YearAccessed>2014</b:YearAccessed>
    <b:MonthAccessed>October</b:MonthAccessed>
    <b:DayAccessed>26</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E6BCF009-5A8E-49BE-AE69-169C34F85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TC102786999[[fn=Single spaced (blank)]]</Template>
  <TotalTime>491</TotalTime>
  <Pages>11</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Design</vt:lpstr>
    </vt:vector>
  </TitlesOfParts>
  <Company>CMPS453 – University of Louisiana at Lafayette</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UL Housing Project</dc:subject>
  <dc:creator>Brandin Jefferson, Issa Samake, Zach Danjean, Yee Wong, Jaquincy Nelson, Brian Okoye</dc:creator>
  <cp:keywords/>
  <dc:description/>
  <cp:lastModifiedBy>Red Sun</cp:lastModifiedBy>
  <cp:revision>12</cp:revision>
  <dcterms:created xsi:type="dcterms:W3CDTF">2014-10-24T00:24:00Z</dcterms:created>
  <dcterms:modified xsi:type="dcterms:W3CDTF">2014-11-03T02:47:00Z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