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0B" w:rsidRDefault="00C62C0B" w:rsidP="000267F2">
      <w:pPr>
        <w:rPr>
          <w:rFonts w:ascii="Times New Roman" w:hAnsi="Times New Roman" w:cs="Times New Roman"/>
          <w:b/>
          <w:sz w:val="24"/>
          <w:szCs w:val="24"/>
        </w:rPr>
      </w:pPr>
    </w:p>
    <w:p w:rsidR="000267F2"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USE CASE DIAGRAM</w:t>
      </w:r>
    </w:p>
    <w:p w:rsidR="003A6FC8" w:rsidRPr="00C62C0B" w:rsidRDefault="003A6FC8" w:rsidP="00C62C0B">
      <w:pPr>
        <w:jc w:val="center"/>
        <w:rPr>
          <w:rFonts w:ascii="Times New Roman" w:hAnsi="Times New Roman" w:cs="Times New Roman"/>
          <w:b/>
          <w:sz w:val="24"/>
          <w:szCs w:val="24"/>
        </w:rPr>
      </w:pPr>
      <w:bookmarkStart w:id="0" w:name="_GoBack"/>
      <w:r>
        <w:rPr>
          <w:noProof/>
        </w:rPr>
        <mc:AlternateContent>
          <mc:Choice Requires="wpc">
            <w:drawing>
              <wp:anchor distT="0" distB="0" distL="114300" distR="114300" simplePos="0" relativeHeight="251658240" behindDoc="1" locked="0" layoutInCell="1" allowOverlap="1" wp14:anchorId="2C0ECCF9" wp14:editId="4EDA24F4">
                <wp:simplePos x="0" y="0"/>
                <wp:positionH relativeFrom="character">
                  <wp:posOffset>-3358515</wp:posOffset>
                </wp:positionH>
                <wp:positionV relativeFrom="line">
                  <wp:posOffset>163830</wp:posOffset>
                </wp:positionV>
                <wp:extent cx="5838825" cy="5114925"/>
                <wp:effectExtent l="0" t="0" r="0" b="0"/>
                <wp:wrapTight wrapText="bothSides">
                  <wp:wrapPolygon edited="0">
                    <wp:start x="1057" y="0"/>
                    <wp:lineTo x="1057" y="1126"/>
                    <wp:lineTo x="3665" y="1368"/>
                    <wp:lineTo x="3101" y="1689"/>
                    <wp:lineTo x="3030" y="3298"/>
                    <wp:lineTo x="3171" y="3781"/>
                    <wp:lineTo x="3594" y="3861"/>
                    <wp:lineTo x="3030" y="5149"/>
                    <wp:lineTo x="2396" y="5390"/>
                    <wp:lineTo x="2326" y="6516"/>
                    <wp:lineTo x="14165" y="7723"/>
                    <wp:lineTo x="14658" y="9010"/>
                    <wp:lineTo x="14658" y="9091"/>
                    <wp:lineTo x="15997" y="10297"/>
                    <wp:lineTo x="9514" y="10780"/>
                    <wp:lineTo x="7188" y="11102"/>
                    <wp:lineTo x="7188" y="11584"/>
                    <wp:lineTo x="6413" y="12147"/>
                    <wp:lineTo x="5567" y="12872"/>
                    <wp:lineTo x="4792" y="14159"/>
                    <wp:lineTo x="3242" y="15446"/>
                    <wp:lineTo x="3171" y="16089"/>
                    <wp:lineTo x="3242" y="16411"/>
                    <wp:lineTo x="3665" y="16733"/>
                    <wp:lineTo x="3030" y="17135"/>
                    <wp:lineTo x="3030" y="17216"/>
                    <wp:lineTo x="3453" y="18020"/>
                    <wp:lineTo x="1691" y="19307"/>
                    <wp:lineTo x="1691" y="20514"/>
                    <wp:lineTo x="5849" y="20514"/>
                    <wp:lineTo x="5849" y="19307"/>
                    <wp:lineTo x="4228" y="18020"/>
                    <wp:lineTo x="5920" y="16733"/>
                    <wp:lineTo x="10219" y="16733"/>
                    <wp:lineTo x="12544" y="16250"/>
                    <wp:lineTo x="12474" y="15446"/>
                    <wp:lineTo x="18675" y="15446"/>
                    <wp:lineTo x="20719" y="15124"/>
                    <wp:lineTo x="20649" y="14159"/>
                    <wp:lineTo x="19239" y="12308"/>
                    <wp:lineTo x="19169" y="11987"/>
                    <wp:lineTo x="18605" y="11584"/>
                    <wp:lineTo x="18887" y="11584"/>
                    <wp:lineTo x="19098" y="10780"/>
                    <wp:lineTo x="19098" y="10217"/>
                    <wp:lineTo x="15081" y="9010"/>
                    <wp:lineTo x="14517" y="7723"/>
                    <wp:lineTo x="14799" y="7723"/>
                    <wp:lineTo x="17195" y="6597"/>
                    <wp:lineTo x="17266" y="6436"/>
                    <wp:lineTo x="16984" y="6034"/>
                    <wp:lineTo x="16138" y="5149"/>
                    <wp:lineTo x="16561" y="5149"/>
                    <wp:lineTo x="17407" y="4264"/>
                    <wp:lineTo x="17407" y="3701"/>
                    <wp:lineTo x="16420" y="2977"/>
                    <wp:lineTo x="15363" y="2574"/>
                    <wp:lineTo x="15997" y="2574"/>
                    <wp:lineTo x="17195" y="1689"/>
                    <wp:lineTo x="17266" y="402"/>
                    <wp:lineTo x="14799" y="80"/>
                    <wp:lineTo x="7118" y="0"/>
                    <wp:lineTo x="1057" y="0"/>
                  </wp:wrapPolygon>
                </wp:wrapTight>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 name="Group 55"/>
                        <wpg:cNvGrpSpPr>
                          <a:grpSpLocks/>
                        </wpg:cNvGrpSpPr>
                        <wpg:grpSpPr bwMode="auto">
                          <a:xfrm>
                            <a:off x="838142" y="342630"/>
                            <a:ext cx="380560" cy="866894"/>
                            <a:chOff x="3035" y="3527"/>
                            <a:chExt cx="461" cy="1050"/>
                          </a:xfrm>
                        </wpg:grpSpPr>
                        <wps:wsp>
                          <wps:cNvPr id="69" name="AutoShape 56"/>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AutoShape 57"/>
                          <wps:cNvCnPr>
                            <a:cxnSpLocks noChangeShapeType="1"/>
                            <a:stCxn id="69"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58"/>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9"/>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60"/>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74" name="Text Box 61"/>
                        <wps:cNvSpPr txBox="1">
                          <a:spLocks noChangeArrowheads="1"/>
                        </wps:cNvSpPr>
                        <wps:spPr bwMode="auto">
                          <a:xfrm>
                            <a:off x="323850" y="0"/>
                            <a:ext cx="1552782" cy="247684"/>
                          </a:xfrm>
                          <a:prstGeom prst="rect">
                            <a:avLst/>
                          </a:prstGeom>
                          <a:solidFill>
                            <a:srgbClr val="FFFFFF"/>
                          </a:solidFill>
                          <a:ln w="9525">
                            <a:solidFill>
                              <a:srgbClr val="000000"/>
                            </a:solidFill>
                            <a:miter lim="800000"/>
                            <a:headEnd/>
                            <a:tailEnd/>
                          </a:ln>
                        </wps:spPr>
                        <wps:txbx>
                          <w:txbxContent>
                            <w:p w:rsidR="003A6FC8" w:rsidRDefault="003A6FC8" w:rsidP="003A6FC8">
                              <w:pPr>
                                <w:jc w:val="center"/>
                                <w:rPr>
                                  <w:b/>
                                </w:rPr>
                              </w:pPr>
                              <w:r>
                                <w:rPr>
                                  <w:b/>
                                </w:rPr>
                                <w:t>Use Cases (Scenarios)</w:t>
                              </w:r>
                            </w:p>
                            <w:p w:rsidR="003A6FC8" w:rsidRPr="0055710C" w:rsidRDefault="003A6FC8" w:rsidP="00AF705F">
                              <w:pPr>
                                <w:rPr>
                                  <w:b/>
                                </w:rPr>
                              </w:pPr>
                            </w:p>
                          </w:txbxContent>
                        </wps:txbx>
                        <wps:bodyPr rot="0" vert="horz" wrap="square" lIns="91440" tIns="45720" rIns="91440" bIns="45720" anchor="t" anchorCtr="0" upright="1">
                          <a:noAutofit/>
                        </wps:bodyPr>
                      </wps:wsp>
                      <wpg:wgp>
                        <wpg:cNvPr id="75" name="Group 62"/>
                        <wpg:cNvGrpSpPr>
                          <a:grpSpLocks/>
                        </wpg:cNvGrpSpPr>
                        <wpg:grpSpPr bwMode="auto">
                          <a:xfrm>
                            <a:off x="838142" y="3620316"/>
                            <a:ext cx="380560" cy="866894"/>
                            <a:chOff x="3035" y="3527"/>
                            <a:chExt cx="461" cy="1050"/>
                          </a:xfrm>
                        </wpg:grpSpPr>
                        <wps:wsp>
                          <wps:cNvPr id="76" name="AutoShape 63"/>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AutoShape 64"/>
                          <wps:cNvCnPr>
                            <a:cxnSpLocks noChangeShapeType="1"/>
                            <a:stCxn id="76"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65"/>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66"/>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67"/>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81" name="Text Box 68"/>
                        <wps:cNvSpPr txBox="1">
                          <a:spLocks noChangeArrowheads="1"/>
                        </wps:cNvSpPr>
                        <wps:spPr bwMode="auto">
                          <a:xfrm>
                            <a:off x="666436" y="1276399"/>
                            <a:ext cx="667011" cy="247684"/>
                          </a:xfrm>
                          <a:prstGeom prst="rect">
                            <a:avLst/>
                          </a:prstGeom>
                          <a:solidFill>
                            <a:srgbClr val="FFFFFF"/>
                          </a:solidFill>
                          <a:ln w="9525">
                            <a:solidFill>
                              <a:srgbClr val="000000"/>
                            </a:solidFill>
                            <a:miter lim="800000"/>
                            <a:headEnd/>
                            <a:tailEnd/>
                          </a:ln>
                        </wps:spPr>
                        <wps:txbx>
                          <w:txbxContent>
                            <w:p w:rsidR="003A6FC8" w:rsidRDefault="003A6FC8" w:rsidP="003A6FC8">
                              <w:r>
                                <w:t>Student</w:t>
                              </w:r>
                            </w:p>
                          </w:txbxContent>
                        </wps:txbx>
                        <wps:bodyPr rot="0" vert="horz" wrap="square" lIns="91440" tIns="45720" rIns="91440" bIns="45720" anchor="t" anchorCtr="0" upright="1">
                          <a:noAutofit/>
                        </wps:bodyPr>
                      </wps:wsp>
                      <wps:wsp>
                        <wps:cNvPr id="82" name="Oval 69"/>
                        <wps:cNvSpPr>
                          <a:spLocks noChangeArrowheads="1"/>
                        </wps:cNvSpPr>
                        <wps:spPr bwMode="auto">
                          <a:xfrm>
                            <a:off x="1685940" y="428493"/>
                            <a:ext cx="847710" cy="467298"/>
                          </a:xfrm>
                          <a:prstGeom prst="ellipse">
                            <a:avLst/>
                          </a:prstGeom>
                          <a:solidFill>
                            <a:srgbClr val="FFFFFF"/>
                          </a:solidFill>
                          <a:ln w="9525">
                            <a:solidFill>
                              <a:srgbClr val="000000"/>
                            </a:solidFill>
                            <a:round/>
                            <a:headEnd/>
                            <a:tailEnd/>
                          </a:ln>
                        </wps:spPr>
                        <wps:txbx>
                          <w:txbxContent>
                            <w:p w:rsidR="003A6FC8" w:rsidRDefault="003A6FC8" w:rsidP="003A6FC8">
                              <w:r>
                                <w:t>Login</w:t>
                              </w:r>
                            </w:p>
                          </w:txbxContent>
                        </wps:txbx>
                        <wps:bodyPr rot="0" vert="horz" wrap="square" lIns="91440" tIns="45720" rIns="91440" bIns="45720" anchor="t" anchorCtr="0" upright="1">
                          <a:noAutofit/>
                        </wps:bodyPr>
                      </wps:wsp>
                      <wps:wsp>
                        <wps:cNvPr id="83" name="Oval 70"/>
                        <wps:cNvSpPr>
                          <a:spLocks noChangeArrowheads="1"/>
                        </wps:cNvSpPr>
                        <wps:spPr bwMode="auto">
                          <a:xfrm>
                            <a:off x="1923686" y="2562705"/>
                            <a:ext cx="1600662" cy="599396"/>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Accept room change requests</w:t>
                              </w:r>
                            </w:p>
                          </w:txbxContent>
                        </wps:txbx>
                        <wps:bodyPr rot="0" vert="horz" wrap="square" lIns="91440" tIns="45720" rIns="91440" bIns="45720" anchor="t" anchorCtr="0" upright="1">
                          <a:noAutofit/>
                        </wps:bodyPr>
                      </wps:wsp>
                      <wps:wsp>
                        <wps:cNvPr id="84" name="Oval 71"/>
                        <wps:cNvSpPr>
                          <a:spLocks noChangeArrowheads="1"/>
                        </wps:cNvSpPr>
                        <wps:spPr bwMode="auto">
                          <a:xfrm>
                            <a:off x="2115204" y="3239708"/>
                            <a:ext cx="1219276" cy="67617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student records</w:t>
                              </w:r>
                            </w:p>
                          </w:txbxContent>
                        </wps:txbx>
                        <wps:bodyPr rot="0" vert="horz" wrap="square" lIns="91440" tIns="45720" rIns="91440" bIns="45720" anchor="t" anchorCtr="0" upright="1">
                          <a:noAutofit/>
                        </wps:bodyPr>
                      </wps:wsp>
                      <wps:wsp>
                        <wps:cNvPr id="87" name="Oval 74"/>
                        <wps:cNvSpPr>
                          <a:spLocks noChangeArrowheads="1"/>
                        </wps:cNvSpPr>
                        <wps:spPr bwMode="auto">
                          <a:xfrm>
                            <a:off x="3114895" y="28896"/>
                            <a:ext cx="1476010" cy="580407"/>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wps:txbx>
                        <wps:bodyPr rot="0" vert="horz" wrap="square" lIns="91440" tIns="45720" rIns="91440" bIns="45720" anchor="t" anchorCtr="0" upright="1">
                          <a:noAutofit/>
                        </wps:bodyPr>
                      </wps:wsp>
                      <wps:wsp>
                        <wps:cNvPr id="88" name="Oval 75"/>
                        <wps:cNvSpPr>
                          <a:spLocks noChangeArrowheads="1"/>
                        </wps:cNvSpPr>
                        <wps:spPr bwMode="auto">
                          <a:xfrm>
                            <a:off x="3104989" y="638199"/>
                            <a:ext cx="1542876" cy="619210"/>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wps:txbx>
                        <wps:bodyPr rot="0" vert="horz" wrap="square" lIns="91440" tIns="45720" rIns="91440" bIns="45720" anchor="t" anchorCtr="0" upright="1">
                          <a:noAutofit/>
                        </wps:bodyPr>
                      </wps:wsp>
                      <wps:wsp>
                        <wps:cNvPr id="89" name="Text Box 76"/>
                        <wps:cNvSpPr txBox="1">
                          <a:spLocks noChangeArrowheads="1"/>
                        </wps:cNvSpPr>
                        <wps:spPr bwMode="auto">
                          <a:xfrm>
                            <a:off x="504637" y="4563167"/>
                            <a:ext cx="1047571" cy="256766"/>
                          </a:xfrm>
                          <a:prstGeom prst="rect">
                            <a:avLst/>
                          </a:prstGeom>
                          <a:solidFill>
                            <a:srgbClr val="FFFFFF"/>
                          </a:solidFill>
                          <a:ln w="9525">
                            <a:solidFill>
                              <a:srgbClr val="000000"/>
                            </a:solidFill>
                            <a:miter lim="800000"/>
                            <a:headEnd/>
                            <a:tailEnd/>
                          </a:ln>
                        </wps:spPr>
                        <wps:txbx>
                          <w:txbxContent>
                            <w:p w:rsidR="003A6FC8" w:rsidRDefault="003A6FC8" w:rsidP="003A6FC8">
                              <w:pPr>
                                <w:jc w:val="center"/>
                              </w:pPr>
                              <w:r>
                                <w:t>Administrator</w:t>
                              </w:r>
                            </w:p>
                          </w:txbxContent>
                        </wps:txbx>
                        <wps:bodyPr rot="0" vert="horz" wrap="square" lIns="91440" tIns="45720" rIns="91440" bIns="45720" anchor="t" anchorCtr="0" upright="1">
                          <a:noAutofit/>
                        </wps:bodyPr>
                      </wps:wsp>
                      <wps:wsp>
                        <wps:cNvPr id="90" name="Oval 77"/>
                        <wps:cNvSpPr>
                          <a:spLocks noChangeArrowheads="1"/>
                        </wps:cNvSpPr>
                        <wps:spPr bwMode="auto">
                          <a:xfrm>
                            <a:off x="3076097" y="1305295"/>
                            <a:ext cx="1542876" cy="380608"/>
                          </a:xfrm>
                          <a:prstGeom prst="ellipse">
                            <a:avLst/>
                          </a:prstGeom>
                          <a:solidFill>
                            <a:srgbClr val="FFFFFF"/>
                          </a:solidFill>
                          <a:ln w="9525">
                            <a:solidFill>
                              <a:srgbClr val="000000"/>
                            </a:solidFill>
                            <a:round/>
                            <a:headEnd/>
                            <a:tailEnd/>
                          </a:ln>
                        </wps:spPr>
                        <wps:txb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wps:txbx>
                        <wps:bodyPr rot="0" vert="horz" wrap="square" lIns="91440" tIns="45720" rIns="91440" bIns="45720" anchor="t" anchorCtr="0" upright="1">
                          <a:noAutofit/>
                        </wps:bodyPr>
                      </wps:wsp>
                      <wpg:wgp>
                        <wpg:cNvPr id="91" name="Group 78"/>
                        <wpg:cNvGrpSpPr>
                          <a:grpSpLocks/>
                        </wpg:cNvGrpSpPr>
                        <wpg:grpSpPr bwMode="auto">
                          <a:xfrm>
                            <a:off x="4791402" y="2400885"/>
                            <a:ext cx="381385" cy="866894"/>
                            <a:chOff x="3035" y="3527"/>
                            <a:chExt cx="461" cy="1050"/>
                          </a:xfrm>
                        </wpg:grpSpPr>
                        <wps:wsp>
                          <wps:cNvPr id="92" name="AutoShape 79"/>
                          <wps:cNvSpPr>
                            <a:spLocks noChangeArrowheads="1"/>
                          </wps:cNvSpPr>
                          <wps:spPr bwMode="auto">
                            <a:xfrm>
                              <a:off x="3081" y="3527"/>
                              <a:ext cx="358" cy="358"/>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AutoShape 80"/>
                          <wps:cNvCnPr>
                            <a:cxnSpLocks noChangeShapeType="1"/>
                            <a:stCxn id="92" idx="4"/>
                          </wps:cNvCnPr>
                          <wps:spPr bwMode="auto">
                            <a:xfrm>
                              <a:off x="3260" y="3885"/>
                              <a:ext cx="1" cy="4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81"/>
                          <wps:cNvCnPr>
                            <a:cxnSpLocks noChangeShapeType="1"/>
                          </wps:cNvCnPr>
                          <wps:spPr bwMode="auto">
                            <a:xfrm flipH="1">
                              <a:off x="3069" y="4197"/>
                              <a:ext cx="208"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82"/>
                          <wps:cNvCnPr>
                            <a:cxnSpLocks noChangeShapeType="1"/>
                          </wps:cNvCnPr>
                          <wps:spPr bwMode="auto">
                            <a:xfrm flipH="1" flipV="1">
                              <a:off x="3242" y="4197"/>
                              <a:ext cx="254" cy="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83"/>
                          <wps:cNvCnPr>
                            <a:cxnSpLocks noChangeShapeType="1"/>
                          </wps:cNvCnPr>
                          <wps:spPr bwMode="auto">
                            <a:xfrm>
                              <a:off x="3035" y="4047"/>
                              <a:ext cx="427"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97" name="Text Box 84"/>
                        <wps:cNvSpPr txBox="1">
                          <a:spLocks noChangeArrowheads="1"/>
                        </wps:cNvSpPr>
                        <wps:spPr bwMode="auto">
                          <a:xfrm>
                            <a:off x="4618972" y="3333828"/>
                            <a:ext cx="914664" cy="256766"/>
                          </a:xfrm>
                          <a:prstGeom prst="rect">
                            <a:avLst/>
                          </a:prstGeom>
                          <a:solidFill>
                            <a:srgbClr val="FFFFFF"/>
                          </a:solidFill>
                          <a:ln w="9525">
                            <a:solidFill>
                              <a:srgbClr val="000000"/>
                            </a:solidFill>
                            <a:miter lim="800000"/>
                            <a:headEnd/>
                            <a:tailEnd/>
                          </a:ln>
                        </wps:spPr>
                        <wps:txb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wps:txbx>
                        <wps:bodyPr rot="0" vert="horz" wrap="square" lIns="91440" tIns="45720" rIns="91440" bIns="45720" anchor="t" anchorCtr="0" upright="1">
                          <a:noAutofit/>
                        </wps:bodyPr>
                      </wps:wsp>
                      <wps:wsp>
                        <wps:cNvPr id="98" name="AutoShape 85"/>
                        <wps:cNvCnPr>
                          <a:cxnSpLocks noChangeShapeType="1"/>
                          <a:endCxn id="82" idx="2"/>
                        </wps:cNvCnPr>
                        <wps:spPr bwMode="auto">
                          <a:xfrm flipV="1">
                            <a:off x="1218702" y="662142"/>
                            <a:ext cx="467238" cy="110634"/>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86"/>
                        <wps:cNvCnPr>
                          <a:cxnSpLocks noChangeShapeType="1"/>
                          <a:endCxn id="83" idx="2"/>
                        </wps:cNvCnPr>
                        <wps:spPr bwMode="auto">
                          <a:xfrm rot="16200000">
                            <a:off x="954463" y="3079587"/>
                            <a:ext cx="1187233" cy="752039"/>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87"/>
                        <wps:cNvCnPr>
                          <a:cxnSpLocks noChangeShapeType="1"/>
                          <a:endCxn id="84" idx="2"/>
                        </wps:cNvCnPr>
                        <wps:spPr bwMode="auto">
                          <a:xfrm flipV="1">
                            <a:off x="1180728" y="3577797"/>
                            <a:ext cx="934476" cy="471840"/>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0"/>
                        <wps:cNvCnPr>
                          <a:cxnSpLocks noChangeShapeType="1"/>
                          <a:stCxn id="83" idx="6"/>
                          <a:endCxn id="92" idx="3"/>
                        </wps:cNvCnPr>
                        <wps:spPr bwMode="auto">
                          <a:xfrm flipV="1">
                            <a:off x="3524348" y="2653170"/>
                            <a:ext cx="1348484" cy="20923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91"/>
                        <wps:cNvCnPr>
                          <a:cxnSpLocks noChangeShapeType="1"/>
                          <a:stCxn id="84" idx="6"/>
                        </wps:cNvCnPr>
                        <wps:spPr bwMode="auto">
                          <a:xfrm flipV="1">
                            <a:off x="3334480" y="2836811"/>
                            <a:ext cx="1485091" cy="740986"/>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92"/>
                        <wps:cNvCnPr>
                          <a:cxnSpLocks noChangeShapeType="1"/>
                          <a:stCxn id="82" idx="6"/>
                          <a:endCxn id="87" idx="2"/>
                        </wps:cNvCnPr>
                        <wps:spPr bwMode="auto">
                          <a:xfrm flipV="1">
                            <a:off x="2533650" y="319100"/>
                            <a:ext cx="581245" cy="34304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93"/>
                        <wps:cNvCnPr>
                          <a:cxnSpLocks noChangeShapeType="1"/>
                          <a:stCxn id="82" idx="6"/>
                          <a:endCxn id="88" idx="2"/>
                        </wps:cNvCnPr>
                        <wps:spPr bwMode="auto">
                          <a:xfrm>
                            <a:off x="2533650" y="662142"/>
                            <a:ext cx="571339" cy="285662"/>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94"/>
                        <wps:cNvCnPr>
                          <a:cxnSpLocks noChangeShapeType="1"/>
                          <a:stCxn id="82" idx="6"/>
                          <a:endCxn id="90" idx="2"/>
                        </wps:cNvCnPr>
                        <wps:spPr bwMode="auto">
                          <a:xfrm>
                            <a:off x="2533650" y="662142"/>
                            <a:ext cx="542447" cy="833457"/>
                          </a:xfrm>
                          <a:prstGeom prst="curvedConnector3">
                            <a:avLst>
                              <a:gd name="adj1" fmla="val 50000"/>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95"/>
                        <wps:cNvCnPr>
                          <a:cxnSpLocks noChangeShapeType="1"/>
                          <a:stCxn id="90" idx="4"/>
                          <a:endCxn id="92" idx="2"/>
                        </wps:cNvCnPr>
                        <wps:spPr bwMode="auto">
                          <a:xfrm rot="16200000" flipH="1">
                            <a:off x="3907113" y="1626324"/>
                            <a:ext cx="862767" cy="981923"/>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17" o:spid="_x0000_s1026" editas="canvas" style="position:absolute;margin-left:-264.45pt;margin-top:12.9pt;width:459.75pt;height:402.75pt;z-index:-251658240;mso-position-horizontal-relative:char;mso-position-vertical-relative:line" coordsize="58388,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8;height:51149;visibility:visible;mso-wrap-style:square">
                  <v:fill o:detectmouseclick="t"/>
                  <v:path o:connecttype="none"/>
                </v:shape>
                <v:group id="Group 55" o:spid="_x0000_s1028" style="position:absolute;left:8381;top:3426;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6" o:spid="_x0000_s1029"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5N8MA&#10;AADbAAAADwAAAGRycy9kb3ducmV2LnhtbESPQWsCMRSE7wX/Q3iCl1KzVZB2NYoUFS8KWvH82Lzu&#10;Lt28LEnMrv/eFAoeh5n5hlmsetOISM7XlhW8jzMQxIXVNZcKLt/btw8QPiBrbCyTgjt5WC0HLwvM&#10;te34RPEcSpEg7HNUUIXQ5lL6oiKDfmxb4uT9WGcwJOlKqR12CW4aOcmymTRYc1qosKWviorf880o&#10;iNPXcNwc4sVd5b2JXb3brw9GqdGwX89BBOrDM/zf3msFs0/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5N8MAAADbAAAADwAAAAAAAAAAAAAAAACYAgAAZHJzL2Rv&#10;d25yZXYueG1sUEsFBgAAAAAEAAQA9QAAAIgDAAAAAA==&#10;"/>
                  <v:shapetype id="_x0000_t32" coordsize="21600,21600" o:spt="32" o:oned="t" path="m,l21600,21600e" filled="f">
                    <v:path arrowok="t" fillok="f" o:connecttype="none"/>
                    <o:lock v:ext="edit" shapetype="t"/>
                  </v:shapetype>
                  <v:shape id="AutoShape 57" o:spid="_x0000_s1030"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AutoShape 58" o:spid="_x0000_s1031"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56bcMAAADbAAAADwAAAGRycy9kb3ducmV2LnhtbESPQYvCMBSE7wv+h/CEvSya1oMr1Sgi&#10;COJhYbUHj4/k2Rabl5rE2v33mwVhj8PMfMOsNoNtRU8+NI4V5NMMBLF2puFKQXneTxYgQkQ22Dom&#10;BT8UYLMeva2wMO7J39SfYiUShEOBCuoYu0LKoGuyGKauI07e1XmLMUlfSePxmeC2lbMsm0uLDaeF&#10;Gjva1aRvp4dV0BzLr7L/uEevF8f84vNwvrRaqffxsF2CiDTE//CrfTAKPnP4+5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eem3DAAAA2wAAAA8AAAAAAAAAAAAA&#10;AAAAoQIAAGRycy9kb3ducmV2LnhtbFBLBQYAAAAABAAEAPkAAACRAwAAAAA=&#10;"/>
                  <v:shape id="AutoShape 59" o:spid="_x0000_s1032"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W/WMUAAADbAAAADwAAAGRycy9kb3ducmV2LnhtbESPQWvCQBSE7wX/w/KEXkrdKLSW6Coh&#10;UigBUaPg9ZF9TdJk34bs1qT/3i0Uehxm5htmvR1NK27Uu9qygvksAkFcWF1zqeByfn9+A+E8ssbW&#10;Min4IQfbzeRhjbG2A5/olvtSBAi7GBVU3nexlK6oyKCb2Y44eJ+2N+iD7EupexwC3LRyEUWv0mDN&#10;YaHCjtKKiib/Ngr8/il7+TodDknOvEuO2bVJ0qtSj9MxWYHwNPr/8F/7QytYL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W/WMUAAADbAAAADwAAAAAAAAAA&#10;AAAAAAChAgAAZHJzL2Rvd25yZXYueG1sUEsFBgAAAAAEAAQA+QAAAJMDAAAAAA==&#10;"/>
                  <v:shape id="AutoShape 60" o:spid="_x0000_s1033"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group>
                <v:shapetype id="_x0000_t202" coordsize="21600,21600" o:spt="202" path="m,l,21600r21600,l21600,xe">
                  <v:stroke joinstyle="miter"/>
                  <v:path gradientshapeok="t" o:connecttype="rect"/>
                </v:shapetype>
                <v:shape id="Text Box 61" o:spid="_x0000_s1034" type="#_x0000_t202" style="position:absolute;left:3238;width:1552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3A6FC8" w:rsidRDefault="003A6FC8" w:rsidP="003A6FC8">
                        <w:pPr>
                          <w:jc w:val="center"/>
                          <w:rPr>
                            <w:b/>
                          </w:rPr>
                        </w:pPr>
                        <w:r>
                          <w:rPr>
                            <w:b/>
                          </w:rPr>
                          <w:t>Use Cases (Scenarios)</w:t>
                        </w:r>
                      </w:p>
                      <w:p w:rsidR="003A6FC8" w:rsidRPr="0055710C" w:rsidRDefault="003A6FC8" w:rsidP="00AF705F">
                        <w:pPr>
                          <w:rPr>
                            <w:b/>
                          </w:rPr>
                        </w:pPr>
                      </w:p>
                    </w:txbxContent>
                  </v:textbox>
                </v:shape>
                <v:group id="Group 62" o:spid="_x0000_s1035" style="position:absolute;left:8381;top:36203;width:3806;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63" o:spid="_x0000_s1036"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7mMMA&#10;AADbAAAADwAAAGRycy9kb3ducmV2LnhtbESPQWsCMRSE7wX/Q3iCl1KzVbBlNYoUFS8KWvH82Lzu&#10;Lt28LEnMrv/eFAoeh5n5hlmsetOISM7XlhW8jzMQxIXVNZcKLt/bt08QPiBrbCyTgjt5WC0HLwvM&#10;te34RPEcSpEg7HNUUIXQ5lL6oiKDfmxb4uT9WGcwJOlKqR12CW4aOcmymTRYc1qosKWviorf880o&#10;iNPXcNwc4sVd5b2JXb3brw9GqdGwX89BBOrDM/zf3msFHzP4+5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o7mMMAAADbAAAADwAAAAAAAAAAAAAAAACYAgAAZHJzL2Rv&#10;d25yZXYueG1sUEsFBgAAAAAEAAQA9QAAAIgDAAAAAA==&#10;"/>
                  <v:shape id="AutoShape 64" o:spid="_x0000_s1037"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acQAAADbAAAADwAAAGRycy9kb3ducmV2LnhtbESPQWsCMRSE74L/ITzBi9SsgrVsjbIV&#10;BBU8aNv76+Z1E7p52W6irv/eFIQeh5n5hlmsOleLC7XBelYwGWcgiEuvLVcKPt43Ty8gQkTWWHsm&#10;BTcKsFr2ewvMtb/ykS6nWIkE4ZCjAhNjk0sZSkMOw9g3xMn79q3DmGRbSd3iNcFdLadZ9iwdWk4L&#10;BhtaGyp/Tmen4LCbvBVfxu72x197mG2K+lyNPpUaDrriFUSkLv6HH+2tVjCf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dpxAAAANsAAAAPAAAAAAAAAAAA&#10;AAAAAKECAABkcnMvZG93bnJldi54bWxQSwUGAAAAAAQABAD5AAAAkgMAAAAA&#10;"/>
                  <v:shape id="AutoShape 65" o:spid="_x0000_s1038"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TT8MAAAADbAAAADwAAAGRycy9kb3ducmV2LnhtbERPTYvCMBC9L+x/CCPsZdG0e1ilGkUE&#10;QTwIqz14HJKxLTaTbhJr/ffmIHh8vO/FarCt6MmHxrGCfJKBINbONFwpKE/b8QxEiMgGW8ek4EEB&#10;VsvPjwUWxt35j/pjrEQK4VCggjrGrpAy6JoshonriBN3cd5iTNBX0ni8p3Dbyp8s+5UWG04NNXa0&#10;qUlfjzeroNmXh7L//o9ez/b52efhdG61Ul+jYT0HEWmIb/HLvTMKpmls+pJ+gF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k0/DAAAAA2wAAAA8AAAAAAAAAAAAAAAAA&#10;oQIAAGRycy9kb3ducmV2LnhtbFBLBQYAAAAABAAEAPkAAACOAwAAAAA=&#10;"/>
                  <v:shape id="AutoShape 66" o:spid="_x0000_s1039"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EtKcUAAADbAAAADwAAAGRycy9kb3ducmV2LnhtbESP3WrCQBSE7wu+w3KE3ohuLNSf6CpB&#10;EYpQ1Ch4e8gek2j2bMiumr59tyD0cpiZb5j5sjWVeFDjSssKhoMIBHFmdcm5gtNx05+AcB5ZY2WZ&#10;FPyQg+Wi8zbHWNsnH+iR+lwECLsYFRTe17GULivIoBvYmjh4F9sY9EE2udQNPgPcVPIjikbSYMlh&#10;ocCaVgVlt/RuFPjv3vbzetjtkpR5ney351uyOiv13m2TGQhPrf8Pv9pfWsF4C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EtKcUAAADbAAAADwAAAAAAAAAA&#10;AAAAAAChAgAAZHJzL2Rvd25yZXYueG1sUEsFBgAAAAAEAAQA+QAAAJMDAAAAAA==&#10;"/>
                  <v:shape id="AutoShape 67" o:spid="_x0000_s1040"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group>
                <v:shape id="Text Box 68" o:spid="_x0000_s1041" type="#_x0000_t202" style="position:absolute;left:6664;top:12763;width:66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3A6FC8" w:rsidRDefault="003A6FC8" w:rsidP="003A6FC8">
                        <w:r>
                          <w:t>Student</w:t>
                        </w:r>
                      </w:p>
                    </w:txbxContent>
                  </v:textbox>
                </v:shape>
                <v:oval id="Oval 69" o:spid="_x0000_s1042" style="position:absolute;left:16859;top:4284;width:8477;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CP8MA&#10;AADbAAAADwAAAGRycy9kb3ducmV2LnhtbESPQWvCQBSE74X+h+UVvNWNBkXSrCIVwR48NG3vj+wz&#10;Ccm+DdnXGP+9WxB6HGbmGybfTa5TIw2h8WxgMU9AEZfeNlwZ+P46vm5ABUG22HkmAzcKsNs+P+WY&#10;WX/lTxoLqVSEcMjQQC3SZ1qHsiaHYe574uhd/OBQohwqbQe8Rrjr9DJJ1tphw3Ghxp7eayrb4tcZ&#10;OFT7Yj3qVFbp5XCSVftz/kgXxsxepv0bKKFJ/sOP9ska2Czh70v8AX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sCP8MAAADbAAAADwAAAAAAAAAAAAAAAACYAgAAZHJzL2Rv&#10;d25yZXYueG1sUEsFBgAAAAAEAAQA9QAAAIgDAAAAAA==&#10;">
                  <v:textbox>
                    <w:txbxContent>
                      <w:p w:rsidR="003A6FC8" w:rsidRDefault="003A6FC8" w:rsidP="003A6FC8">
                        <w:r>
                          <w:t>Login</w:t>
                        </w:r>
                      </w:p>
                    </w:txbxContent>
                  </v:textbox>
                </v:oval>
                <v:oval id="Oval 70" o:spid="_x0000_s1043" style="position:absolute;left:19236;top:25627;width:16007;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3A6FC8" w:rsidRDefault="003A6FC8" w:rsidP="003A6FC8">
                        <w:pPr>
                          <w:jc w:val="center"/>
                        </w:pPr>
                        <w:r>
                          <w:t>Accept room change requests</w:t>
                        </w:r>
                      </w:p>
                    </w:txbxContent>
                  </v:textbox>
                </v:oval>
                <v:oval id="Oval 71" o:spid="_x0000_s1044" style="position:absolute;left:21152;top:32397;width:12192;height:6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4/0MMA&#10;AADbAAAADwAAAGRycy9kb3ducmV2LnhtbESPQWvCQBSE74L/YXlCb7qxUZHUVaQi2IOHpu39kX0m&#10;wezbkH3G9N93BaHHYWa+YTa7wTWqpy7Ung3MZwko4sLbmksD31/H6RpUEGSLjWcy8EsBdtvxaIOZ&#10;9Xf+pD6XUkUIhwwNVCJtpnUoKnIYZr4ljt7Fdw4lyq7UtsN7hLtGvybJSjusOS5U2NJ7RcU1vzkD&#10;h3Kfr3qdyjK9HE6yvP6cP9K5MS+TYf8GSmiQ//CzfbIG1g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4/0MMAAADbAAAADwAAAAAAAAAAAAAAAACYAgAAZHJzL2Rv&#10;d25yZXYueG1sUEsFBgAAAAAEAAQA9QAAAIgDAAAAAA==&#10;">
                  <v:textbox>
                    <w:txbxContent>
                      <w:p w:rsidR="003A6FC8" w:rsidRDefault="003A6FC8" w:rsidP="003A6FC8">
                        <w:pPr>
                          <w:jc w:val="center"/>
                        </w:pPr>
                        <w:r>
                          <w:t>Edit student records</w:t>
                        </w:r>
                      </w:p>
                    </w:txbxContent>
                  </v:textbox>
                </v:oval>
                <v:oval id="Oval 74" o:spid="_x0000_s1045" style="position:absolute;left:31148;top:288;width:14761;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hp8QA&#10;AADbAAAADwAAAGRycy9kb3ducmV2LnhtbESPQWvCQBSE74X+h+UJvdWNDVqJ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coafEAAAA2wAAAA8AAAAAAAAAAAAAAAAAmAIAAGRycy9k&#10;b3ducmV2LnhtbFBLBQYAAAAABAAEAPUAAACJAwAAAAA=&#10;">
                  <v:textbox>
                    <w:txbxContent>
                      <w:p w:rsidR="003A6FC8" w:rsidRDefault="003A6FC8" w:rsidP="003A6FC8">
                        <w:pPr>
                          <w:jc w:val="center"/>
                        </w:pPr>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p w:rsidR="003A6FC8" w:rsidRDefault="003A6FC8"/>
                      <w:p w:rsidR="003A6FC8" w:rsidRDefault="003A6FC8" w:rsidP="00AF705F">
                        <w:r>
                          <w:t>Create new application</w:t>
                        </w:r>
                      </w:p>
                    </w:txbxContent>
                  </v:textbox>
                </v:oval>
                <v:oval id="Oval 75" o:spid="_x0000_s1046" style="position:absolute;left:31049;top:6381;width:15429;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textbox>
                    <w:txbxContent>
                      <w:p w:rsidR="003A6FC8" w:rsidRDefault="003A6FC8" w:rsidP="003A6FC8">
                        <w:pPr>
                          <w:jc w:val="center"/>
                        </w:pPr>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p w:rsidR="003A6FC8" w:rsidRDefault="003A6FC8"/>
                      <w:p w:rsidR="003A6FC8" w:rsidRDefault="003A6FC8" w:rsidP="00AF705F">
                        <w:r>
                          <w:t>Send room change request</w:t>
                        </w:r>
                      </w:p>
                    </w:txbxContent>
                  </v:textbox>
                </v:oval>
                <v:shape id="Text Box 76" o:spid="_x0000_s1047" type="#_x0000_t202" style="position:absolute;left:5046;top:45631;width:10476;height:2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ewzMUA&#10;AADbAAAADwAAAGRycy9kb3ducmV2LnhtbESPW2sCMRSE34X+h3AKvohmq+Jlu1FKoWLfrIq+HjZn&#10;L3Rzsk3Sdfvvm4LQx2Hmm2GybW8a0ZHztWUFT5MEBHFudc2lgvPpbbwC4QOyxsYyKfghD9vNwyDD&#10;VNsbf1B3DKWIJexTVFCF0KZS+rwig35iW+LoFdYZDFG6UmqHt1huGjlNkoU0WHNcqLCl14ryz+O3&#10;UbCa77urf58dLvmiaNZhtOx2X06p4WP/8gwiUB/+w3d6ryO3hr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7DMxQAAANsAAAAPAAAAAAAAAAAAAAAAAJgCAABkcnMv&#10;ZG93bnJldi54bWxQSwUGAAAAAAQABAD1AAAAigMAAAAA&#10;">
                  <v:textbox>
                    <w:txbxContent>
                      <w:p w:rsidR="003A6FC8" w:rsidRDefault="003A6FC8" w:rsidP="003A6FC8">
                        <w:pPr>
                          <w:jc w:val="center"/>
                        </w:pPr>
                        <w:r>
                          <w:t>Administrator</w:t>
                        </w:r>
                      </w:p>
                    </w:txbxContent>
                  </v:textbox>
                </v:shape>
                <v:oval id="Oval 77" o:spid="_x0000_s1048" style="position:absolute;left:30760;top:13052;width:15429;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p w:rsidR="003A6FC8" w:rsidRDefault="003A6FC8" w:rsidP="003A6FC8">
                        <w:pPr>
                          <w:jc w:val="center"/>
                        </w:pPr>
                      </w:p>
                      <w:p w:rsidR="003A6FC8" w:rsidRDefault="003A6FC8" w:rsidP="003A6FC8">
                        <w:pPr>
                          <w:jc w:val="center"/>
                        </w:pPr>
                        <w:r>
                          <w:t>Edit application</w:t>
                        </w:r>
                      </w:p>
                    </w:txbxContent>
                  </v:textbox>
                </v:oval>
                <v:group id="Group 78" o:spid="_x0000_s1049" style="position:absolute;left:47914;top:24008;width:3813;height:8669" coordorigin="3035,3527" coordsize="461,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AutoShape 79" o:spid="_x0000_s1050" type="#_x0000_t96" style="position:absolute;left:3081;top:3527;width:358;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3bYcQA&#10;AADbAAAADwAAAGRycy9kb3ducmV2LnhtbESPQWvCQBSE7wX/w/KEXkrdaKG00U0QseLFglY8P7Kv&#10;SWj2bdhdN/Hfu4VCj8PMfMOsytF0IpLzrWUF81kGgriyuuVawfnr4/kNhA/IGjvLpOBGHspi8rDC&#10;XNuBjxRPoRYJwj5HBU0IfS6lrxoy6Ge2J07et3UGQ5KultrhkOCmk4sse5UGW04LDfa0aaj6OV2N&#10;gvjyFD63h3h2F3nr4tDu9uuDUepxOq6XIAKN4T/8195rBe8L+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22HEAAAA2wAAAA8AAAAAAAAAAAAAAAAAmAIAAGRycy9k&#10;b3ducmV2LnhtbFBLBQYAAAAABAAEAPUAAACJAwAAAAA=&#10;"/>
                  <v:shape id="AutoShape 80" o:spid="_x0000_s1051" type="#_x0000_t32" style="position:absolute;left:3260;top:3885;width:1;height: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1" o:spid="_x0000_s1052" type="#_x0000_t32" style="position:absolute;left:3069;top:4197;width:208;height:3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D8QAAADbAAAADwAAAGRycy9kb3ducmV2LnhtbESPQWsCMRSE74X+h/AEL0WzK0V0a5RS&#10;EMSDUN2Dx0fyuru4edkmcV3/vSkUPA4z8w2z2gy2FT350DhWkE8zEMTamYYrBeVpO1mACBHZYOuY&#10;FNwpwGb9+rLCwrgbf1N/jJVIEA4FKqhj7Aopg67JYpi6jjh5P85bjEn6ShqPtwS3rZxl2VxabDgt&#10;1NjRV036crxaBc2+PJT922/0erHPzz4Pp3OrlRqPhs8PEJGG+Az/t3dGwfI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T8PxAAAANsAAAAPAAAAAAAAAAAA&#10;AAAAAKECAABkcnMvZG93bnJldi54bWxQSwUGAAAAAAQABAD5AAAAkgMAAAAA&#10;"/>
                  <v:shape id="AutoShape 82" o:spid="_x0000_s1053" type="#_x0000_t32" style="position:absolute;left:3242;top:4197;width:254;height: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B1sQAAADbAAAADwAAAGRycy9kb3ducmV2LnhtbESPQYvCMBSE7wv+h/AEL4umCi5ajVIU&#10;YRFErYLXR/Nsq81LaaJ2/71ZWNjjMDPfMPNlayrxpMaVlhUMBxEI4szqknMF59OmPwHhPLLGyjIp&#10;+CEHy0XnY46xti8+0jP1uQgQdjEqKLyvYyldVpBBN7A1cfCutjHog2xyqRt8Bbip5CiKvqTBksNC&#10;gTWtCsru6cMo8LvP7fh23O+TlHmdHLaXe7K6KNXrtskMhKfW/4f/2t9awXQM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MHWxAAAANsAAAAPAAAAAAAAAAAA&#10;AAAAAKECAABkcnMvZG93bnJldi54bWxQSwUGAAAAAAQABAD5AAAAkgMAAAAA&#10;"/>
                  <v:shape id="AutoShape 83" o:spid="_x0000_s1054" type="#_x0000_t32" style="position:absolute;left:3035;top:4047;width:42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v:shape id="Text Box 84" o:spid="_x0000_s1055" type="#_x0000_t202" style="position:absolute;left:46189;top:33338;width:9147;height:2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p w:rsidR="003A6FC8" w:rsidRDefault="003A6FC8"/>
                      <w:p w:rsidR="003A6FC8" w:rsidRDefault="003A6FC8" w:rsidP="00AF705F">
                        <w:r>
                          <w:t>Database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56" type="#_x0000_t38" style="position:absolute;left:12187;top:6621;width:4672;height:1106;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nsCMEAAADbAAAADwAAAGRycy9kb3ducmV2LnhtbERPy4rCMBTdD/gP4QruNNVFcapRVPAB&#10;gjOj4vraXNtic1OaqNWvNwthlofzHk8bU4o71a6wrKDfi0AQp1YXnCk4HpbdIQjnkTWWlknBkxxM&#10;J62vMSbaPviP7nufiRDCLkEFufdVIqVLczLoerYiDtzF1gZ9gHUmdY2PEG5KOYiiWBosODTkWNEi&#10;p/S6vxkF5/lm8YqX/d/16idz8WlOs225U6rTbmYjEJ4a/y/+uDdawXcYG76EHyA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ewIwQAAANsAAAAPAAAAAAAAAAAAAAAA&#10;AKECAABkcnMvZG93bnJldi54bWxQSwUGAAAAAAQABAD5AAAAjwMAAAAA&#10;" adj="10800"/>
                <v:shapetype id="_x0000_t37" coordsize="21600,21600" o:spt="37" o:oned="t" path="m,c10800,,21600,10800,21600,21600e" filled="f">
                  <v:path arrowok="t" fillok="f" o:connecttype="none"/>
                  <o:lock v:ext="edit" shapetype="t"/>
                </v:shapetype>
                <v:shape id="AutoShape 86" o:spid="_x0000_s1057" type="#_x0000_t37" style="position:absolute;left:9543;top:30796;width:11873;height:752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fmL8UAAADbAAAADwAAAGRycy9kb3ducmV2LnhtbESPwWrDMBBE74H8g9hAb4mcHkLjRjFp&#10;wZBDaamTD1isre3aWjmS7Lj9+qoQyHGYmTfMLptMJ0ZyvrGsYL1KQBCXVjdcKTif8uUTCB+QNXaW&#10;ScEPecj289kOU22v/EljESoRIexTVFCH0KdS+rImg35le+LofVlnMETpKqkdXiPcdPIxSTbSYMNx&#10;ocaeXmsq22IwCi4u/y1G8/I24PvHMT8M7bD5Piv1sJgOzyACTeEevrWPWsF2C/9f4g+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fmL8UAAADbAAAADwAAAAAAAAAA&#10;AAAAAAChAgAAZHJzL2Rvd25yZXYueG1sUEsFBgAAAAAEAAQA+QAAAJMDAAAAAA==&#10;"/>
                <v:shape id="AutoShape 87" o:spid="_x0000_s1058" type="#_x0000_t38" style="position:absolute;left:11807;top:35777;width:9345;height:471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hY8YAAADcAAAADwAAAGRycy9kb3ducmV2LnhtbESPT2vCQBDF7wW/wzKCt7qxh1Ciq6ig&#10;FYS2/sHzmB2TYHY2ZFeN/fSdQ6G3Gd6b934zmXWuVndqQ+XZwGiYgCLOva24MHA8rF7fQYWIbLH2&#10;TAaeFGA27b1MMLP+wTu672OhJIRDhgbKGJtM65CX5DAMfUMs2sW3DqOsbaFtiw8Jd7V+S5JUO6xY&#10;GkpsaFlSft3fnIHzYrP8SVej74/1VxHS04Lm2/rTmEG/m49BReriv/nvemMFPxF8eUYm0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jYWPGAAAA3AAAAA8AAAAAAAAA&#10;AAAAAAAAoQIAAGRycy9kb3ducmV2LnhtbFBLBQYAAAAABAAEAPkAAACUAwAAAAA=&#10;" adj="10800"/>
                <v:shape id="AutoShape 90" o:spid="_x0000_s1059" type="#_x0000_t37" style="position:absolute;left:35243;top:26531;width:13485;height:209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qQcIAAADcAAAADwAAAGRycy9kb3ducmV2LnhtbERPTWvCQBC9C/0PyxS8SN1owLapq4gi&#10;KJ600l6H7DQJ3Z0N2TWJ/94VBG/zeJ8zX/bWiJYaXzlWMBknIIhzpysuFJy/t28fIHxA1mgck4Ir&#10;eVguXgZzzLTr+EjtKRQihrDPUEEZQp1J6fOSLPqxq4kj9+caiyHCppC6wS6GWyOnSTKTFiuODSXW&#10;tC4p/z9drIJ0Lz/35tqPzu3vVh/eTbr56VKlhq/96gtEoD48xQ/3Tsf5SQr3Z+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hqQcIAAADcAAAADwAAAAAAAAAAAAAA&#10;AAChAgAAZHJzL2Rvd25yZXYueG1sUEsFBgAAAAAEAAQA+QAAAJADAAAAAA==&#10;"/>
                <v:shape id="AutoShape 91" o:spid="_x0000_s1060" type="#_x0000_t38" style="position:absolute;left:33344;top:28368;width:14851;height:740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nYMIAAADcAAAADwAAAGRycy9kb3ducmV2LnhtbERP24rCMBB9F/yHMAv7pqmyFK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hnYMIAAADcAAAADwAAAAAAAAAAAAAA&#10;AAChAgAAZHJzL2Rvd25yZXYueG1sUEsFBgAAAAAEAAQA+QAAAJADAAAAAA==&#10;" adj="10800"/>
                <v:shape id="AutoShape 92" o:spid="_x0000_s1061" type="#_x0000_t38" style="position:absolute;left:25336;top:3191;width:5812;height:343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C+8IAAADcAAAADwAAAGRycy9kb3ducmV2LnhtbERP24rCMBB9F/yHMAv7pqnCFqlGUcEL&#10;LHjH59lmti3bTEqT1erXG0HwbQ7nOqNJY0pxodoVlhX0uhEI4tTqgjMFp+OiMwDhPLLG0jIpuJGD&#10;ybjdGmGi7ZX3dDn4TIQQdgkqyL2vEildmpNB17UVceB+bW3QB1hnUtd4DeGmlP0oiqXBgkNDjhXN&#10;c0r/Dv9Gwc9sPb/Hi95utdxmLj7PaPpdbpT6/GimQxCeGv8Wv9xrHeZHX/B8Jl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C+8IAAADcAAAADwAAAAAAAAAAAAAA&#10;AAChAgAAZHJzL2Rvd25yZXYueG1sUEsFBgAAAAAEAAQA+QAAAJADAAAAAA==&#10;" adj="10800"/>
                <v:shape id="AutoShape 93" o:spid="_x0000_s1062" type="#_x0000_t38" style="position:absolute;left:25336;top:6621;width:5713;height:2857;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aXWsIAAADcAAAADwAAAGRycy9kb3ducmV2LnhtbERPS4vCMBC+C/sfwix4WTRVUKQ2lUVQ&#10;xJOvZfU2NGNbtpmUJmr11xthwdt8fM9JZq2pxJUaV1pWMOhHIIgzq0vOFRz2i94EhPPIGivLpOBO&#10;DmbpRyfBWNsbb+m687kIIexiVFB4X8dSuqwgg65va+LAnW1j0AfY5FI3eAvhppLDKBpLgyWHhgJr&#10;mheU/e0uRsFGPpaj+/z4a38eG2P0Fx5P7Vqp7mf7PQXhqfVv8b97pcP8aAyvZ8IF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aXWsIAAADcAAAADwAAAAAAAAAAAAAA&#10;AAChAgAAZHJzL2Rvd25yZXYueG1sUEsFBgAAAAAEAAQA+QAAAJADAAAAAA==&#10;" adj="10800"/>
                <v:shape id="AutoShape 94" o:spid="_x0000_s1063" type="#_x0000_t38" style="position:absolute;left:25336;top:6621;width:5424;height:833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oywcIAAADcAAAADwAAAGRycy9kb3ducmV2LnhtbERPS4vCMBC+C/sfwix4WTRVcJVqlEVQ&#10;xJPrA+ttaMa2bDMpTdTqrzcLgrf5+J4zmTWmFFeqXWFZQa8bgSBOrS44U7DfLTojEM4jaywtk4I7&#10;OZhNP1oTjLW98S9dtz4TIYRdjApy76tYSpfmZNB1bUUcuLOtDfoA60zqGm8h3JSyH0Xf0mDBoSHH&#10;iuY5pX/bi1GwkY/l4D5Pjvbw2BijvzA5NWul2p/NzxiEp8a/xS/3Sof50RD+nwkXy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oywcIAAADcAAAADwAAAAAAAAAAAAAA&#10;AAChAgAAZHJzL2Rvd25yZXYueG1sUEsFBgAAAAAEAAQA+QAAAJADAAAAAA==&#10;" adj="10800"/>
                <v:shape id="AutoShape 95" o:spid="_x0000_s1064" type="#_x0000_t37" style="position:absolute;left:39071;top:16263;width:8627;height:981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RWSsUAAADcAAAADwAAAGRycy9kb3ducmV2LnhtbESPT2sCQQzF7wW/wxChtzproX/YOooI&#10;iqAeagXrLezE3cGdzHZn1O23NwfB2wt5+eW90aTztbpQG11gA8NBBoq4CNZxaWD3M3/5BBUTssU6&#10;MBn4pwiTce9phLkNV/6myzaVSiAcczRQpdTkWseiIo9xEBpi2R1D6zHJ2JbatngVuK/1a5a9a4+O&#10;5UOFDc0qKk7bsxfKRr+51flQ7Ou/xe53s2727uNgzHO/m36BStSlh/l+vbQSP5O0UkYU6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RWSsUAAADcAAAADwAAAAAAAAAA&#10;AAAAAAChAgAAZHJzL2Rvd25yZXYueG1sUEsFBgAAAAAEAAQA+QAAAJMDAAAAAA==&#10;"/>
                <w10:wrap type="tight" anchory="line"/>
              </v:group>
            </w:pict>
          </mc:Fallback>
        </mc:AlternateContent>
      </w:r>
      <w:bookmarkEnd w:id="0"/>
    </w:p>
    <w:p w:rsidR="000267F2" w:rsidRDefault="000267F2"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keepNext/>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3A6FC8" w:rsidRDefault="003A6FC8" w:rsidP="000267F2">
      <w:pPr>
        <w:pStyle w:val="Caption"/>
      </w:pPr>
    </w:p>
    <w:p w:rsidR="000267F2" w:rsidRDefault="000267F2" w:rsidP="000267F2">
      <w:pPr>
        <w:pStyle w:val="Caption"/>
      </w:pPr>
      <w:r>
        <w:t xml:space="preserve">Figure </w:t>
      </w:r>
      <w:r w:rsidR="007C230E">
        <w:fldChar w:fldCharType="begin"/>
      </w:r>
      <w:r w:rsidR="007C230E">
        <w:instrText xml:space="preserve"> SEQ Figure \* ARABIC </w:instrText>
      </w:r>
      <w:r w:rsidR="007C230E">
        <w:fldChar w:fldCharType="separate"/>
      </w:r>
      <w:r>
        <w:rPr>
          <w:noProof/>
        </w:rPr>
        <w:t>1</w:t>
      </w:r>
      <w:r w:rsidR="007C230E">
        <w:rPr>
          <w:noProof/>
        </w:rPr>
        <w:fldChar w:fldCharType="end"/>
      </w:r>
      <w:r>
        <w:t>: Room Storage Use Case</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Pr="00171CF7"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Requesting a new room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logs into Housing website.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navigates to request form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Request form is filled out.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sent to the database.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 are alerted to new request by e-mail</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Admins open program</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list of unanswered room requests</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selects a room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information pertaining to that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Admin accepts or rejects request</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Letter sent to student alerting them of response.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accepted) System replaces student’s current file with new one</w:t>
            </w:r>
          </w:p>
          <w:p w:rsidR="000267F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Student’s file removed from list of unanswered room requests</w:t>
            </w:r>
          </w:p>
          <w:p w:rsidR="000267F2" w:rsidRPr="00616452" w:rsidRDefault="000267F2" w:rsidP="00C96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List of unanswered room requests displayed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lastRenderedPageBreak/>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User cancels request.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3b. User is returned to the Housing homepage.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11a. If rejected, rejection e-mail sent to student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has a valid CLID and password.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 is correctly filled out and entered; alternately, user cancels request.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r>
        <w:rPr>
          <w:rFonts w:ascii="Times New Roman" w:hAnsi="Times New Roman" w:cs="Times New Roman"/>
          <w:sz w:val="24"/>
          <w:szCs w:val="24"/>
        </w:rPr>
        <w:t xml:space="preserve"> </w:t>
      </w: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occupancy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accesses program</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building from a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floor from another drop down list</w:t>
            </w:r>
          </w:p>
          <w:p w:rsidR="000267F2"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Search for floor</w:t>
            </w:r>
          </w:p>
          <w:p w:rsidR="000267F2" w:rsidRPr="00503D16" w:rsidRDefault="000267F2" w:rsidP="00C96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map</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2a. Enter name of building through type</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3a. Enter floor through text</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5a. System displays an error message if floor terms not valid</w:t>
            </w:r>
          </w:p>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5b. Display search page again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Chosen floor plan is valid and the database has been updated with most recent information.</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exits the program.</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rsidR="000267F2" w:rsidRDefault="000267F2" w:rsidP="000267F2">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245"/>
        <w:gridCol w:w="7105"/>
      </w:tblGrid>
      <w:tr w:rsidR="000267F2" w:rsidTr="00C96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sidRPr="00171CF7">
              <w:rPr>
                <w:rFonts w:ascii="Times New Roman" w:hAnsi="Times New Roman" w:cs="Times New Roman"/>
                <w:sz w:val="24"/>
                <w:szCs w:val="24"/>
              </w:rPr>
              <w:t>Use Case Name</w:t>
            </w:r>
          </w:p>
        </w:tc>
        <w:tc>
          <w:tcPr>
            <w:tcW w:w="7105" w:type="dxa"/>
          </w:tcPr>
          <w:p w:rsidR="000267F2" w:rsidRDefault="000267F2" w:rsidP="00C962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Store hard copy files into database</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Participating Actors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Administrators</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Flow of Events</w:t>
            </w:r>
          </w:p>
        </w:tc>
        <w:tc>
          <w:tcPr>
            <w:tcW w:w="7105" w:type="dxa"/>
          </w:tcPr>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opens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options</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Administrator selects option to add physical to database</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waits for file to be scanned</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scans file into the program</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 converts file into electronic format</w:t>
            </w:r>
          </w:p>
          <w:p w:rsidR="000267F2"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 names file</w:t>
            </w:r>
          </w:p>
          <w:p w:rsidR="000267F2" w:rsidRPr="00474EE1" w:rsidRDefault="000267F2" w:rsidP="00C96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File is uploaded to database and categorized</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Alternate Flows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Entry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Physical file is correctly formatted and filled out</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lastRenderedPageBreak/>
              <w:t>Exit Condition(s)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 file is successfully entered or the process is cancelled </w:t>
            </w:r>
          </w:p>
        </w:tc>
      </w:tr>
      <w:tr w:rsidR="000267F2" w:rsidTr="00C96224">
        <w:tc>
          <w:tcPr>
            <w:cnfStyle w:val="001000000000" w:firstRow="0" w:lastRow="0" w:firstColumn="1" w:lastColumn="0" w:oddVBand="0" w:evenVBand="0" w:oddHBand="0" w:evenHBand="0" w:firstRowFirstColumn="0" w:firstRowLastColumn="0" w:lastRowFirstColumn="0" w:lastRowLastColumn="0"/>
            <w:tcW w:w="2245" w:type="dxa"/>
          </w:tcPr>
          <w:p w:rsidR="000267F2" w:rsidRPr="00171CF7" w:rsidRDefault="000267F2" w:rsidP="00C96224">
            <w:pPr>
              <w:rPr>
                <w:rFonts w:ascii="Times New Roman" w:hAnsi="Times New Roman" w:cs="Times New Roman"/>
                <w:sz w:val="24"/>
                <w:szCs w:val="24"/>
              </w:rPr>
            </w:pPr>
            <w:r>
              <w:rPr>
                <w:rFonts w:ascii="Times New Roman" w:hAnsi="Times New Roman" w:cs="Times New Roman"/>
                <w:sz w:val="24"/>
                <w:szCs w:val="24"/>
              </w:rPr>
              <w:t>Special Requirements</w:t>
            </w:r>
          </w:p>
        </w:tc>
        <w:tc>
          <w:tcPr>
            <w:tcW w:w="7105" w:type="dxa"/>
          </w:tcPr>
          <w:p w:rsidR="000267F2" w:rsidRDefault="000267F2" w:rsidP="00C962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Requires a scanner</w:t>
            </w:r>
          </w:p>
        </w:tc>
      </w:tr>
    </w:tbl>
    <w:p w:rsidR="000267F2" w:rsidRDefault="000267F2"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RATIONALE</w:t>
      </w:r>
    </w:p>
    <w:p w:rsidR="00C62C0B" w:rsidRDefault="00C62C0B" w:rsidP="000267F2">
      <w:pPr>
        <w:rPr>
          <w:rFonts w:ascii="Times New Roman" w:hAnsi="Times New Roman" w:cs="Times New Roman"/>
          <w:sz w:val="24"/>
          <w:szCs w:val="24"/>
        </w:rPr>
      </w:pPr>
      <w:r>
        <w:rPr>
          <w:rFonts w:ascii="Times New Roman" w:hAnsi="Times New Roman" w:cs="Times New Roman"/>
          <w:sz w:val="24"/>
          <w:szCs w:val="24"/>
        </w:rPr>
        <w:tab/>
        <w:t>It was determined that, in order to efficiently perform any of the client’s tasks, a database would be necessary. Since all of the tasks needed one, it was decided that all of the projects would be completely based around the database. The only extra things required would be interfaces unique to the individual projects.</w:t>
      </w:r>
    </w:p>
    <w:p w:rsidR="00C62C0B" w:rsidRDefault="00C62C0B" w:rsidP="000267F2">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 xml:space="preserve">                </w:t>
      </w:r>
    </w:p>
    <w:p w:rsidR="00C62C0B" w:rsidRPr="00C62C0B" w:rsidRDefault="00C62C0B" w:rsidP="00C62C0B">
      <w:pPr>
        <w:jc w:val="center"/>
        <w:rPr>
          <w:rFonts w:ascii="Times New Roman" w:hAnsi="Times New Roman" w:cs="Times New Roman"/>
          <w:sz w:val="24"/>
          <w:szCs w:val="24"/>
        </w:rPr>
      </w:pPr>
      <w:r>
        <w:rPr>
          <w:rFonts w:ascii="Times New Roman" w:hAnsi="Times New Roman" w:cs="Times New Roman"/>
          <w:b/>
          <w:bCs/>
          <w:sz w:val="24"/>
          <w:szCs w:val="24"/>
        </w:rPr>
        <w:t>NON-FUNCTIONAL REQUIREMENTS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Product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execution speed, reliability and accessibility of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room-change system should be available to all current residents on campus during weekdays and weekends. Downtime for site maintenance shall not exceed 24 hours.</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should be easy to use by residents and should be organized in such a way that user errors are minimized.</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Organizational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Process standards used by the system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Users of the room-change system shall authenticate themselves using their CLID and user-defined password.</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Priority of the room-change service should follow the first-come, first-served practice.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b/>
          <w:bCs/>
          <w:sz w:val="24"/>
          <w:szCs w:val="24"/>
        </w:rPr>
        <w:t>External requirement</w:t>
      </w: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Interoperability and legislative requirements are described here.</w:t>
      </w:r>
    </w:p>
    <w:p w:rsidR="00C62C0B" w:rsidRPr="00C62C0B" w:rsidRDefault="00C62C0B" w:rsidP="00C62C0B">
      <w:pPr>
        <w:rPr>
          <w:rFonts w:ascii="Times New Roman" w:hAnsi="Times New Roman" w:cs="Times New Roman"/>
          <w:sz w:val="24"/>
          <w:szCs w:val="24"/>
        </w:rPr>
      </w:pPr>
    </w:p>
    <w:p w:rsidR="00C62C0B" w:rsidRP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The system shall implement resident privacy provisions.</w:t>
      </w:r>
    </w:p>
    <w:p w:rsidR="00C62C0B" w:rsidRDefault="00C62C0B" w:rsidP="00C62C0B">
      <w:pPr>
        <w:rPr>
          <w:rFonts w:ascii="Times New Roman" w:hAnsi="Times New Roman" w:cs="Times New Roman"/>
          <w:sz w:val="24"/>
          <w:szCs w:val="24"/>
        </w:rPr>
      </w:pPr>
      <w:r w:rsidRPr="00C62C0B">
        <w:rPr>
          <w:rFonts w:ascii="Times New Roman" w:hAnsi="Times New Roman" w:cs="Times New Roman"/>
          <w:sz w:val="24"/>
          <w:szCs w:val="24"/>
        </w:rPr>
        <w:t>Maintenance should be done on the system regularly.</w:t>
      </w:r>
    </w:p>
    <w:p w:rsidR="00C62C0B" w:rsidRDefault="00C62C0B"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p>
    <w:p w:rsidR="00C62C0B" w:rsidRPr="00C62C0B" w:rsidRDefault="00C62C0B" w:rsidP="00C62C0B">
      <w:pPr>
        <w:jc w:val="center"/>
        <w:rPr>
          <w:rFonts w:ascii="Times New Roman" w:hAnsi="Times New Roman" w:cs="Times New Roman"/>
          <w:b/>
          <w:sz w:val="24"/>
          <w:szCs w:val="24"/>
        </w:rPr>
      </w:pPr>
      <w:r w:rsidRPr="00C62C0B">
        <w:rPr>
          <w:rFonts w:ascii="Times New Roman" w:hAnsi="Times New Roman" w:cs="Times New Roman"/>
          <w:b/>
          <w:sz w:val="24"/>
          <w:szCs w:val="24"/>
        </w:rPr>
        <w:t>EVIDENCE OF CONFIGURATION MANAGEMENT</w:t>
      </w:r>
    </w:p>
    <w:p w:rsidR="00C62C0B" w:rsidRDefault="00C62C0B" w:rsidP="000267F2">
      <w:pPr>
        <w:rPr>
          <w:rFonts w:ascii="Times New Roman" w:hAnsi="Times New Roman" w:cs="Times New Roman"/>
          <w:sz w:val="24"/>
          <w:szCs w:val="24"/>
        </w:rPr>
      </w:pPr>
    </w:p>
    <w:p w:rsidR="00C62C0B" w:rsidRDefault="00C62C0B" w:rsidP="000267F2">
      <w:pPr>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w:t>
      </w:r>
      <w:r w:rsidRPr="00C62C0B">
        <w:rPr>
          <w:rFonts w:ascii="Times New Roman" w:hAnsi="Times New Roman" w:cs="Times New Roman"/>
          <w:sz w:val="24"/>
          <w:szCs w:val="24"/>
        </w:rPr>
        <w:t>https://github.com/brandinjefferson/CMPS453-Docs</w:t>
      </w:r>
    </w:p>
    <w:p w:rsidR="00C62C0B" w:rsidRDefault="00C62C0B" w:rsidP="000267F2">
      <w:pPr>
        <w:rPr>
          <w:rFonts w:ascii="Times New Roman" w:hAnsi="Times New Roman" w:cs="Times New Roman"/>
          <w:sz w:val="24"/>
          <w:szCs w:val="24"/>
        </w:rPr>
      </w:pPr>
    </w:p>
    <w:p w:rsidR="00B66EF6" w:rsidRDefault="00B66EF6" w:rsidP="000267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436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de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436360"/>
                    </a:xfrm>
                    <a:prstGeom prst="rect">
                      <a:avLst/>
                    </a:prstGeom>
                  </pic:spPr>
                </pic:pic>
              </a:graphicData>
            </a:graphic>
          </wp:inline>
        </w:drawing>
      </w:r>
    </w:p>
    <w:p w:rsidR="00B66EF6" w:rsidRDefault="00B66EF6" w:rsidP="000267F2">
      <w:pPr>
        <w:rPr>
          <w:rFonts w:ascii="Times New Roman" w:hAnsi="Times New Roman" w:cs="Times New Roman"/>
          <w:sz w:val="24"/>
          <w:szCs w:val="24"/>
        </w:rPr>
      </w:pPr>
    </w:p>
    <w:p w:rsidR="000267F2" w:rsidRPr="00C62C0B" w:rsidRDefault="000267F2" w:rsidP="00C62C0B">
      <w:pPr>
        <w:jc w:val="center"/>
        <w:rPr>
          <w:rFonts w:ascii="Times New Roman" w:hAnsi="Times New Roman" w:cs="Times New Roman"/>
          <w:b/>
          <w:sz w:val="24"/>
          <w:szCs w:val="24"/>
        </w:rPr>
      </w:pPr>
      <w:r w:rsidRPr="00C62C0B">
        <w:rPr>
          <w:rFonts w:ascii="Times New Roman" w:hAnsi="Times New Roman" w:cs="Times New Roman"/>
          <w:b/>
          <w:sz w:val="24"/>
          <w:szCs w:val="24"/>
        </w:rPr>
        <w:t>REFERENCES</w:t>
      </w:r>
    </w:p>
    <w:p w:rsidR="00C62C0B" w:rsidRDefault="00C62C0B" w:rsidP="000267F2">
      <w:pPr>
        <w:rPr>
          <w:rFonts w:ascii="Times New Roman" w:hAnsi="Times New Roman" w:cs="Times New Roman"/>
          <w:sz w:val="24"/>
          <w:szCs w:val="24"/>
        </w:rPr>
      </w:pPr>
    </w:p>
    <w:p w:rsidR="000267F2" w:rsidRDefault="00915E57" w:rsidP="00915E57">
      <w:pPr>
        <w:ind w:left="720" w:hanging="720"/>
        <w:rPr>
          <w:rFonts w:ascii="Times New Roman" w:hAnsi="Times New Roman" w:cs="Times New Roman"/>
          <w:sz w:val="24"/>
          <w:szCs w:val="24"/>
        </w:rPr>
      </w:pPr>
      <w:proofErr w:type="spellStart"/>
      <w:r>
        <w:rPr>
          <w:rFonts w:ascii="Times New Roman" w:hAnsi="Times New Roman" w:cs="Times New Roman"/>
          <w:sz w:val="24"/>
          <w:szCs w:val="24"/>
        </w:rPr>
        <w:t>Badgerati</w:t>
      </w:r>
      <w:proofErr w:type="spellEnd"/>
      <w:r>
        <w:rPr>
          <w:rFonts w:ascii="Times New Roman" w:hAnsi="Times New Roman" w:cs="Times New Roman"/>
          <w:sz w:val="24"/>
          <w:szCs w:val="24"/>
        </w:rPr>
        <w:t xml:space="preserve">. “Software Engineering – Use Case Diagrams / Descriptions.” </w:t>
      </w:r>
      <w:r>
        <w:rPr>
          <w:rFonts w:ascii="Times New Roman" w:hAnsi="Times New Roman" w:cs="Times New Roman"/>
          <w:i/>
          <w:sz w:val="24"/>
          <w:szCs w:val="24"/>
        </w:rPr>
        <w:t>Computer Science Source</w:t>
      </w:r>
      <w:r>
        <w:rPr>
          <w:rFonts w:ascii="Times New Roman" w:hAnsi="Times New Roman" w:cs="Times New Roman"/>
          <w:sz w:val="24"/>
          <w:szCs w:val="24"/>
        </w:rPr>
        <w:t>. Computer Science Source, 22 Nov 2009. Web. 29 Sep 2014.</w:t>
      </w:r>
    </w:p>
    <w:p w:rsidR="00915E57" w:rsidRPr="00915E57" w:rsidRDefault="00915E57" w:rsidP="00915E57">
      <w:pPr>
        <w:ind w:left="720" w:hanging="720"/>
        <w:rPr>
          <w:rFonts w:ascii="Times New Roman" w:hAnsi="Times New Roman" w:cs="Times New Roman"/>
          <w:sz w:val="24"/>
          <w:szCs w:val="24"/>
        </w:rPr>
      </w:pPr>
    </w:p>
    <w:p w:rsidR="00C5422B" w:rsidRPr="000267F2" w:rsidRDefault="00C5422B">
      <w:pPr>
        <w:rPr>
          <w:rFonts w:ascii="Times New Roman" w:hAnsi="Times New Roman" w:cs="Times New Roman"/>
          <w:sz w:val="24"/>
          <w:szCs w:val="24"/>
        </w:rPr>
      </w:pPr>
    </w:p>
    <w:sectPr w:rsidR="00C5422B" w:rsidRPr="000267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30E" w:rsidRDefault="007C230E" w:rsidP="00B66EF6">
      <w:r>
        <w:separator/>
      </w:r>
    </w:p>
  </w:endnote>
  <w:endnote w:type="continuationSeparator" w:id="0">
    <w:p w:rsidR="007C230E" w:rsidRDefault="007C230E" w:rsidP="00B6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02175"/>
      <w:docPartObj>
        <w:docPartGallery w:val="Page Numbers (Bottom of Page)"/>
        <w:docPartUnique/>
      </w:docPartObj>
    </w:sdtPr>
    <w:sdtEndPr>
      <w:rPr>
        <w:noProof/>
      </w:rPr>
    </w:sdtEndPr>
    <w:sdtContent>
      <w:p w:rsidR="00B66EF6" w:rsidRDefault="00B66EF6">
        <w:pPr>
          <w:pStyle w:val="Footer"/>
          <w:jc w:val="right"/>
        </w:pPr>
        <w:r>
          <w:fldChar w:fldCharType="begin"/>
        </w:r>
        <w:r>
          <w:instrText xml:space="preserve"> PAGE   \* MERGEFORMAT </w:instrText>
        </w:r>
        <w:r>
          <w:fldChar w:fldCharType="separate"/>
        </w:r>
        <w:r w:rsidR="00A4706E">
          <w:rPr>
            <w:noProof/>
          </w:rPr>
          <w:t>2</w:t>
        </w:r>
        <w:r>
          <w:rPr>
            <w:noProof/>
          </w:rPr>
          <w:fldChar w:fldCharType="end"/>
        </w:r>
      </w:p>
    </w:sdtContent>
  </w:sdt>
  <w:p w:rsidR="00B66EF6" w:rsidRDefault="00B66E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30E" w:rsidRDefault="007C230E" w:rsidP="00B66EF6">
      <w:r>
        <w:separator/>
      </w:r>
    </w:p>
  </w:footnote>
  <w:footnote w:type="continuationSeparator" w:id="0">
    <w:p w:rsidR="007C230E" w:rsidRDefault="007C230E" w:rsidP="00B66E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E7CBA"/>
    <w:multiLevelType w:val="hybridMultilevel"/>
    <w:tmpl w:val="6EB6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10923"/>
    <w:multiLevelType w:val="hybridMultilevel"/>
    <w:tmpl w:val="2A84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A5920"/>
    <w:multiLevelType w:val="hybridMultilevel"/>
    <w:tmpl w:val="0D9C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26"/>
    <w:rsid w:val="000267F2"/>
    <w:rsid w:val="003A6FC8"/>
    <w:rsid w:val="00492326"/>
    <w:rsid w:val="00732EDD"/>
    <w:rsid w:val="00795BE3"/>
    <w:rsid w:val="007C230E"/>
    <w:rsid w:val="00915E57"/>
    <w:rsid w:val="00A4706E"/>
    <w:rsid w:val="00B66EF6"/>
    <w:rsid w:val="00C5422B"/>
    <w:rsid w:val="00C6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customStyle="1"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7F2"/>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customStyle="1" w:styleId="GridTable1Light">
    <w:name w:val="Grid Table 1 Light"/>
    <w:basedOn w:val="TableNormal"/>
    <w:uiPriority w:val="46"/>
    <w:rsid w:val="000267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66EF6"/>
    <w:pPr>
      <w:tabs>
        <w:tab w:val="center" w:pos="4680"/>
        <w:tab w:val="right" w:pos="9360"/>
      </w:tabs>
    </w:pPr>
  </w:style>
  <w:style w:type="character" w:customStyle="1" w:styleId="HeaderChar">
    <w:name w:val="Header Char"/>
    <w:basedOn w:val="DefaultParagraphFont"/>
    <w:link w:val="Header"/>
    <w:uiPriority w:val="99"/>
    <w:rsid w:val="00B66EF6"/>
  </w:style>
  <w:style w:type="paragraph" w:styleId="Footer">
    <w:name w:val="footer"/>
    <w:basedOn w:val="Normal"/>
    <w:link w:val="FooterChar"/>
    <w:uiPriority w:val="99"/>
    <w:unhideWhenUsed/>
    <w:rsid w:val="00B66EF6"/>
    <w:pPr>
      <w:tabs>
        <w:tab w:val="center" w:pos="4680"/>
        <w:tab w:val="right" w:pos="9360"/>
      </w:tabs>
    </w:pPr>
  </w:style>
  <w:style w:type="character" w:customStyle="1" w:styleId="FooterChar">
    <w:name w:val="Footer Char"/>
    <w:basedOn w:val="DefaultParagraphFont"/>
    <w:link w:val="Footer"/>
    <w:uiPriority w:val="99"/>
    <w:rsid w:val="00B6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580011">
      <w:bodyDiv w:val="1"/>
      <w:marLeft w:val="0"/>
      <w:marRight w:val="0"/>
      <w:marTop w:val="0"/>
      <w:marBottom w:val="0"/>
      <w:divBdr>
        <w:top w:val="none" w:sz="0" w:space="0" w:color="auto"/>
        <w:left w:val="none" w:sz="0" w:space="0" w:color="auto"/>
        <w:bottom w:val="none" w:sz="0" w:space="0" w:color="auto"/>
        <w:right w:val="none" w:sz="0" w:space="0" w:color="auto"/>
      </w:divBdr>
    </w:div>
    <w:div w:id="211767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34</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Zach</cp:lastModifiedBy>
  <cp:revision>6</cp:revision>
  <dcterms:created xsi:type="dcterms:W3CDTF">2014-09-25T05:36:00Z</dcterms:created>
  <dcterms:modified xsi:type="dcterms:W3CDTF">2014-11-25T03:09:00Z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